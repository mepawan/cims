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C67" w:rsidRPr="00E51544" w:rsidRDefault="00D040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74C151" wp14:editId="03294667">
                <wp:simplePos x="0" y="0"/>
                <wp:positionH relativeFrom="column">
                  <wp:posOffset>1669415</wp:posOffset>
                </wp:positionH>
                <wp:positionV relativeFrom="paragraph">
                  <wp:posOffset>0</wp:posOffset>
                </wp:positionV>
                <wp:extent cx="668020" cy="373380"/>
                <wp:effectExtent l="0" t="0" r="17780" b="26670"/>
                <wp:wrapNone/>
                <wp:docPr id="45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20" cy="37338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992" w:rsidRPr="0091116E" w:rsidRDefault="008C0992" w:rsidP="0091116E">
                            <w:pPr>
                              <w:spacing w:line="720" w:lineRule="auto"/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cstheme="minorHAnsi" w:hint="eastAsia"/>
                                <w:b/>
                                <w:sz w:val="3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b/>
                                <w:sz w:val="32"/>
                                <w:lang w:val="en-US"/>
                              </w:rPr>
                              <w:t>.</w:t>
                            </w:r>
                            <w:r w:rsidR="00F14029">
                              <w:rPr>
                                <w:rFonts w:cstheme="minorHAnsi"/>
                                <w:b/>
                                <w:sz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4C151" id="Rectangle 7" o:spid="_x0000_s1026" style="position:absolute;margin-left:131.45pt;margin-top:0;width:52.6pt;height:29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" fillcolor="white [3201]" strokecolor="black [3200]" strokeweight="1pt">
                <v:path arrowok="t"/>
                <v:textbox>
                  <w:txbxContent>
                    <w:p w:rsidR="008C0992" w:rsidRPr="0091116E" w:rsidRDefault="008C0992" w:rsidP="0091116E">
                      <w:pPr>
                        <w:spacing w:line="720" w:lineRule="auto"/>
                        <w:jc w:val="center"/>
                        <w:rPr>
                          <w:rFonts w:cstheme="minorHAnsi"/>
                          <w:b/>
                          <w:sz w:val="32"/>
                          <w:lang w:val="en-US"/>
                        </w:rPr>
                      </w:pPr>
                      <w:r>
                        <w:rPr>
                          <w:rFonts w:cstheme="minorHAnsi" w:hint="eastAsia"/>
                          <w:b/>
                          <w:sz w:val="32"/>
                          <w:lang w:val="en-US" w:eastAsia="zh-CN"/>
                        </w:rPr>
                        <w:t>1</w:t>
                      </w:r>
                      <w:r>
                        <w:rPr>
                          <w:rFonts w:cstheme="minorHAnsi"/>
                          <w:b/>
                          <w:sz w:val="32"/>
                          <w:lang w:val="en-US"/>
                        </w:rPr>
                        <w:t>.</w:t>
                      </w:r>
                      <w:r w:rsidR="00F14029">
                        <w:rPr>
                          <w:rFonts w:cstheme="minorHAnsi"/>
                          <w:b/>
                          <w:sz w:val="3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17E8833" wp14:editId="4E3C01DE">
                <wp:simplePos x="0" y="0"/>
                <wp:positionH relativeFrom="column">
                  <wp:posOffset>1006475</wp:posOffset>
                </wp:positionH>
                <wp:positionV relativeFrom="paragraph">
                  <wp:posOffset>0</wp:posOffset>
                </wp:positionV>
                <wp:extent cx="659765" cy="373380"/>
                <wp:effectExtent l="0" t="0" r="26035" b="26670"/>
                <wp:wrapNone/>
                <wp:docPr id="45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765" cy="37338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992" w:rsidRPr="0091116E" w:rsidRDefault="008C0992" w:rsidP="0091116E">
                            <w:pPr>
                              <w:spacing w:line="720" w:lineRule="auto"/>
                              <w:jc w:val="center"/>
                              <w:rPr>
                                <w:rFonts w:cstheme="minorHAnsi"/>
                                <w:b/>
                                <w:sz w:val="32"/>
                                <w:lang w:val="en-US"/>
                              </w:rPr>
                            </w:pPr>
                            <w:r w:rsidRPr="0091116E">
                              <w:rPr>
                                <w:rFonts w:cstheme="minorHAnsi"/>
                                <w:b/>
                                <w:sz w:val="32"/>
                                <w:lang w:val="en-US"/>
                              </w:rPr>
                              <w:t>REV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E8833" id="Rectangle 6" o:spid="_x0000_s1027" style="position:absolute;margin-left:79.25pt;margin-top:0;width:51.95pt;height:29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" fillcolor="black [3200]" strokecolor="black [1600]" strokeweight="1pt">
                <v:path arrowok="t"/>
                <v:textbox>
                  <w:txbxContent>
                    <w:p w:rsidR="008C0992" w:rsidRPr="0091116E" w:rsidRDefault="008C0992" w:rsidP="0091116E">
                      <w:pPr>
                        <w:spacing w:line="720" w:lineRule="auto"/>
                        <w:jc w:val="center"/>
                        <w:rPr>
                          <w:rFonts w:cstheme="minorHAnsi"/>
                          <w:b/>
                          <w:sz w:val="32"/>
                          <w:lang w:val="en-US"/>
                        </w:rPr>
                      </w:pPr>
                      <w:r w:rsidRPr="0091116E">
                        <w:rPr>
                          <w:rFonts w:cstheme="minorHAnsi"/>
                          <w:b/>
                          <w:sz w:val="32"/>
                          <w:lang w:val="en-US"/>
                        </w:rPr>
                        <w:t>REV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294" distR="114294" simplePos="0" relativeHeight="251654656" behindDoc="0" locked="0" layoutInCell="1" allowOverlap="1" wp14:anchorId="6F207D5C" wp14:editId="4C7618D9">
                <wp:simplePos x="0" y="0"/>
                <wp:positionH relativeFrom="column">
                  <wp:posOffset>2339974</wp:posOffset>
                </wp:positionH>
                <wp:positionV relativeFrom="paragraph">
                  <wp:posOffset>0</wp:posOffset>
                </wp:positionV>
                <wp:extent cx="0" cy="8849995"/>
                <wp:effectExtent l="0" t="0" r="19050" b="27305"/>
                <wp:wrapNone/>
                <wp:docPr id="449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84999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A0627" id="Straight Connector 3" o:spid="_x0000_s1026" style="position:absolute;z-index:251654656;visibility:visible;mso-wrap-style:square;mso-width-percent:0;mso-height-percent:0;mso-wrap-distance-left:3.17483mm;mso-wrap-distance-top:0;mso-wrap-distance-right:3.17483mm;mso-wrap-distance-bottom:0;mso-position-horizontal:absolute;mso-position-horizontal-relative:text;mso-position-vertical:absolute;mso-position-vertical-relative:text;mso-width-percent:0;mso-height-percent:0;mso-width-relative:margin;mso-height-relative:page" from="184.25pt,0" to="184.25pt,6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" strokecolor="black [3040]" strokeweight="1pt">
                <o:lock v:ext="edit" shapetype="f"/>
              </v:line>
            </w:pict>
          </mc:Fallback>
        </mc:AlternateContent>
      </w:r>
    </w:p>
    <w:p w:rsidR="00987C67" w:rsidRPr="00E51544" w:rsidRDefault="00987C67" w:rsidP="00987C67">
      <w:pPr>
        <w:rPr>
          <w:rFonts w:ascii="Times New Roman" w:hAnsi="Times New Roman" w:cs="Times New Roman"/>
          <w:sz w:val="24"/>
          <w:szCs w:val="24"/>
        </w:rPr>
      </w:pPr>
    </w:p>
    <w:p w:rsidR="00987C67" w:rsidRPr="00E51544" w:rsidRDefault="00987C67" w:rsidP="00987C67">
      <w:pPr>
        <w:rPr>
          <w:rFonts w:ascii="Times New Roman" w:hAnsi="Times New Roman" w:cs="Times New Roman"/>
          <w:sz w:val="24"/>
          <w:szCs w:val="24"/>
        </w:rPr>
      </w:pPr>
    </w:p>
    <w:p w:rsidR="00987C67" w:rsidRPr="00E51544" w:rsidRDefault="00987C67" w:rsidP="00987C67">
      <w:pPr>
        <w:rPr>
          <w:rFonts w:ascii="Times New Roman" w:hAnsi="Times New Roman" w:cs="Times New Roman"/>
          <w:sz w:val="24"/>
          <w:szCs w:val="24"/>
        </w:rPr>
      </w:pPr>
    </w:p>
    <w:p w:rsidR="00987C67" w:rsidRPr="00E51544" w:rsidRDefault="00987C67" w:rsidP="00987C67">
      <w:pPr>
        <w:rPr>
          <w:rFonts w:ascii="Times New Roman" w:hAnsi="Times New Roman" w:cs="Times New Roman"/>
          <w:sz w:val="24"/>
          <w:szCs w:val="24"/>
        </w:rPr>
      </w:pPr>
    </w:p>
    <w:p w:rsidR="00987C67" w:rsidRPr="00E51544" w:rsidRDefault="00D0402A" w:rsidP="00987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9A4225C" wp14:editId="58C701FB">
                <wp:simplePos x="0" y="0"/>
                <wp:positionH relativeFrom="column">
                  <wp:posOffset>2456815</wp:posOffset>
                </wp:positionH>
                <wp:positionV relativeFrom="paragraph">
                  <wp:posOffset>11430</wp:posOffset>
                </wp:positionV>
                <wp:extent cx="3427095" cy="1304925"/>
                <wp:effectExtent l="0" t="0" r="0" b="0"/>
                <wp:wrapNone/>
                <wp:docPr id="44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709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992" w:rsidRPr="00AE25BD" w:rsidRDefault="00CD1CD5" w:rsidP="001A4388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b/>
                                <w:color w:val="0F243E" w:themeColor="text2" w:themeShade="80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8"/>
                                <w:lang w:val="en-US" w:eastAsia="zh-CN"/>
                              </w:rPr>
                              <w:t>B2B Freight e-Marketplace</w:t>
                            </w:r>
                          </w:p>
                          <w:p w:rsidR="008C0992" w:rsidRDefault="009E79B2" w:rsidP="009E79B2">
                            <w:pPr>
                              <w:wordWrap w:val="0"/>
                              <w:jc w:val="right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FUNCTIONAL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4225C" id="Rectangle 4" o:spid="_x0000_s1028" style="position:absolute;margin-left:193.45pt;margin-top:.9pt;width:269.85pt;height:102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" filled="f" stroked="f" strokeweight=".5pt">
                <v:textbox>
                  <w:txbxContent>
                    <w:p w:rsidR="008C0992" w:rsidRPr="00AE25BD" w:rsidRDefault="00CD1CD5" w:rsidP="001A4388">
                      <w:pPr>
                        <w:pBdr>
                          <w:bottom w:val="single" w:sz="12" w:space="1" w:color="auto"/>
                        </w:pBdr>
                        <w:rPr>
                          <w:b/>
                          <w:color w:val="0F243E" w:themeColor="text2" w:themeShade="80"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8"/>
                          <w:lang w:val="en-US" w:eastAsia="zh-CN"/>
                        </w:rPr>
                        <w:t>B2B Freight e-Marketplace</w:t>
                      </w:r>
                    </w:p>
                    <w:p w:rsidR="008C0992" w:rsidRDefault="009E79B2" w:rsidP="009E79B2">
                      <w:pPr>
                        <w:wordWrap w:val="0"/>
                        <w:jc w:val="right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FUNCTIONAL SPECIFICATION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987C67" w:rsidRPr="00E51544" w:rsidRDefault="00987C67" w:rsidP="00987C67">
      <w:pPr>
        <w:rPr>
          <w:rFonts w:ascii="Times New Roman" w:hAnsi="Times New Roman" w:cs="Times New Roman"/>
          <w:sz w:val="24"/>
          <w:szCs w:val="24"/>
        </w:rPr>
      </w:pPr>
    </w:p>
    <w:p w:rsidR="00987C67" w:rsidRPr="00E51544" w:rsidRDefault="00987C67" w:rsidP="00987C67">
      <w:pPr>
        <w:rPr>
          <w:rFonts w:ascii="Times New Roman" w:hAnsi="Times New Roman" w:cs="Times New Roman"/>
          <w:sz w:val="24"/>
          <w:szCs w:val="24"/>
        </w:rPr>
      </w:pPr>
    </w:p>
    <w:p w:rsidR="00987C67" w:rsidRPr="00E51544" w:rsidRDefault="00987C67" w:rsidP="00987C67">
      <w:pPr>
        <w:rPr>
          <w:rFonts w:ascii="Times New Roman" w:hAnsi="Times New Roman" w:cs="Times New Roman"/>
          <w:sz w:val="24"/>
          <w:szCs w:val="24"/>
        </w:rPr>
      </w:pPr>
    </w:p>
    <w:p w:rsidR="00987C67" w:rsidRPr="00E51544" w:rsidRDefault="00987C67" w:rsidP="00987C67">
      <w:pPr>
        <w:rPr>
          <w:rFonts w:ascii="Times New Roman" w:hAnsi="Times New Roman" w:cs="Times New Roman"/>
          <w:sz w:val="24"/>
          <w:szCs w:val="24"/>
        </w:rPr>
      </w:pPr>
    </w:p>
    <w:p w:rsidR="00987C67" w:rsidRPr="00A32233" w:rsidRDefault="00987C67" w:rsidP="00987C67">
      <w:pPr>
        <w:rPr>
          <w:rFonts w:ascii="Times New Roman" w:hAnsi="Times New Roman" w:cs="Times New Roman"/>
          <w:sz w:val="24"/>
          <w:szCs w:val="24"/>
          <w:cs/>
          <w:lang w:val="mn-MN"/>
        </w:rPr>
      </w:pPr>
    </w:p>
    <w:p w:rsidR="00987C67" w:rsidRPr="00E51544" w:rsidRDefault="00987C67" w:rsidP="00987C67">
      <w:pPr>
        <w:rPr>
          <w:rFonts w:ascii="Times New Roman" w:hAnsi="Times New Roman" w:cs="Times New Roman"/>
          <w:sz w:val="24"/>
          <w:szCs w:val="24"/>
        </w:rPr>
      </w:pPr>
    </w:p>
    <w:p w:rsidR="00987C67" w:rsidRPr="00E51544" w:rsidRDefault="00987C67" w:rsidP="00987C67">
      <w:pPr>
        <w:rPr>
          <w:rFonts w:ascii="Times New Roman" w:hAnsi="Times New Roman" w:cs="Times New Roman"/>
          <w:sz w:val="24"/>
          <w:szCs w:val="24"/>
        </w:rPr>
      </w:pPr>
    </w:p>
    <w:p w:rsidR="00987C67" w:rsidRPr="00E51544" w:rsidRDefault="00987C67" w:rsidP="00987C67">
      <w:pPr>
        <w:rPr>
          <w:rFonts w:ascii="Times New Roman" w:hAnsi="Times New Roman" w:cs="Times New Roman"/>
          <w:sz w:val="24"/>
          <w:szCs w:val="24"/>
        </w:rPr>
      </w:pPr>
    </w:p>
    <w:p w:rsidR="00987C67" w:rsidRPr="00E51544" w:rsidRDefault="00987C67" w:rsidP="00987C67">
      <w:pPr>
        <w:rPr>
          <w:rFonts w:ascii="Times New Roman" w:hAnsi="Times New Roman" w:cs="Times New Roman"/>
          <w:sz w:val="24"/>
          <w:szCs w:val="24"/>
        </w:rPr>
      </w:pPr>
    </w:p>
    <w:p w:rsidR="00987C67" w:rsidRPr="00E51544" w:rsidRDefault="00987C67" w:rsidP="00987C67">
      <w:pPr>
        <w:rPr>
          <w:rFonts w:ascii="Times New Roman" w:hAnsi="Times New Roman" w:cs="Times New Roman"/>
          <w:sz w:val="24"/>
          <w:szCs w:val="24"/>
        </w:rPr>
      </w:pPr>
    </w:p>
    <w:p w:rsidR="00987C67" w:rsidRPr="00E51544" w:rsidRDefault="00987C67" w:rsidP="00987C67">
      <w:pPr>
        <w:rPr>
          <w:rFonts w:ascii="Times New Roman" w:hAnsi="Times New Roman" w:cs="Times New Roman"/>
          <w:sz w:val="24"/>
          <w:szCs w:val="24"/>
        </w:rPr>
      </w:pPr>
    </w:p>
    <w:p w:rsidR="00987C67" w:rsidRPr="00E51544" w:rsidRDefault="00987C67" w:rsidP="00987C67">
      <w:pPr>
        <w:rPr>
          <w:rFonts w:ascii="Times New Roman" w:hAnsi="Times New Roman" w:cs="Times New Roman"/>
          <w:sz w:val="24"/>
          <w:szCs w:val="24"/>
        </w:rPr>
      </w:pPr>
    </w:p>
    <w:p w:rsidR="00987C67" w:rsidRPr="00E51544" w:rsidRDefault="00987C67" w:rsidP="00987C67">
      <w:pPr>
        <w:rPr>
          <w:rFonts w:ascii="Times New Roman" w:hAnsi="Times New Roman" w:cs="Times New Roman"/>
          <w:sz w:val="24"/>
          <w:szCs w:val="24"/>
        </w:rPr>
      </w:pPr>
    </w:p>
    <w:p w:rsidR="00987C67" w:rsidRPr="00E51544" w:rsidRDefault="00987C67" w:rsidP="00987C67">
      <w:pPr>
        <w:rPr>
          <w:rFonts w:ascii="Times New Roman" w:hAnsi="Times New Roman" w:cs="Times New Roman"/>
          <w:sz w:val="24"/>
          <w:szCs w:val="24"/>
        </w:rPr>
      </w:pPr>
    </w:p>
    <w:p w:rsidR="00987C67" w:rsidRPr="00E51544" w:rsidRDefault="00987C67" w:rsidP="00987C67">
      <w:pPr>
        <w:rPr>
          <w:rFonts w:ascii="Times New Roman" w:hAnsi="Times New Roman" w:cs="Times New Roman"/>
          <w:sz w:val="24"/>
          <w:szCs w:val="24"/>
        </w:rPr>
      </w:pPr>
    </w:p>
    <w:p w:rsidR="00987C67" w:rsidRPr="00E51544" w:rsidRDefault="00987C67" w:rsidP="00987C67">
      <w:pPr>
        <w:rPr>
          <w:rFonts w:ascii="Times New Roman" w:hAnsi="Times New Roman" w:cs="Times New Roman"/>
          <w:sz w:val="24"/>
          <w:szCs w:val="24"/>
        </w:rPr>
      </w:pPr>
    </w:p>
    <w:p w:rsidR="00987C67" w:rsidRPr="00E51544" w:rsidRDefault="00987C67" w:rsidP="00987C67">
      <w:pPr>
        <w:rPr>
          <w:rFonts w:ascii="Times New Roman" w:hAnsi="Times New Roman" w:cs="Times New Roman"/>
          <w:sz w:val="24"/>
          <w:szCs w:val="24"/>
        </w:rPr>
      </w:pPr>
    </w:p>
    <w:p w:rsidR="00987C67" w:rsidRPr="00E51544" w:rsidRDefault="00987C67" w:rsidP="007814C9">
      <w:pPr>
        <w:tabs>
          <w:tab w:val="left" w:pos="1657"/>
        </w:tabs>
        <w:rPr>
          <w:rFonts w:ascii="Times New Roman" w:hAnsi="Times New Roman" w:cs="Times New Roman"/>
          <w:sz w:val="24"/>
          <w:szCs w:val="24"/>
        </w:rPr>
      </w:pPr>
    </w:p>
    <w:p w:rsidR="00987C67" w:rsidRPr="00E51544" w:rsidRDefault="00987C67">
      <w:pPr>
        <w:rPr>
          <w:rFonts w:ascii="Times New Roman" w:hAnsi="Times New Roman" w:cs="Times New Roman"/>
          <w:sz w:val="24"/>
          <w:szCs w:val="24"/>
        </w:rPr>
      </w:pPr>
      <w:r w:rsidRPr="00E51544">
        <w:rPr>
          <w:rFonts w:ascii="Times New Roman" w:hAnsi="Times New Roman" w:cs="Times New Roman"/>
          <w:sz w:val="24"/>
          <w:szCs w:val="24"/>
        </w:rPr>
        <w:br w:type="page"/>
      </w:r>
    </w:p>
    <w:p w:rsidR="00413731" w:rsidRPr="005532C6" w:rsidRDefault="00987C67" w:rsidP="00987C67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4"/>
        </w:rPr>
      </w:pPr>
      <w:r w:rsidRPr="005532C6">
        <w:rPr>
          <w:rFonts w:ascii="Times New Roman" w:hAnsi="Times New Roman" w:cs="Times New Roman"/>
          <w:b/>
          <w:sz w:val="28"/>
          <w:szCs w:val="24"/>
        </w:rPr>
        <w:lastRenderedPageBreak/>
        <w:t>REVISION HISTORY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96"/>
        <w:gridCol w:w="3919"/>
        <w:gridCol w:w="1310"/>
        <w:gridCol w:w="1969"/>
      </w:tblGrid>
      <w:tr w:rsidR="00987C67" w:rsidRPr="00E51544" w:rsidTr="00B505A1">
        <w:trPr>
          <w:trHeight w:val="455"/>
        </w:trPr>
        <w:tc>
          <w:tcPr>
            <w:tcW w:w="2127" w:type="dxa"/>
            <w:shd w:val="clear" w:color="auto" w:fill="000000" w:themeFill="text1"/>
            <w:vAlign w:val="center"/>
          </w:tcPr>
          <w:p w:rsidR="00987C67" w:rsidRPr="00E51544" w:rsidRDefault="00987C67" w:rsidP="00E51544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154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DATE </w:t>
            </w:r>
          </w:p>
        </w:tc>
        <w:tc>
          <w:tcPr>
            <w:tcW w:w="3969" w:type="dxa"/>
            <w:shd w:val="clear" w:color="auto" w:fill="000000" w:themeFill="text1"/>
            <w:vAlign w:val="center"/>
          </w:tcPr>
          <w:p w:rsidR="00987C67" w:rsidRPr="00E51544" w:rsidRDefault="00987C67" w:rsidP="00E51544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154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DETAILED DESCRIPTIONS</w:t>
            </w:r>
          </w:p>
        </w:tc>
        <w:tc>
          <w:tcPr>
            <w:tcW w:w="1310" w:type="dxa"/>
            <w:shd w:val="clear" w:color="auto" w:fill="000000" w:themeFill="text1"/>
            <w:vAlign w:val="center"/>
          </w:tcPr>
          <w:p w:rsidR="00987C67" w:rsidRPr="00E51544" w:rsidRDefault="00AE25BD" w:rsidP="00E51544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154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1985" w:type="dxa"/>
            <w:shd w:val="clear" w:color="auto" w:fill="000000" w:themeFill="text1"/>
            <w:vAlign w:val="center"/>
          </w:tcPr>
          <w:p w:rsidR="00987C67" w:rsidRPr="00E51544" w:rsidRDefault="00987C67" w:rsidP="00E51544">
            <w:pPr>
              <w:tabs>
                <w:tab w:val="center" w:pos="1044"/>
              </w:tabs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5154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UPDATED BY</w:t>
            </w:r>
          </w:p>
        </w:tc>
      </w:tr>
      <w:tr w:rsidR="00987C67" w:rsidRPr="00E51544" w:rsidTr="0099299E">
        <w:trPr>
          <w:trHeight w:val="421"/>
        </w:trPr>
        <w:tc>
          <w:tcPr>
            <w:tcW w:w="2127" w:type="dxa"/>
            <w:vAlign w:val="center"/>
          </w:tcPr>
          <w:p w:rsidR="00987C67" w:rsidRPr="00E51544" w:rsidRDefault="00987C67" w:rsidP="00A32233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969" w:type="dxa"/>
            <w:vAlign w:val="center"/>
          </w:tcPr>
          <w:p w:rsidR="00987C67" w:rsidRPr="00E51544" w:rsidRDefault="00987C67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987C67" w:rsidRPr="00E51544" w:rsidRDefault="00987C67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87C67" w:rsidRPr="00E51544" w:rsidRDefault="00987C67" w:rsidP="00E51544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987C67" w:rsidRPr="00E51544" w:rsidTr="00B505A1">
        <w:trPr>
          <w:trHeight w:val="409"/>
        </w:trPr>
        <w:tc>
          <w:tcPr>
            <w:tcW w:w="2127" w:type="dxa"/>
            <w:vAlign w:val="center"/>
          </w:tcPr>
          <w:p w:rsidR="00987C67" w:rsidRPr="00E51544" w:rsidRDefault="00987C67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87C67" w:rsidRPr="00E51544" w:rsidRDefault="00987C67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987C67" w:rsidRPr="00E51544" w:rsidRDefault="00987C67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87C67" w:rsidRPr="00E51544" w:rsidRDefault="00987C67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7C67" w:rsidRPr="00E51544" w:rsidTr="00B505A1">
        <w:trPr>
          <w:trHeight w:val="415"/>
        </w:trPr>
        <w:tc>
          <w:tcPr>
            <w:tcW w:w="2127" w:type="dxa"/>
            <w:vAlign w:val="center"/>
          </w:tcPr>
          <w:p w:rsidR="00987C67" w:rsidRPr="00E51544" w:rsidRDefault="00987C67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987C67" w:rsidRPr="00E51544" w:rsidRDefault="00987C67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987C67" w:rsidRPr="00E51544" w:rsidRDefault="00987C67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87C67" w:rsidRPr="00E51544" w:rsidRDefault="00987C67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D1" w:rsidRPr="00E51544" w:rsidTr="00B505A1">
        <w:trPr>
          <w:trHeight w:val="433"/>
        </w:trPr>
        <w:tc>
          <w:tcPr>
            <w:tcW w:w="2127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D1" w:rsidRPr="00E51544" w:rsidTr="00B505A1">
        <w:trPr>
          <w:trHeight w:val="397"/>
        </w:trPr>
        <w:tc>
          <w:tcPr>
            <w:tcW w:w="2127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D1" w:rsidRPr="00E51544" w:rsidTr="00B505A1">
        <w:trPr>
          <w:trHeight w:val="430"/>
        </w:trPr>
        <w:tc>
          <w:tcPr>
            <w:tcW w:w="2127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D1" w:rsidRPr="00E51544" w:rsidTr="00B505A1">
        <w:trPr>
          <w:trHeight w:val="409"/>
        </w:trPr>
        <w:tc>
          <w:tcPr>
            <w:tcW w:w="2127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D1" w:rsidRPr="00E51544" w:rsidTr="00B505A1">
        <w:trPr>
          <w:trHeight w:val="415"/>
        </w:trPr>
        <w:tc>
          <w:tcPr>
            <w:tcW w:w="2127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D1" w:rsidRPr="00E51544" w:rsidTr="00B505A1">
        <w:trPr>
          <w:trHeight w:val="433"/>
        </w:trPr>
        <w:tc>
          <w:tcPr>
            <w:tcW w:w="2127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D1" w:rsidRPr="00E51544" w:rsidTr="00B505A1">
        <w:trPr>
          <w:trHeight w:val="397"/>
        </w:trPr>
        <w:tc>
          <w:tcPr>
            <w:tcW w:w="2127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D1" w:rsidRPr="00E51544" w:rsidTr="00B505A1">
        <w:trPr>
          <w:trHeight w:val="430"/>
        </w:trPr>
        <w:tc>
          <w:tcPr>
            <w:tcW w:w="2127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D1" w:rsidRPr="00E51544" w:rsidTr="00B505A1">
        <w:trPr>
          <w:trHeight w:val="409"/>
        </w:trPr>
        <w:tc>
          <w:tcPr>
            <w:tcW w:w="2127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D1" w:rsidRPr="00E51544" w:rsidTr="00B505A1">
        <w:trPr>
          <w:trHeight w:val="415"/>
        </w:trPr>
        <w:tc>
          <w:tcPr>
            <w:tcW w:w="2127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D1" w:rsidRPr="00E51544" w:rsidTr="00B505A1">
        <w:trPr>
          <w:trHeight w:val="433"/>
        </w:trPr>
        <w:tc>
          <w:tcPr>
            <w:tcW w:w="2127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D1" w:rsidRPr="00E51544" w:rsidTr="00B505A1">
        <w:trPr>
          <w:trHeight w:val="397"/>
        </w:trPr>
        <w:tc>
          <w:tcPr>
            <w:tcW w:w="2127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D1" w:rsidRPr="00E51544" w:rsidTr="00B505A1">
        <w:trPr>
          <w:trHeight w:val="430"/>
        </w:trPr>
        <w:tc>
          <w:tcPr>
            <w:tcW w:w="2127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D1" w:rsidRPr="00E51544" w:rsidTr="00B505A1">
        <w:trPr>
          <w:trHeight w:val="409"/>
        </w:trPr>
        <w:tc>
          <w:tcPr>
            <w:tcW w:w="2127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D1" w:rsidRPr="00E51544" w:rsidTr="00B505A1">
        <w:trPr>
          <w:trHeight w:val="415"/>
        </w:trPr>
        <w:tc>
          <w:tcPr>
            <w:tcW w:w="2127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D1" w:rsidRPr="00E51544" w:rsidTr="00B505A1">
        <w:trPr>
          <w:trHeight w:val="433"/>
        </w:trPr>
        <w:tc>
          <w:tcPr>
            <w:tcW w:w="2127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D1" w:rsidRPr="00E51544" w:rsidTr="00B505A1">
        <w:trPr>
          <w:trHeight w:val="397"/>
        </w:trPr>
        <w:tc>
          <w:tcPr>
            <w:tcW w:w="2127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D1" w:rsidRPr="00E51544" w:rsidTr="00B505A1">
        <w:trPr>
          <w:trHeight w:val="430"/>
        </w:trPr>
        <w:tc>
          <w:tcPr>
            <w:tcW w:w="2127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D1" w:rsidRPr="00E51544" w:rsidTr="00B505A1">
        <w:trPr>
          <w:trHeight w:val="409"/>
        </w:trPr>
        <w:tc>
          <w:tcPr>
            <w:tcW w:w="2127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D1" w:rsidRPr="00E51544" w:rsidTr="00B505A1">
        <w:trPr>
          <w:trHeight w:val="415"/>
        </w:trPr>
        <w:tc>
          <w:tcPr>
            <w:tcW w:w="2127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D1" w:rsidRPr="00E51544" w:rsidTr="00B505A1">
        <w:trPr>
          <w:trHeight w:val="409"/>
        </w:trPr>
        <w:tc>
          <w:tcPr>
            <w:tcW w:w="2127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D1" w:rsidRPr="00E51544" w:rsidTr="00B505A1">
        <w:trPr>
          <w:trHeight w:val="415"/>
        </w:trPr>
        <w:tc>
          <w:tcPr>
            <w:tcW w:w="2127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7244D1" w:rsidRPr="00E51544" w:rsidRDefault="007244D1" w:rsidP="00E515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7118" w:rsidRPr="005532C6" w:rsidRDefault="008A7BDE" w:rsidP="004940B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532C6">
        <w:rPr>
          <w:rFonts w:ascii="Times New Roman" w:hAnsi="Times New Roman" w:cs="Times New Roman"/>
          <w:b/>
          <w:sz w:val="32"/>
          <w:szCs w:val="24"/>
        </w:rPr>
        <w:t>Copyright and Disclaimer Notice</w:t>
      </w:r>
    </w:p>
    <w:p w:rsidR="00324252" w:rsidRPr="004B0D75" w:rsidRDefault="00324252" w:rsidP="003242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F60"/>
          <w:sz w:val="24"/>
          <w:szCs w:val="24"/>
          <w:lang w:val="en-GB"/>
        </w:rPr>
      </w:pPr>
      <w:bookmarkStart w:id="0" w:name="_GoBack"/>
      <w:bookmarkEnd w:id="0"/>
      <w:r w:rsidRPr="004B0D75">
        <w:rPr>
          <w:rFonts w:ascii="Times New Roman" w:eastAsia="Times New Roman" w:hAnsi="Times New Roman" w:cs="Times New Roman"/>
          <w:color w:val="333F60"/>
          <w:sz w:val="24"/>
          <w:szCs w:val="24"/>
        </w:rPr>
        <w:t>DOCUMENTATION IS PROVIDED “AS IS” AND ALL EXPRESS OR IMPLIED CONDITIONS, REPRESENTATIONS AND WARRANTIES, INCLUDING ANY IMPLIED WARRANTY OF MERCHANTABILITY, FITNESS FOR A PARTICULAR PURPOSE OR NON-INFRINGEMENT, ARE DISCLAIMED.</w:t>
      </w:r>
    </w:p>
    <w:p w:rsidR="00E73D01" w:rsidRPr="00324252" w:rsidRDefault="00E73D01" w:rsidP="001C791D">
      <w:pPr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  <w:lang w:val="en-GB"/>
        </w:rPr>
      </w:pPr>
    </w:p>
    <w:p w:rsidR="005B7118" w:rsidRPr="00E51544" w:rsidRDefault="005B7118" w:rsidP="00E81C10">
      <w:pPr>
        <w:tabs>
          <w:tab w:val="left" w:pos="3719"/>
        </w:tabs>
        <w:rPr>
          <w:rFonts w:ascii="Times New Roman" w:hAnsi="Times New Roman" w:cs="Times New Roman"/>
          <w:sz w:val="24"/>
          <w:szCs w:val="24"/>
        </w:rPr>
      </w:pPr>
    </w:p>
    <w:p w:rsidR="005B7118" w:rsidRPr="00E51544" w:rsidRDefault="005B7118">
      <w:pPr>
        <w:rPr>
          <w:rFonts w:ascii="Times New Roman" w:hAnsi="Times New Roman" w:cs="Times New Roman"/>
          <w:sz w:val="24"/>
          <w:szCs w:val="24"/>
        </w:rPr>
      </w:pPr>
      <w:r w:rsidRPr="00E51544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SG" w:eastAsia="en-SG"/>
        </w:rPr>
        <w:id w:val="21170081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D3C55" w:rsidRDefault="00DD3C55">
          <w:pPr>
            <w:pStyle w:val="TOCHeading"/>
          </w:pPr>
          <w:r>
            <w:t>Contents</w:t>
          </w:r>
        </w:p>
        <w:p w:rsidR="00647E80" w:rsidRDefault="00DD3C55">
          <w:pPr>
            <w:pStyle w:val="TOC1"/>
            <w:tabs>
              <w:tab w:val="left" w:pos="660"/>
              <w:tab w:val="right" w:leader="dot" w:pos="9402"/>
            </w:tabs>
            <w:rPr>
              <w:noProof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952117" w:history="1">
            <w:r w:rsidR="00647E80" w:rsidRPr="00844FEB">
              <w:rPr>
                <w:rStyle w:val="Hyperlink"/>
                <w:noProof/>
              </w:rPr>
              <w:t>1.0</w:t>
            </w:r>
            <w:r w:rsidR="00647E80">
              <w:rPr>
                <w:noProof/>
                <w:lang w:val="en-US" w:eastAsia="zh-CN"/>
              </w:rPr>
              <w:tab/>
            </w:r>
            <w:r w:rsidR="00647E80" w:rsidRPr="00844FEB">
              <w:rPr>
                <w:rStyle w:val="Hyperlink"/>
                <w:rFonts w:ascii="Times New Roman" w:hAnsi="Times New Roman" w:cs="Times New Roman"/>
                <w:noProof/>
                <w:lang w:eastAsia="zh-CN"/>
              </w:rPr>
              <w:t>FUNCTIONAL BLOCK</w:t>
            </w:r>
            <w:r w:rsidR="00647E80">
              <w:rPr>
                <w:noProof/>
                <w:webHidden/>
              </w:rPr>
              <w:tab/>
            </w:r>
            <w:r w:rsidR="00647E80">
              <w:rPr>
                <w:noProof/>
                <w:webHidden/>
              </w:rPr>
              <w:fldChar w:fldCharType="begin"/>
            </w:r>
            <w:r w:rsidR="00647E80">
              <w:rPr>
                <w:noProof/>
                <w:webHidden/>
              </w:rPr>
              <w:instrText xml:space="preserve"> PAGEREF _Toc491952117 \h </w:instrText>
            </w:r>
            <w:r w:rsidR="00647E80">
              <w:rPr>
                <w:noProof/>
                <w:webHidden/>
              </w:rPr>
            </w:r>
            <w:r w:rsidR="00647E80">
              <w:rPr>
                <w:noProof/>
                <w:webHidden/>
              </w:rPr>
              <w:fldChar w:fldCharType="separate"/>
            </w:r>
            <w:r w:rsidR="00647E80">
              <w:rPr>
                <w:noProof/>
                <w:webHidden/>
              </w:rPr>
              <w:t>5</w:t>
            </w:r>
            <w:r w:rsidR="00647E80">
              <w:rPr>
                <w:noProof/>
                <w:webHidden/>
              </w:rPr>
              <w:fldChar w:fldCharType="end"/>
            </w:r>
          </w:hyperlink>
        </w:p>
        <w:p w:rsidR="00647E80" w:rsidRDefault="00347406">
          <w:pPr>
            <w:pStyle w:val="TOC1"/>
            <w:tabs>
              <w:tab w:val="right" w:leader="dot" w:pos="9402"/>
            </w:tabs>
            <w:rPr>
              <w:noProof/>
              <w:lang w:val="en-US" w:eastAsia="zh-CN"/>
            </w:rPr>
          </w:pPr>
          <w:hyperlink w:anchor="_Toc491952118" w:history="1">
            <w:r w:rsidR="00647E80" w:rsidRPr="00844FEB">
              <w:rPr>
                <w:rStyle w:val="Hyperlink"/>
                <w:noProof/>
              </w:rPr>
              <w:t>1.1 Operational Planning</w:t>
            </w:r>
            <w:r w:rsidR="00647E80">
              <w:rPr>
                <w:noProof/>
                <w:webHidden/>
              </w:rPr>
              <w:tab/>
            </w:r>
            <w:r w:rsidR="00647E80">
              <w:rPr>
                <w:noProof/>
                <w:webHidden/>
              </w:rPr>
              <w:fldChar w:fldCharType="begin"/>
            </w:r>
            <w:r w:rsidR="00647E80">
              <w:rPr>
                <w:noProof/>
                <w:webHidden/>
              </w:rPr>
              <w:instrText xml:space="preserve"> PAGEREF _Toc491952118 \h </w:instrText>
            </w:r>
            <w:r w:rsidR="00647E80">
              <w:rPr>
                <w:noProof/>
                <w:webHidden/>
              </w:rPr>
            </w:r>
            <w:r w:rsidR="00647E80">
              <w:rPr>
                <w:noProof/>
                <w:webHidden/>
              </w:rPr>
              <w:fldChar w:fldCharType="separate"/>
            </w:r>
            <w:r w:rsidR="00647E80">
              <w:rPr>
                <w:noProof/>
                <w:webHidden/>
              </w:rPr>
              <w:t>5</w:t>
            </w:r>
            <w:r w:rsidR="00647E80">
              <w:rPr>
                <w:noProof/>
                <w:webHidden/>
              </w:rPr>
              <w:fldChar w:fldCharType="end"/>
            </w:r>
          </w:hyperlink>
        </w:p>
        <w:p w:rsidR="00647E80" w:rsidRDefault="00347406">
          <w:pPr>
            <w:pStyle w:val="TOC1"/>
            <w:tabs>
              <w:tab w:val="right" w:leader="dot" w:pos="9402"/>
            </w:tabs>
            <w:rPr>
              <w:noProof/>
              <w:lang w:val="en-US" w:eastAsia="zh-CN"/>
            </w:rPr>
          </w:pPr>
          <w:hyperlink w:anchor="_Toc491952119" w:history="1">
            <w:r w:rsidR="00647E80" w:rsidRPr="00844FEB">
              <w:rPr>
                <w:rStyle w:val="Hyperlink"/>
                <w:noProof/>
              </w:rPr>
              <w:t>1.2 Operational Execution</w:t>
            </w:r>
            <w:r w:rsidR="00647E80">
              <w:rPr>
                <w:noProof/>
                <w:webHidden/>
              </w:rPr>
              <w:tab/>
            </w:r>
            <w:r w:rsidR="00647E80">
              <w:rPr>
                <w:noProof/>
                <w:webHidden/>
              </w:rPr>
              <w:fldChar w:fldCharType="begin"/>
            </w:r>
            <w:r w:rsidR="00647E80">
              <w:rPr>
                <w:noProof/>
                <w:webHidden/>
              </w:rPr>
              <w:instrText xml:space="preserve"> PAGEREF _Toc491952119 \h </w:instrText>
            </w:r>
            <w:r w:rsidR="00647E80">
              <w:rPr>
                <w:noProof/>
                <w:webHidden/>
              </w:rPr>
            </w:r>
            <w:r w:rsidR="00647E80">
              <w:rPr>
                <w:noProof/>
                <w:webHidden/>
              </w:rPr>
              <w:fldChar w:fldCharType="separate"/>
            </w:r>
            <w:r w:rsidR="00647E80">
              <w:rPr>
                <w:noProof/>
                <w:webHidden/>
              </w:rPr>
              <w:t>6</w:t>
            </w:r>
            <w:r w:rsidR="00647E80">
              <w:rPr>
                <w:noProof/>
                <w:webHidden/>
              </w:rPr>
              <w:fldChar w:fldCharType="end"/>
            </w:r>
          </w:hyperlink>
        </w:p>
        <w:p w:rsidR="00647E80" w:rsidRDefault="00347406">
          <w:pPr>
            <w:pStyle w:val="TOC1"/>
            <w:tabs>
              <w:tab w:val="right" w:leader="dot" w:pos="9402"/>
            </w:tabs>
            <w:rPr>
              <w:noProof/>
              <w:lang w:val="en-US" w:eastAsia="zh-CN"/>
            </w:rPr>
          </w:pPr>
          <w:hyperlink w:anchor="_Toc491952120" w:history="1">
            <w:r w:rsidR="00647E80" w:rsidRPr="00844FEB">
              <w:rPr>
                <w:rStyle w:val="Hyperlink"/>
                <w:noProof/>
              </w:rPr>
              <w:t>1.3 Billing/Finance</w:t>
            </w:r>
            <w:r w:rsidR="00647E80">
              <w:rPr>
                <w:noProof/>
                <w:webHidden/>
              </w:rPr>
              <w:tab/>
            </w:r>
            <w:r w:rsidR="00647E80">
              <w:rPr>
                <w:noProof/>
                <w:webHidden/>
              </w:rPr>
              <w:fldChar w:fldCharType="begin"/>
            </w:r>
            <w:r w:rsidR="00647E80">
              <w:rPr>
                <w:noProof/>
                <w:webHidden/>
              </w:rPr>
              <w:instrText xml:space="preserve"> PAGEREF _Toc491952120 \h </w:instrText>
            </w:r>
            <w:r w:rsidR="00647E80">
              <w:rPr>
                <w:noProof/>
                <w:webHidden/>
              </w:rPr>
            </w:r>
            <w:r w:rsidR="00647E80">
              <w:rPr>
                <w:noProof/>
                <w:webHidden/>
              </w:rPr>
              <w:fldChar w:fldCharType="separate"/>
            </w:r>
            <w:r w:rsidR="00647E80">
              <w:rPr>
                <w:noProof/>
                <w:webHidden/>
              </w:rPr>
              <w:t>7</w:t>
            </w:r>
            <w:r w:rsidR="00647E80">
              <w:rPr>
                <w:noProof/>
                <w:webHidden/>
              </w:rPr>
              <w:fldChar w:fldCharType="end"/>
            </w:r>
          </w:hyperlink>
        </w:p>
        <w:p w:rsidR="00DD3C55" w:rsidRDefault="00DD3C55">
          <w:r>
            <w:rPr>
              <w:b/>
              <w:bCs/>
              <w:noProof/>
            </w:rPr>
            <w:fldChar w:fldCharType="end"/>
          </w:r>
        </w:p>
      </w:sdtContent>
    </w:sdt>
    <w:p w:rsidR="00F645B2" w:rsidRDefault="00F645B2" w:rsidP="00A40625">
      <w:pPr>
        <w:tabs>
          <w:tab w:val="left" w:pos="60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45DE" w:rsidRDefault="00A40625" w:rsidP="00B94E44">
      <w:pPr>
        <w:pStyle w:val="Heading1"/>
        <w:rPr>
          <w:rFonts w:ascii="Times New Roman" w:hAnsi="Times New Roman" w:cs="Times New Roman"/>
          <w:color w:val="auto"/>
          <w:lang w:eastAsia="zh-CN"/>
        </w:rPr>
      </w:pPr>
      <w:bookmarkStart w:id="1" w:name="_Toc491952117"/>
      <w:bookmarkStart w:id="2" w:name="_Toc367102383"/>
      <w:bookmarkStart w:id="3" w:name="_Toc369182480"/>
      <w:bookmarkStart w:id="4" w:name="_Toc300145797"/>
      <w:bookmarkStart w:id="5" w:name="_Toc303678575"/>
      <w:bookmarkStart w:id="6" w:name="_Toc303773451"/>
      <w:bookmarkStart w:id="7" w:name="_Toc296338525"/>
      <w:r>
        <w:rPr>
          <w:color w:val="auto"/>
        </w:rPr>
        <w:lastRenderedPageBreak/>
        <w:t>1</w:t>
      </w:r>
      <w:r w:rsidR="005A07F8">
        <w:rPr>
          <w:color w:val="auto"/>
        </w:rPr>
        <w:t>.0</w:t>
      </w:r>
      <w:r w:rsidR="005A07F8">
        <w:rPr>
          <w:color w:val="auto"/>
        </w:rPr>
        <w:tab/>
      </w:r>
      <w:r w:rsidR="00CD1CD5">
        <w:rPr>
          <w:rFonts w:ascii="Times New Roman" w:hAnsi="Times New Roman" w:cs="Times New Roman"/>
          <w:color w:val="auto"/>
          <w:lang w:eastAsia="zh-CN"/>
        </w:rPr>
        <w:t>FUNCTIONAL BLOCK</w:t>
      </w:r>
      <w:bookmarkEnd w:id="1"/>
    </w:p>
    <w:p w:rsidR="00CD1CD5" w:rsidRDefault="00A40625" w:rsidP="00CD1CD5">
      <w:pPr>
        <w:pStyle w:val="Heading1"/>
      </w:pPr>
      <w:bookmarkStart w:id="8" w:name="_Toc491952118"/>
      <w:bookmarkEnd w:id="2"/>
      <w:bookmarkEnd w:id="3"/>
      <w:bookmarkEnd w:id="4"/>
      <w:bookmarkEnd w:id="5"/>
      <w:bookmarkEnd w:id="6"/>
      <w:bookmarkEnd w:id="7"/>
      <w:r>
        <w:t>1</w:t>
      </w:r>
      <w:r w:rsidR="00CD1CD5">
        <w:t>.1 Operational Planning</w:t>
      </w:r>
      <w:bookmarkEnd w:id="8"/>
    </w:p>
    <w:p w:rsidR="00CD1CD5" w:rsidRDefault="00CD1CD5" w:rsidP="00CD1CD5"/>
    <w:p w:rsidR="00CD1CD5" w:rsidRDefault="00CD1CD5" w:rsidP="00CD1CD5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DA2C4F8" wp14:editId="786B439E">
                <wp:simplePos x="0" y="0"/>
                <wp:positionH relativeFrom="column">
                  <wp:posOffset>2114550</wp:posOffset>
                </wp:positionH>
                <wp:positionV relativeFrom="paragraph">
                  <wp:posOffset>94615</wp:posOffset>
                </wp:positionV>
                <wp:extent cx="1743075" cy="4572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CD5" w:rsidRDefault="00CD1CD5" w:rsidP="00CD1CD5">
                            <w:pPr>
                              <w:jc w:val="center"/>
                            </w:pPr>
                            <w:r>
                              <w:t>Operational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A2C4F8" id="Rounded Rectangle 5" o:spid="_x0000_s1030" style="position:absolute;margin-left:166.5pt;margin-top:7.45pt;width:137.25pt;height:36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" fillcolor="#c0504d [3205]" strokecolor="#622423 [1605]" strokeweight="2pt">
                <v:textbox>
                  <w:txbxContent>
                    <w:p w:rsidR="00CD1CD5" w:rsidRDefault="00CD1CD5" w:rsidP="00CD1CD5">
                      <w:pPr>
                        <w:jc w:val="center"/>
                      </w:pPr>
                      <w:r>
                        <w:t>Operational Planning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1CD5" w:rsidRDefault="00CD1CD5" w:rsidP="00CD1CD5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0CAC007" wp14:editId="4D359599">
                <wp:simplePos x="0" y="0"/>
                <wp:positionH relativeFrom="column">
                  <wp:posOffset>2999105</wp:posOffset>
                </wp:positionH>
                <wp:positionV relativeFrom="paragraph">
                  <wp:posOffset>284480</wp:posOffset>
                </wp:positionV>
                <wp:extent cx="0" cy="5524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85F2D" id="Straight Connector 6" o:spid="_x0000_s1026" style="position:absolute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15pt,22.4pt" to="236.1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" strokecolor="#4579b8 [3044]"/>
            </w:pict>
          </mc:Fallback>
        </mc:AlternateContent>
      </w:r>
    </w:p>
    <w:p w:rsidR="00CD1CD5" w:rsidRDefault="00CD1CD5" w:rsidP="00CD1CD5"/>
    <w:p w:rsidR="00CD1CD5" w:rsidRDefault="00CD1CD5" w:rsidP="00CD1CD5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285BAB2" wp14:editId="3F58258A">
                <wp:simplePos x="0" y="0"/>
                <wp:positionH relativeFrom="column">
                  <wp:posOffset>5819775</wp:posOffset>
                </wp:positionH>
                <wp:positionV relativeFrom="paragraph">
                  <wp:posOffset>197485</wp:posOffset>
                </wp:positionV>
                <wp:extent cx="0" cy="60007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94B4C" id="Straight Connector 14" o:spid="_x0000_s1026" style="position:absolute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8.25pt,15.55pt" to="458.25pt,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" strokecolor="#4579b8 [3044]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ADA1B9E" wp14:editId="3C6231AC">
                <wp:simplePos x="0" y="0"/>
                <wp:positionH relativeFrom="column">
                  <wp:posOffset>3924300</wp:posOffset>
                </wp:positionH>
                <wp:positionV relativeFrom="paragraph">
                  <wp:posOffset>197485</wp:posOffset>
                </wp:positionV>
                <wp:extent cx="0" cy="58102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2A8DC" id="Straight Connector 13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pt,15.55pt" to="309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" strokecolor="#4579b8 [3044]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E1872F2" wp14:editId="2AFE7120">
                <wp:simplePos x="0" y="0"/>
                <wp:positionH relativeFrom="column">
                  <wp:posOffset>2057400</wp:posOffset>
                </wp:positionH>
                <wp:positionV relativeFrom="paragraph">
                  <wp:posOffset>187960</wp:posOffset>
                </wp:positionV>
                <wp:extent cx="0" cy="5715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AA94B" id="Straight Connector 12" o:spid="_x0000_s1026" style="position:absolute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14.8pt" to="162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" strokecolor="#4579b8 [3044]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E46AFD7" wp14:editId="78D4B56D">
                <wp:simplePos x="0" y="0"/>
                <wp:positionH relativeFrom="column">
                  <wp:posOffset>28575</wp:posOffset>
                </wp:positionH>
                <wp:positionV relativeFrom="paragraph">
                  <wp:posOffset>197485</wp:posOffset>
                </wp:positionV>
                <wp:extent cx="0" cy="504825"/>
                <wp:effectExtent l="0" t="0" r="1905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98CF4" id="Straight Connector 8" o:spid="_x0000_s1026" style="position:absolute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5pt,15.55pt" to="2.2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" strokecolor="#4579b8 [3044]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3410D36" wp14:editId="41A498C6">
                <wp:simplePos x="0" y="0"/>
                <wp:positionH relativeFrom="column">
                  <wp:posOffset>28575</wp:posOffset>
                </wp:positionH>
                <wp:positionV relativeFrom="paragraph">
                  <wp:posOffset>187960</wp:posOffset>
                </wp:positionV>
                <wp:extent cx="57912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2D0AF7" id="Straight Connector 7" o:spid="_x0000_s1026" style="position:absolute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14.8pt" to="458.2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" strokecolor="#4579b8 [3044]"/>
            </w:pict>
          </mc:Fallback>
        </mc:AlternateContent>
      </w:r>
    </w:p>
    <w:p w:rsidR="00CD1CD5" w:rsidRDefault="00CD1CD5" w:rsidP="00CD1CD5"/>
    <w:p w:rsidR="00CD1CD5" w:rsidRDefault="00CD1CD5" w:rsidP="00CD1CD5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B69831D" wp14:editId="79D7D7E8">
                <wp:simplePos x="0" y="0"/>
                <wp:positionH relativeFrom="column">
                  <wp:posOffset>5000625</wp:posOffset>
                </wp:positionH>
                <wp:positionV relativeFrom="paragraph">
                  <wp:posOffset>172085</wp:posOffset>
                </wp:positionV>
                <wp:extent cx="1371600" cy="6191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CD5" w:rsidRDefault="00CD1CD5" w:rsidP="00CD1CD5">
                            <w:pPr>
                              <w:jc w:val="center"/>
                            </w:pPr>
                            <w:r>
                              <w:t>Vehicle &amp; Driver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9831D" id="Rounded Rectangle 4" o:spid="_x0000_s1031" style="position:absolute;margin-left:393.75pt;margin-top:13.55pt;width:108pt;height:48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" fillcolor="#4f81bd [3204]" strokecolor="#243f60 [1604]" strokeweight="2pt">
                <v:textbox>
                  <w:txbxContent>
                    <w:p w:rsidR="00CD1CD5" w:rsidRDefault="00CD1CD5" w:rsidP="00CD1CD5">
                      <w:pPr>
                        <w:jc w:val="center"/>
                      </w:pPr>
                      <w:r>
                        <w:t>Vehicle &amp; Driver Planning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0D6B183" wp14:editId="3764B939">
                <wp:simplePos x="0" y="0"/>
                <wp:positionH relativeFrom="column">
                  <wp:posOffset>3248025</wp:posOffset>
                </wp:positionH>
                <wp:positionV relativeFrom="paragraph">
                  <wp:posOffset>143510</wp:posOffset>
                </wp:positionV>
                <wp:extent cx="1257300" cy="6191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CD5" w:rsidRDefault="00CD1CD5" w:rsidP="00CD1CD5">
                            <w:pPr>
                              <w:jc w:val="center"/>
                            </w:pPr>
                            <w:r>
                              <w:t>Route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6B183" id="Rounded Rectangle 3" o:spid="_x0000_s1032" style="position:absolute;margin-left:255.75pt;margin-top:11.3pt;width:99pt;height:48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" fillcolor="#4f81bd [3204]" strokecolor="#243f60 [1604]" strokeweight="2pt">
                <v:textbox>
                  <w:txbxContent>
                    <w:p w:rsidR="00CD1CD5" w:rsidRDefault="00CD1CD5" w:rsidP="00CD1CD5">
                      <w:pPr>
                        <w:jc w:val="center"/>
                      </w:pPr>
                      <w:r>
                        <w:t>Route Planning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E2286E4" wp14:editId="7D9DA1BB">
                <wp:simplePos x="0" y="0"/>
                <wp:positionH relativeFrom="column">
                  <wp:posOffset>1409065</wp:posOffset>
                </wp:positionH>
                <wp:positionV relativeFrom="paragraph">
                  <wp:posOffset>114935</wp:posOffset>
                </wp:positionV>
                <wp:extent cx="1171575" cy="6477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CD5" w:rsidRDefault="00CD1CD5" w:rsidP="00CD1CD5">
                            <w:pPr>
                              <w:jc w:val="center"/>
                            </w:pPr>
                            <w:r>
                              <w:t>Load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286E4" id="Rounded Rectangle 2" o:spid="_x0000_s1033" style="position:absolute;margin-left:110.95pt;margin-top:9.05pt;width:92.25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" fillcolor="#4f81bd [3204]" strokecolor="#243f60 [1604]" strokeweight="2pt">
                <v:textbox>
                  <w:txbxContent>
                    <w:p w:rsidR="00CD1CD5" w:rsidRDefault="00CD1CD5" w:rsidP="00CD1CD5">
                      <w:pPr>
                        <w:jc w:val="center"/>
                      </w:pPr>
                      <w:r>
                        <w:t>Load Design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3527906" wp14:editId="2DF998D9">
                <wp:simplePos x="0" y="0"/>
                <wp:positionH relativeFrom="column">
                  <wp:posOffset>-647700</wp:posOffset>
                </wp:positionH>
                <wp:positionV relativeFrom="paragraph">
                  <wp:posOffset>82550</wp:posOffset>
                </wp:positionV>
                <wp:extent cx="1362075" cy="7143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CD5" w:rsidRDefault="00CD1CD5" w:rsidP="00CD1CD5">
                            <w:pPr>
                              <w:jc w:val="center"/>
                            </w:pPr>
                            <w:r>
                              <w:t>Shipping Consolidation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527906" id="Rounded Rectangle 1" o:spid="_x0000_s1034" style="position:absolute;margin-left:-51pt;margin-top:6.5pt;width:107.25pt;height:56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" fillcolor="#4f81bd [3204]" strokecolor="#243f60 [1604]" strokeweight="2pt">
                <v:textbox>
                  <w:txbxContent>
                    <w:p w:rsidR="00CD1CD5" w:rsidRDefault="00CD1CD5" w:rsidP="00CD1CD5">
                      <w:pPr>
                        <w:jc w:val="center"/>
                      </w:pPr>
                      <w:r>
                        <w:t>Shipping Consolidation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1CD5" w:rsidRDefault="00CD1CD5" w:rsidP="00CD1CD5">
      <w:pPr>
        <w:tabs>
          <w:tab w:val="left" w:pos="2700"/>
        </w:tabs>
      </w:pPr>
      <w:r>
        <w:tab/>
      </w:r>
      <w:r>
        <w:tab/>
        <w:t xml:space="preserve">    </w:t>
      </w:r>
      <w:r>
        <w:tab/>
      </w:r>
    </w:p>
    <w:p w:rsidR="00CD1CD5" w:rsidRDefault="00CD1CD5" w:rsidP="00CD1CD5">
      <w:pPr>
        <w:tabs>
          <w:tab w:val="left" w:pos="2700"/>
        </w:tabs>
      </w:pPr>
    </w:p>
    <w:p w:rsidR="00CD1CD5" w:rsidRDefault="00CD1CD5" w:rsidP="00CD1CD5"/>
    <w:p w:rsidR="00CD1CD5" w:rsidRPr="00ED50AA" w:rsidRDefault="00CD1CD5" w:rsidP="00CD1CD5">
      <w:pPr>
        <w:pStyle w:val="ListParagraph"/>
        <w:numPr>
          <w:ilvl w:val="0"/>
          <w:numId w:val="5"/>
        </w:numPr>
        <w:spacing w:after="0" w:line="240" w:lineRule="auto"/>
        <w:rPr>
          <w:b/>
          <w:sz w:val="28"/>
          <w:szCs w:val="28"/>
        </w:rPr>
      </w:pPr>
      <w:r w:rsidRPr="00ED50AA">
        <w:rPr>
          <w:b/>
          <w:sz w:val="28"/>
          <w:szCs w:val="28"/>
        </w:rPr>
        <w:t xml:space="preserve">Shipping consolidate </w:t>
      </w:r>
    </w:p>
    <w:p w:rsidR="00CD1CD5" w:rsidRDefault="00CD1CD5" w:rsidP="00CD1CD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Carrier will collect the item from </w:t>
      </w:r>
      <w:r w:rsidR="00E71A9F">
        <w:t xml:space="preserve">warehouse outbound of the </w:t>
      </w:r>
      <w:r>
        <w:t xml:space="preserve">shipper to distributed </w:t>
      </w:r>
      <w:r w:rsidR="00E71A9F">
        <w:t>centre.</w:t>
      </w:r>
      <w:r>
        <w:t xml:space="preserve"> </w:t>
      </w:r>
    </w:p>
    <w:p w:rsidR="00CD1CD5" w:rsidRDefault="00CD1CD5" w:rsidP="00CD1CD5">
      <w:pPr>
        <w:pStyle w:val="ListParagraph"/>
      </w:pPr>
    </w:p>
    <w:p w:rsidR="00CD1CD5" w:rsidRDefault="00CD1CD5" w:rsidP="00CD1CD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Carrier will </w:t>
      </w:r>
      <w:r w:rsidR="00E71A9F">
        <w:t>gather all the item and do consolidation.</w:t>
      </w:r>
    </w:p>
    <w:p w:rsidR="00CD1CD5" w:rsidRDefault="00CD1CD5" w:rsidP="00CD1CD5">
      <w:pPr>
        <w:pStyle w:val="ListParagraph"/>
      </w:pPr>
    </w:p>
    <w:p w:rsidR="00CD1CD5" w:rsidRPr="00ED50AA" w:rsidRDefault="00CD1CD5" w:rsidP="00CD1CD5">
      <w:pPr>
        <w:pStyle w:val="ListParagraph"/>
        <w:numPr>
          <w:ilvl w:val="0"/>
          <w:numId w:val="5"/>
        </w:numPr>
        <w:spacing w:after="0" w:line="240" w:lineRule="auto"/>
        <w:rPr>
          <w:b/>
          <w:sz w:val="28"/>
          <w:szCs w:val="28"/>
        </w:rPr>
      </w:pPr>
      <w:r w:rsidRPr="00ED50AA">
        <w:rPr>
          <w:b/>
          <w:sz w:val="28"/>
          <w:szCs w:val="28"/>
        </w:rPr>
        <w:t>Load design</w:t>
      </w:r>
    </w:p>
    <w:p w:rsidR="00CD1CD5" w:rsidRDefault="00CD1CD5" w:rsidP="00CD1CD5">
      <w:pPr>
        <w:pStyle w:val="ListParagraph"/>
        <w:numPr>
          <w:ilvl w:val="0"/>
          <w:numId w:val="4"/>
        </w:numPr>
        <w:spacing w:after="0" w:line="240" w:lineRule="auto"/>
      </w:pPr>
      <w:r>
        <w:t>Carrier will do load planning to loading pallets into trucks (three dimensional).</w:t>
      </w:r>
    </w:p>
    <w:p w:rsidR="00CD1CD5" w:rsidRDefault="00CD1CD5" w:rsidP="00CD1CD5">
      <w:pPr>
        <w:pStyle w:val="ListParagraph"/>
      </w:pPr>
    </w:p>
    <w:p w:rsidR="00CD1CD5" w:rsidRDefault="00CD1CD5" w:rsidP="00CD1CD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Design is done based on criteria such as sequence of loading and unloading and </w:t>
      </w:r>
      <w:proofErr w:type="spellStart"/>
      <w:r>
        <w:t>stackability</w:t>
      </w:r>
      <w:proofErr w:type="spellEnd"/>
      <w:r>
        <w:t xml:space="preserve"> of the products.</w:t>
      </w:r>
    </w:p>
    <w:p w:rsidR="00CD1CD5" w:rsidRDefault="00CD1CD5" w:rsidP="00CD1CD5">
      <w:pPr>
        <w:pStyle w:val="ListParagraph"/>
      </w:pPr>
    </w:p>
    <w:p w:rsidR="00CD1CD5" w:rsidRDefault="00CD1CD5" w:rsidP="00CD1CD5">
      <w:pPr>
        <w:pStyle w:val="ListParagraph"/>
      </w:pPr>
    </w:p>
    <w:p w:rsidR="00CD1CD5" w:rsidRPr="00ED50AA" w:rsidRDefault="00CD1CD5" w:rsidP="00CD1CD5">
      <w:pPr>
        <w:pStyle w:val="ListParagraph"/>
        <w:numPr>
          <w:ilvl w:val="0"/>
          <w:numId w:val="5"/>
        </w:numPr>
        <w:spacing w:after="0" w:line="240" w:lineRule="auto"/>
        <w:rPr>
          <w:b/>
          <w:sz w:val="28"/>
          <w:szCs w:val="28"/>
        </w:rPr>
      </w:pPr>
      <w:r w:rsidRPr="00ED50AA">
        <w:rPr>
          <w:b/>
          <w:sz w:val="28"/>
          <w:szCs w:val="28"/>
        </w:rPr>
        <w:t>Route Planning</w:t>
      </w:r>
    </w:p>
    <w:p w:rsidR="00CD1CD5" w:rsidRDefault="00CD1CD5" w:rsidP="00CD1CD5">
      <w:pPr>
        <w:pStyle w:val="ListParagraph"/>
        <w:numPr>
          <w:ilvl w:val="0"/>
          <w:numId w:val="4"/>
        </w:numPr>
        <w:spacing w:after="0" w:line="240" w:lineRule="auto"/>
      </w:pPr>
      <w:r>
        <w:t>To help the driver plan the journey.</w:t>
      </w:r>
    </w:p>
    <w:p w:rsidR="00CD1CD5" w:rsidRDefault="00CD1CD5" w:rsidP="00CD1CD5">
      <w:pPr>
        <w:pStyle w:val="ListParagraph"/>
      </w:pPr>
    </w:p>
    <w:p w:rsidR="00CD1CD5" w:rsidRDefault="00CD1CD5" w:rsidP="00CD1CD5">
      <w:pPr>
        <w:pStyle w:val="ListParagraph"/>
        <w:numPr>
          <w:ilvl w:val="0"/>
          <w:numId w:val="4"/>
        </w:numPr>
        <w:spacing w:after="0" w:line="240" w:lineRule="auto"/>
      </w:pPr>
      <w:r>
        <w:t>Optimizing the route based on the geographical maps to decrease routing time and fuel efficiency.</w:t>
      </w:r>
    </w:p>
    <w:p w:rsidR="00CD1CD5" w:rsidRDefault="00CD1CD5" w:rsidP="00CD1CD5"/>
    <w:p w:rsidR="00CD1CD5" w:rsidRPr="00ED50AA" w:rsidRDefault="00CD1CD5" w:rsidP="00CD1CD5">
      <w:pPr>
        <w:pStyle w:val="ListParagraph"/>
        <w:numPr>
          <w:ilvl w:val="0"/>
          <w:numId w:val="5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Vehicle and</w:t>
      </w:r>
      <w:r w:rsidRPr="00ED50AA">
        <w:rPr>
          <w:b/>
          <w:sz w:val="28"/>
          <w:szCs w:val="28"/>
        </w:rPr>
        <w:t xml:space="preserve"> driver planning</w:t>
      </w:r>
    </w:p>
    <w:p w:rsidR="00CD1CD5" w:rsidRDefault="00CD1CD5" w:rsidP="00CD1CD5">
      <w:pPr>
        <w:pStyle w:val="ListParagraph"/>
      </w:pPr>
    </w:p>
    <w:p w:rsidR="00CD1CD5" w:rsidRDefault="00CD1CD5" w:rsidP="00CD1CD5">
      <w:pPr>
        <w:pStyle w:val="ListParagraph"/>
        <w:numPr>
          <w:ilvl w:val="0"/>
          <w:numId w:val="4"/>
        </w:numPr>
        <w:spacing w:after="0" w:line="240" w:lineRule="auto"/>
      </w:pPr>
      <w:r>
        <w:t>Allocate the vehicles and drivers to deliver the stock.</w:t>
      </w:r>
    </w:p>
    <w:p w:rsidR="00CD1CD5" w:rsidRDefault="00CD1CD5" w:rsidP="00CD1CD5">
      <w:pPr>
        <w:pStyle w:val="Heading1"/>
      </w:pPr>
    </w:p>
    <w:p w:rsidR="00CD1CD5" w:rsidRDefault="00A40625" w:rsidP="00CD1CD5">
      <w:pPr>
        <w:pStyle w:val="Heading1"/>
      </w:pPr>
      <w:bookmarkStart w:id="9" w:name="_Toc491952119"/>
      <w:r>
        <w:t>1</w:t>
      </w:r>
      <w:r w:rsidR="00CD1CD5">
        <w:t>.2 Operational Execution</w:t>
      </w:r>
      <w:bookmarkEnd w:id="9"/>
    </w:p>
    <w:p w:rsidR="00CD1CD5" w:rsidRDefault="00CD1CD5" w:rsidP="00CD1CD5"/>
    <w:p w:rsidR="00CD1CD5" w:rsidRDefault="00CD1CD5" w:rsidP="00CD1CD5">
      <w:pPr>
        <w:pStyle w:val="ListParagraph"/>
      </w:pPr>
    </w:p>
    <w:p w:rsidR="00CD1CD5" w:rsidRDefault="00CD1CD5" w:rsidP="00CD1CD5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F3CD478" wp14:editId="7BAFD04A">
                <wp:simplePos x="0" y="0"/>
                <wp:positionH relativeFrom="column">
                  <wp:posOffset>2181225</wp:posOffset>
                </wp:positionH>
                <wp:positionV relativeFrom="paragraph">
                  <wp:posOffset>95250</wp:posOffset>
                </wp:positionV>
                <wp:extent cx="1743075" cy="457200"/>
                <wp:effectExtent l="0" t="0" r="2857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CD5" w:rsidRDefault="00CD1CD5" w:rsidP="00CD1CD5">
                            <w:pPr>
                              <w:jc w:val="center"/>
                            </w:pPr>
                            <w:r>
                              <w:t>Operational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3CD478" id="Rounded Rectangle 28" o:spid="_x0000_s1035" style="position:absolute;margin-left:171.75pt;margin-top:7.5pt;width:137.25pt;height:36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" fillcolor="#c0504d [3205]" strokecolor="#622423 [1605]" strokeweight="2pt">
                <v:textbox>
                  <w:txbxContent>
                    <w:p w:rsidR="00CD1CD5" w:rsidRDefault="00CD1CD5" w:rsidP="00CD1CD5">
                      <w:pPr>
                        <w:jc w:val="center"/>
                      </w:pPr>
                      <w:r>
                        <w:t>Operational Execution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1CD5" w:rsidRDefault="00CD1CD5" w:rsidP="00CD1CD5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6C456A3" wp14:editId="053C5D1F">
                <wp:simplePos x="0" y="0"/>
                <wp:positionH relativeFrom="column">
                  <wp:posOffset>3000375</wp:posOffset>
                </wp:positionH>
                <wp:positionV relativeFrom="paragraph">
                  <wp:posOffset>226060</wp:posOffset>
                </wp:positionV>
                <wp:extent cx="0" cy="219075"/>
                <wp:effectExtent l="0" t="0" r="1905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DB7A6" id="Straight Connector 18" o:spid="_x0000_s1026" style="position:absolute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25pt,17.8pt" to="236.2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" strokecolor="#4579b8 [3044]"/>
            </w:pict>
          </mc:Fallback>
        </mc:AlternateContent>
      </w:r>
    </w:p>
    <w:p w:rsidR="00CD1CD5" w:rsidRDefault="00CD1CD5" w:rsidP="00CD1CD5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3AE456F" wp14:editId="4FAA6DB1">
                <wp:simplePos x="0" y="0"/>
                <wp:positionH relativeFrom="column">
                  <wp:posOffset>5819775</wp:posOffset>
                </wp:positionH>
                <wp:positionV relativeFrom="paragraph">
                  <wp:posOffset>130175</wp:posOffset>
                </wp:positionV>
                <wp:extent cx="0" cy="60007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52793" id="Straight Connector 21" o:spid="_x0000_s1026" style="position:absolute;z-index:25168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8.25pt,10.25pt" to="458.2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" strokecolor="#4579b8 [3044]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17C2848" wp14:editId="632201E2">
                <wp:simplePos x="0" y="0"/>
                <wp:positionH relativeFrom="column">
                  <wp:posOffset>3924300</wp:posOffset>
                </wp:positionH>
                <wp:positionV relativeFrom="paragraph">
                  <wp:posOffset>130175</wp:posOffset>
                </wp:positionV>
                <wp:extent cx="0" cy="58102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506A3" id="Straight Connector 10" o:spid="_x0000_s1026" style="position:absolute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pt,10.25pt" to="309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" strokecolor="#4579b8 [3044]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AAF2FFE" wp14:editId="1DD0E48A">
                <wp:simplePos x="0" y="0"/>
                <wp:positionH relativeFrom="column">
                  <wp:posOffset>2057400</wp:posOffset>
                </wp:positionH>
                <wp:positionV relativeFrom="paragraph">
                  <wp:posOffset>130175</wp:posOffset>
                </wp:positionV>
                <wp:extent cx="0" cy="5715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EB5A7" id="Straight Connector 19" o:spid="_x0000_s1026" style="position:absolute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10.25pt" to="162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" strokecolor="#4579b8 [3044]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1DC3DA0" wp14:editId="29350582">
                <wp:simplePos x="0" y="0"/>
                <wp:positionH relativeFrom="column">
                  <wp:posOffset>28575</wp:posOffset>
                </wp:positionH>
                <wp:positionV relativeFrom="paragraph">
                  <wp:posOffset>130175</wp:posOffset>
                </wp:positionV>
                <wp:extent cx="0" cy="50482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6B407" id="Straight Connector 22" o:spid="_x0000_s1026" style="position:absolute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5pt,10.25pt" to="2.2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" strokecolor="#4579b8 [3044]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22112BB" wp14:editId="79D88D36">
                <wp:simplePos x="0" y="0"/>
                <wp:positionH relativeFrom="column">
                  <wp:posOffset>28575</wp:posOffset>
                </wp:positionH>
                <wp:positionV relativeFrom="paragraph">
                  <wp:posOffset>120650</wp:posOffset>
                </wp:positionV>
                <wp:extent cx="579120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AA7832" id="Straight Connector 23" o:spid="_x0000_s1026" style="position:absolute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9.5pt" to="458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" strokecolor="#4579b8 [3044]"/>
            </w:pict>
          </mc:Fallback>
        </mc:AlternateContent>
      </w:r>
    </w:p>
    <w:p w:rsidR="00CD1CD5" w:rsidRDefault="00CD1CD5" w:rsidP="00CD1CD5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F901854" wp14:editId="660237B7">
                <wp:simplePos x="0" y="0"/>
                <wp:positionH relativeFrom="column">
                  <wp:posOffset>-600075</wp:posOffset>
                </wp:positionH>
                <wp:positionV relativeFrom="paragraph">
                  <wp:posOffset>318135</wp:posOffset>
                </wp:positionV>
                <wp:extent cx="1362075" cy="657225"/>
                <wp:effectExtent l="0" t="0" r="2857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CD5" w:rsidRDefault="00CD1CD5" w:rsidP="00CD1CD5">
                            <w:pPr>
                              <w:jc w:val="center"/>
                            </w:pPr>
                            <w:r>
                              <w:t xml:space="preserve">Order Entry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01854" id="Rounded Rectangle 24" o:spid="_x0000_s1036" style="position:absolute;margin-left:-47.25pt;margin-top:25.05pt;width:107.25pt;height:51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" fillcolor="#4f81bd [3204]" strokecolor="#243f60 [1604]" strokeweight="2pt">
                <v:textbox>
                  <w:txbxContent>
                    <w:p w:rsidR="00CD1CD5" w:rsidRDefault="00CD1CD5" w:rsidP="00CD1CD5">
                      <w:pPr>
                        <w:jc w:val="center"/>
                      </w:pPr>
                      <w:r>
                        <w:t xml:space="preserve">Order Entry 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1CD5" w:rsidRDefault="00CD1CD5" w:rsidP="00CD1CD5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4B2CFB6" wp14:editId="3AD757FA">
                <wp:simplePos x="0" y="0"/>
                <wp:positionH relativeFrom="column">
                  <wp:posOffset>5000625</wp:posOffset>
                </wp:positionH>
                <wp:positionV relativeFrom="paragraph">
                  <wp:posOffset>85725</wp:posOffset>
                </wp:positionV>
                <wp:extent cx="1371600" cy="619125"/>
                <wp:effectExtent l="0" t="0" r="19050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CD5" w:rsidRDefault="00CD1CD5" w:rsidP="00CD1CD5">
                            <w:pPr>
                              <w:jc w:val="center"/>
                            </w:pPr>
                            <w: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2CFB6" id="Rounded Rectangle 25" o:spid="_x0000_s1037" style="position:absolute;margin-left:393.75pt;margin-top:6.75pt;width:108pt;height:48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" fillcolor="#4f81bd [3204]" strokecolor="#243f60 [1604]" strokeweight="2pt">
                <v:textbox>
                  <w:txbxContent>
                    <w:p w:rsidR="00CD1CD5" w:rsidRDefault="00CD1CD5" w:rsidP="00CD1CD5">
                      <w:pPr>
                        <w:jc w:val="center"/>
                      </w:pPr>
                      <w:r>
                        <w:t>Communication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59504C4" wp14:editId="50E4B103">
                <wp:simplePos x="0" y="0"/>
                <wp:positionH relativeFrom="column">
                  <wp:posOffset>3248025</wp:posOffset>
                </wp:positionH>
                <wp:positionV relativeFrom="paragraph">
                  <wp:posOffset>85725</wp:posOffset>
                </wp:positionV>
                <wp:extent cx="1257300" cy="619125"/>
                <wp:effectExtent l="0" t="0" r="19050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CD5" w:rsidRDefault="00CD1CD5" w:rsidP="00CD1CD5">
                            <w:pPr>
                              <w:jc w:val="center"/>
                            </w:pPr>
                            <w:r>
                              <w:t>Order Status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504C4" id="Rounded Rectangle 26" o:spid="_x0000_s1038" style="position:absolute;margin-left:255.75pt;margin-top:6.75pt;width:99pt;height:48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" fillcolor="#4f81bd [3204]" strokecolor="#243f60 [1604]" strokeweight="2pt">
                <v:textbox>
                  <w:txbxContent>
                    <w:p w:rsidR="00CD1CD5" w:rsidRDefault="00CD1CD5" w:rsidP="00CD1CD5">
                      <w:pPr>
                        <w:jc w:val="center"/>
                      </w:pPr>
                      <w:r>
                        <w:t>Order Status Information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067A9D0" wp14:editId="53EA75B7">
                <wp:simplePos x="0" y="0"/>
                <wp:positionH relativeFrom="column">
                  <wp:posOffset>1428115</wp:posOffset>
                </wp:positionH>
                <wp:positionV relativeFrom="paragraph">
                  <wp:posOffset>47625</wp:posOffset>
                </wp:positionV>
                <wp:extent cx="1171575" cy="647700"/>
                <wp:effectExtent l="0" t="0" r="2857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CD5" w:rsidRDefault="00CD1CD5" w:rsidP="00CD1CD5">
                            <w:pPr>
                              <w:jc w:val="center"/>
                            </w:pPr>
                            <w:r>
                              <w:t>Execution 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7A9D0" id="Rounded Rectangle 27" o:spid="_x0000_s1039" style="position:absolute;margin-left:112.45pt;margin-top:3.75pt;width:92.25pt;height:51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" fillcolor="#4f81bd [3204]" strokecolor="#243f60 [1604]" strokeweight="2pt">
                <v:textbox>
                  <w:txbxContent>
                    <w:p w:rsidR="00CD1CD5" w:rsidRDefault="00CD1CD5" w:rsidP="00CD1CD5">
                      <w:pPr>
                        <w:jc w:val="center"/>
                      </w:pPr>
                      <w:r>
                        <w:t>Execution Monitoring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1CD5" w:rsidRDefault="00CD1CD5" w:rsidP="00CD1CD5"/>
    <w:p w:rsidR="00CD1CD5" w:rsidRDefault="00CD1CD5" w:rsidP="00CD1CD5">
      <w:pPr>
        <w:tabs>
          <w:tab w:val="left" w:pos="2700"/>
        </w:tabs>
      </w:pPr>
      <w:r>
        <w:tab/>
      </w:r>
      <w:r>
        <w:tab/>
        <w:t xml:space="preserve">    </w:t>
      </w:r>
      <w:r>
        <w:tab/>
      </w:r>
    </w:p>
    <w:p w:rsidR="00CD1CD5" w:rsidRDefault="00CD1CD5" w:rsidP="00CD1CD5">
      <w:pPr>
        <w:tabs>
          <w:tab w:val="left" w:pos="2700"/>
        </w:tabs>
      </w:pPr>
    </w:p>
    <w:p w:rsidR="00CD1CD5" w:rsidRDefault="00CD1CD5" w:rsidP="00CD1CD5">
      <w:pPr>
        <w:pStyle w:val="ListParagraph"/>
      </w:pPr>
    </w:p>
    <w:p w:rsidR="00CD1CD5" w:rsidRPr="00ED50AA" w:rsidRDefault="00CD1CD5" w:rsidP="00CD1CD5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ED50AA">
        <w:rPr>
          <w:b/>
          <w:sz w:val="28"/>
          <w:szCs w:val="28"/>
        </w:rPr>
        <w:t>Order Entry</w:t>
      </w:r>
    </w:p>
    <w:p w:rsidR="00CD1CD5" w:rsidRDefault="00CD1CD5" w:rsidP="00CD1CD5">
      <w:pPr>
        <w:pStyle w:val="ListParagraph"/>
      </w:pPr>
    </w:p>
    <w:p w:rsidR="00CD1CD5" w:rsidRDefault="00CD1CD5" w:rsidP="00CD1CD5">
      <w:pPr>
        <w:pStyle w:val="ListParagraph"/>
        <w:numPr>
          <w:ilvl w:val="0"/>
          <w:numId w:val="4"/>
        </w:numPr>
        <w:spacing w:after="0" w:line="240" w:lineRule="auto"/>
      </w:pPr>
      <w:r>
        <w:t>Registration and management of orders.</w:t>
      </w:r>
    </w:p>
    <w:p w:rsidR="00CD1CD5" w:rsidRDefault="00CD1CD5" w:rsidP="00CD1CD5">
      <w:pPr>
        <w:pStyle w:val="ListParagraph"/>
      </w:pPr>
    </w:p>
    <w:p w:rsidR="00CD1CD5" w:rsidRDefault="00CD1CD5" w:rsidP="00CD1CD5">
      <w:pPr>
        <w:pStyle w:val="ListParagraph"/>
      </w:pPr>
    </w:p>
    <w:p w:rsidR="00CD1CD5" w:rsidRPr="00ED50AA" w:rsidRDefault="00CD1CD5" w:rsidP="00CD1CD5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ED50AA">
        <w:rPr>
          <w:b/>
          <w:sz w:val="28"/>
          <w:szCs w:val="28"/>
        </w:rPr>
        <w:t>Execution Monitoring</w:t>
      </w:r>
    </w:p>
    <w:p w:rsidR="00CD1CD5" w:rsidRDefault="00CD1CD5" w:rsidP="00CD1CD5">
      <w:pPr>
        <w:pStyle w:val="ListParagraph"/>
      </w:pPr>
    </w:p>
    <w:p w:rsidR="00CD1CD5" w:rsidRDefault="00CD1CD5" w:rsidP="00CD1CD5">
      <w:pPr>
        <w:pStyle w:val="ListParagraph"/>
        <w:numPr>
          <w:ilvl w:val="0"/>
          <w:numId w:val="4"/>
        </w:numPr>
        <w:spacing w:after="0" w:line="240" w:lineRule="auto"/>
      </w:pPr>
      <w:r>
        <w:t>Real time to track the vehicle location and support corrective actions.</w:t>
      </w:r>
    </w:p>
    <w:p w:rsidR="00E71A9F" w:rsidRDefault="00E71A9F" w:rsidP="00E71A9F">
      <w:pPr>
        <w:spacing w:after="0" w:line="240" w:lineRule="auto"/>
      </w:pPr>
    </w:p>
    <w:p w:rsidR="00CD1CD5" w:rsidRDefault="00CD1CD5" w:rsidP="00CD1CD5">
      <w:pPr>
        <w:pStyle w:val="ListParagraph"/>
      </w:pPr>
    </w:p>
    <w:p w:rsidR="00CD1CD5" w:rsidRDefault="00CD1CD5" w:rsidP="00CD1CD5">
      <w:pPr>
        <w:pStyle w:val="ListParagraph"/>
      </w:pPr>
    </w:p>
    <w:p w:rsidR="00CD1CD5" w:rsidRPr="00ED50AA" w:rsidRDefault="00CD1CD5" w:rsidP="00CD1CD5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ED50AA">
        <w:rPr>
          <w:b/>
          <w:sz w:val="28"/>
          <w:szCs w:val="28"/>
        </w:rPr>
        <w:t>Order Status information</w:t>
      </w:r>
    </w:p>
    <w:p w:rsidR="00CD1CD5" w:rsidRDefault="00CD1CD5" w:rsidP="00CD1CD5">
      <w:pPr>
        <w:pStyle w:val="ListParagraph"/>
      </w:pPr>
    </w:p>
    <w:p w:rsidR="00CD1CD5" w:rsidRDefault="00CD1CD5" w:rsidP="00CD1CD5">
      <w:pPr>
        <w:pStyle w:val="ListParagraph"/>
        <w:numPr>
          <w:ilvl w:val="0"/>
          <w:numId w:val="4"/>
        </w:numPr>
        <w:spacing w:after="0" w:line="240" w:lineRule="auto"/>
      </w:pPr>
      <w:r>
        <w:t>To record the information related to the pick-up and delivery shipments.</w:t>
      </w:r>
    </w:p>
    <w:p w:rsidR="00CD1CD5" w:rsidRDefault="00CD1CD5" w:rsidP="00CD1CD5">
      <w:pPr>
        <w:pStyle w:val="ListParagraph"/>
      </w:pPr>
    </w:p>
    <w:p w:rsidR="00CD1CD5" w:rsidRDefault="00CD1CD5" w:rsidP="00CD1CD5">
      <w:pPr>
        <w:pStyle w:val="ListParagraph"/>
        <w:numPr>
          <w:ilvl w:val="0"/>
          <w:numId w:val="4"/>
        </w:numPr>
        <w:spacing w:after="0" w:line="240" w:lineRule="auto"/>
      </w:pPr>
      <w:r>
        <w:t>Used to monitor the execution of the transport on every order.</w:t>
      </w:r>
    </w:p>
    <w:p w:rsidR="00CD1CD5" w:rsidRDefault="00CD1CD5" w:rsidP="00CD1CD5">
      <w:pPr>
        <w:pStyle w:val="ListParagraph"/>
      </w:pPr>
    </w:p>
    <w:p w:rsidR="00CD1CD5" w:rsidRDefault="00CD1CD5" w:rsidP="00CD1CD5">
      <w:pPr>
        <w:pStyle w:val="ListParagraph"/>
      </w:pPr>
    </w:p>
    <w:p w:rsidR="00CD1CD5" w:rsidRPr="00ED50AA" w:rsidRDefault="00CD1CD5" w:rsidP="00CD1CD5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ED50AA">
        <w:rPr>
          <w:b/>
          <w:sz w:val="28"/>
          <w:szCs w:val="28"/>
        </w:rPr>
        <w:t xml:space="preserve">Communication </w:t>
      </w:r>
    </w:p>
    <w:p w:rsidR="00CD1CD5" w:rsidRDefault="00CD1CD5" w:rsidP="00CD1CD5">
      <w:pPr>
        <w:pStyle w:val="ListParagraph"/>
      </w:pPr>
    </w:p>
    <w:p w:rsidR="00CD1CD5" w:rsidRDefault="00CD1CD5" w:rsidP="00CD1CD5">
      <w:pPr>
        <w:pStyle w:val="ListParagraph"/>
        <w:numPr>
          <w:ilvl w:val="0"/>
          <w:numId w:val="4"/>
        </w:numPr>
        <w:spacing w:after="0" w:line="240" w:lineRule="auto"/>
      </w:pPr>
      <w:r>
        <w:t>Facility to send message/broadcast to all or one vehicle driver.</w:t>
      </w:r>
    </w:p>
    <w:p w:rsidR="00CD1CD5" w:rsidRDefault="00CD1CD5" w:rsidP="00CD1CD5">
      <w:pPr>
        <w:pStyle w:val="ListParagraph"/>
      </w:pPr>
    </w:p>
    <w:p w:rsidR="00CD1CD5" w:rsidRDefault="00CD1CD5" w:rsidP="00CD1CD5">
      <w:pPr>
        <w:pStyle w:val="ListParagraph"/>
      </w:pPr>
    </w:p>
    <w:p w:rsidR="00CD1CD5" w:rsidRDefault="00CD1CD5" w:rsidP="00CD1CD5">
      <w:pPr>
        <w:pStyle w:val="ListParagraph"/>
      </w:pPr>
    </w:p>
    <w:p w:rsidR="00CD1CD5" w:rsidRDefault="00CD1CD5" w:rsidP="00CD1CD5"/>
    <w:p w:rsidR="00CD1CD5" w:rsidRDefault="00A40625" w:rsidP="00CD1CD5">
      <w:pPr>
        <w:pStyle w:val="Heading1"/>
      </w:pPr>
      <w:bookmarkStart w:id="10" w:name="_Toc491952120"/>
      <w:r>
        <w:t>1</w:t>
      </w:r>
      <w:r w:rsidR="00CD1CD5">
        <w:t>.3 Billing/Finance</w:t>
      </w:r>
      <w:bookmarkEnd w:id="10"/>
    </w:p>
    <w:p w:rsidR="00CD1CD5" w:rsidRDefault="00CD1CD5" w:rsidP="00CD1CD5"/>
    <w:p w:rsidR="00CD1CD5" w:rsidRPr="00CD1CD5" w:rsidRDefault="00CD1CD5" w:rsidP="00CD1CD5"/>
    <w:p w:rsidR="00CD1CD5" w:rsidRDefault="00CD1CD5" w:rsidP="00CD1CD5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BF66D62" wp14:editId="57CF0CB6">
                <wp:simplePos x="0" y="0"/>
                <wp:positionH relativeFrom="column">
                  <wp:posOffset>2181225</wp:posOffset>
                </wp:positionH>
                <wp:positionV relativeFrom="paragraph">
                  <wp:posOffset>95250</wp:posOffset>
                </wp:positionV>
                <wp:extent cx="1743075" cy="457200"/>
                <wp:effectExtent l="0" t="0" r="28575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CD5" w:rsidRDefault="00CD1CD5" w:rsidP="00CD1CD5">
                            <w:pPr>
                              <w:jc w:val="center"/>
                            </w:pPr>
                            <w:r>
                              <w:t>Billing / 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F66D62" id="Rounded Rectangle 29" o:spid="_x0000_s1040" style="position:absolute;margin-left:171.75pt;margin-top:7.5pt;width:137.25pt;height:36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" fillcolor="#c0504d [3205]" strokecolor="#622423 [1605]" strokeweight="2pt">
                <v:textbox>
                  <w:txbxContent>
                    <w:p w:rsidR="00CD1CD5" w:rsidRDefault="00CD1CD5" w:rsidP="00CD1CD5">
                      <w:pPr>
                        <w:jc w:val="center"/>
                      </w:pPr>
                      <w:r>
                        <w:t>Billing / Finance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1CD5" w:rsidRDefault="00CD1CD5" w:rsidP="00CD1CD5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8C7B520" wp14:editId="207C8DE1">
                <wp:simplePos x="0" y="0"/>
                <wp:positionH relativeFrom="column">
                  <wp:posOffset>3000375</wp:posOffset>
                </wp:positionH>
                <wp:positionV relativeFrom="paragraph">
                  <wp:posOffset>236220</wp:posOffset>
                </wp:positionV>
                <wp:extent cx="0" cy="219075"/>
                <wp:effectExtent l="0" t="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AFC35" id="Straight Connector 30" o:spid="_x0000_s1026" style="position:absolute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6.25pt,18.6pt" to="236.2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" strokecolor="#4579b8 [3044]"/>
            </w:pict>
          </mc:Fallback>
        </mc:AlternateContent>
      </w:r>
    </w:p>
    <w:p w:rsidR="00CD1CD5" w:rsidRDefault="00CD1CD5" w:rsidP="00CD1CD5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4B1BD01" wp14:editId="71AC9EB6">
                <wp:simplePos x="0" y="0"/>
                <wp:positionH relativeFrom="column">
                  <wp:posOffset>5819775</wp:posOffset>
                </wp:positionH>
                <wp:positionV relativeFrom="paragraph">
                  <wp:posOffset>139065</wp:posOffset>
                </wp:positionV>
                <wp:extent cx="0" cy="600075"/>
                <wp:effectExtent l="0" t="0" r="19050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F5AB7" id="Straight Connector 33" o:spid="_x0000_s1026" style="position:absolute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8.25pt,10.95pt" to="458.2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E0A424E" wp14:editId="3A9E5293">
                <wp:simplePos x="0" y="0"/>
                <wp:positionH relativeFrom="column">
                  <wp:posOffset>3924300</wp:posOffset>
                </wp:positionH>
                <wp:positionV relativeFrom="paragraph">
                  <wp:posOffset>139065</wp:posOffset>
                </wp:positionV>
                <wp:extent cx="0" cy="58102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18F00" id="Straight Connector 32" o:spid="_x0000_s1026" style="position:absolute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pt,10.95pt" to="309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" strokecolor="#4579b8 [3044]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6D299A2" wp14:editId="385CB996">
                <wp:simplePos x="0" y="0"/>
                <wp:positionH relativeFrom="column">
                  <wp:posOffset>2057400</wp:posOffset>
                </wp:positionH>
                <wp:positionV relativeFrom="paragraph">
                  <wp:posOffset>129540</wp:posOffset>
                </wp:positionV>
                <wp:extent cx="0" cy="5715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49724" id="Straight Connector 31" o:spid="_x0000_s1026" style="position:absolute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10.2pt" to="162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" strokecolor="#4579b8 [3044]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848923F" wp14:editId="731F6428">
                <wp:simplePos x="0" y="0"/>
                <wp:positionH relativeFrom="column">
                  <wp:posOffset>28575</wp:posOffset>
                </wp:positionH>
                <wp:positionV relativeFrom="paragraph">
                  <wp:posOffset>129540</wp:posOffset>
                </wp:positionV>
                <wp:extent cx="0" cy="504825"/>
                <wp:effectExtent l="0" t="0" r="19050" b="95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C2263" id="Straight Connector 34" o:spid="_x0000_s1026" style="position:absolute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5pt,10.2pt" to="2.2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" strokecolor="#4579b8 [3044]"/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525A9B" wp14:editId="706A9A63">
                <wp:simplePos x="0" y="0"/>
                <wp:positionH relativeFrom="column">
                  <wp:posOffset>28575</wp:posOffset>
                </wp:positionH>
                <wp:positionV relativeFrom="paragraph">
                  <wp:posOffset>129540</wp:posOffset>
                </wp:positionV>
                <wp:extent cx="579120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6AD806" id="Straight Connector 35" o:spid="_x0000_s1026" style="position:absolute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10.2pt" to="458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" strokecolor="#4579b8 [3044]"/>
            </w:pict>
          </mc:Fallback>
        </mc:AlternateContent>
      </w:r>
    </w:p>
    <w:p w:rsidR="00CD1CD5" w:rsidRDefault="00CD1CD5" w:rsidP="00CD1CD5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5287466" wp14:editId="2C066A1D">
                <wp:simplePos x="0" y="0"/>
                <wp:positionH relativeFrom="column">
                  <wp:posOffset>-600075</wp:posOffset>
                </wp:positionH>
                <wp:positionV relativeFrom="paragraph">
                  <wp:posOffset>309245</wp:posOffset>
                </wp:positionV>
                <wp:extent cx="1362075" cy="714375"/>
                <wp:effectExtent l="0" t="0" r="28575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CD5" w:rsidRDefault="00CD1CD5" w:rsidP="00CD1CD5">
                            <w:pPr>
                              <w:jc w:val="center"/>
                            </w:pPr>
                            <w:r>
                              <w:t xml:space="preserve">Customer Billing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87466" id="Rounded Rectangle 36" o:spid="_x0000_s1041" style="position:absolute;margin-left:-47.25pt;margin-top:24.35pt;width:107.25pt;height:56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" fillcolor="#4f81bd [3204]" strokecolor="#243f60 [1604]" strokeweight="2pt">
                <v:textbox>
                  <w:txbxContent>
                    <w:p w:rsidR="00CD1CD5" w:rsidRDefault="00CD1CD5" w:rsidP="00CD1CD5">
                      <w:pPr>
                        <w:jc w:val="center"/>
                      </w:pPr>
                      <w:r>
                        <w:t xml:space="preserve">Customer Billing 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1CD5" w:rsidRDefault="00CD1CD5" w:rsidP="00CD1CD5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57B2FA9" wp14:editId="01E0263D">
                <wp:simplePos x="0" y="0"/>
                <wp:positionH relativeFrom="column">
                  <wp:posOffset>5000625</wp:posOffset>
                </wp:positionH>
                <wp:positionV relativeFrom="paragraph">
                  <wp:posOffset>104775</wp:posOffset>
                </wp:positionV>
                <wp:extent cx="1371600" cy="619125"/>
                <wp:effectExtent l="0" t="0" r="19050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CD5" w:rsidRDefault="00CD1CD5" w:rsidP="00CD1CD5">
                            <w:pPr>
                              <w:jc w:val="center"/>
                            </w:pPr>
                            <w:r>
                              <w:t>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7B2FA9" id="Rounded Rectangle 37" o:spid="_x0000_s1042" style="position:absolute;margin-left:393.75pt;margin-top:8.25pt;width:108pt;height:48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" fillcolor="#4f81bd [3204]" strokecolor="#243f60 [1604]" strokeweight="2pt">
                <v:textbox>
                  <w:txbxContent>
                    <w:p w:rsidR="00CD1CD5" w:rsidRDefault="00CD1CD5" w:rsidP="00CD1CD5">
                      <w:pPr>
                        <w:jc w:val="center"/>
                      </w:pPr>
                      <w:r>
                        <w:t>Reporting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92ED865" wp14:editId="55307F65">
                <wp:simplePos x="0" y="0"/>
                <wp:positionH relativeFrom="column">
                  <wp:posOffset>3248025</wp:posOffset>
                </wp:positionH>
                <wp:positionV relativeFrom="paragraph">
                  <wp:posOffset>85725</wp:posOffset>
                </wp:positionV>
                <wp:extent cx="1257300" cy="619125"/>
                <wp:effectExtent l="0" t="0" r="19050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CD5" w:rsidRDefault="00CD1CD5" w:rsidP="00CD1CD5">
                            <w:pPr>
                              <w:jc w:val="center"/>
                            </w:pPr>
                            <w:r>
                              <w:t>Transport Cost 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ED865" id="Rounded Rectangle 38" o:spid="_x0000_s1043" style="position:absolute;margin-left:255.75pt;margin-top:6.75pt;width:99pt;height:48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" fillcolor="#4f81bd [3204]" strokecolor="#243f60 [1604]" strokeweight="2pt">
                <v:textbox>
                  <w:txbxContent>
                    <w:p w:rsidR="00CD1CD5" w:rsidRDefault="00CD1CD5" w:rsidP="00CD1CD5">
                      <w:pPr>
                        <w:jc w:val="center"/>
                      </w:pPr>
                      <w:r>
                        <w:t>Transport Cost Allocation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0942453" wp14:editId="0E426DCE">
                <wp:simplePos x="0" y="0"/>
                <wp:positionH relativeFrom="column">
                  <wp:posOffset>1475740</wp:posOffset>
                </wp:positionH>
                <wp:positionV relativeFrom="paragraph">
                  <wp:posOffset>76200</wp:posOffset>
                </wp:positionV>
                <wp:extent cx="1171575" cy="647700"/>
                <wp:effectExtent l="0" t="0" r="28575" b="1905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CD5" w:rsidRDefault="00CD1CD5" w:rsidP="00CD1CD5">
                            <w:pPr>
                              <w:jc w:val="center"/>
                            </w:pPr>
                            <w:r>
                              <w:t>Time and Labo</w:t>
                            </w:r>
                            <w:r w:rsidR="00E71A9F">
                              <w:t>u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942453" id="Rounded Rectangle 39" o:spid="_x0000_s1044" style="position:absolute;margin-left:116.2pt;margin-top:6pt;width:92.25pt;height:51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" fillcolor="#4f81bd [3204]" strokecolor="#243f60 [1604]" strokeweight="2pt">
                <v:textbox>
                  <w:txbxContent>
                    <w:p w:rsidR="00CD1CD5" w:rsidRDefault="00CD1CD5" w:rsidP="00CD1CD5">
                      <w:pPr>
                        <w:jc w:val="center"/>
                      </w:pPr>
                      <w:r>
                        <w:t>Time and Labo</w:t>
                      </w:r>
                      <w:r w:rsidR="00E71A9F">
                        <w:t>u</w:t>
                      </w:r>
                      <w:r>
                        <w:t>r</w:t>
                      </w:r>
                    </w:p>
                  </w:txbxContent>
                </v:textbox>
              </v:roundrect>
            </w:pict>
          </mc:Fallback>
        </mc:AlternateContent>
      </w:r>
    </w:p>
    <w:p w:rsidR="00CD1CD5" w:rsidRDefault="00CD1CD5" w:rsidP="00CD1CD5"/>
    <w:p w:rsidR="00CD1CD5" w:rsidRDefault="00CD1CD5" w:rsidP="00CD1CD5">
      <w:pPr>
        <w:tabs>
          <w:tab w:val="left" w:pos="2700"/>
        </w:tabs>
      </w:pPr>
      <w:r>
        <w:tab/>
      </w:r>
      <w:r>
        <w:tab/>
        <w:t xml:space="preserve">    </w:t>
      </w:r>
      <w:r>
        <w:tab/>
      </w:r>
    </w:p>
    <w:p w:rsidR="00CD1CD5" w:rsidRDefault="00CD1CD5" w:rsidP="00CD1CD5"/>
    <w:p w:rsidR="00CD1CD5" w:rsidRPr="00ED50AA" w:rsidRDefault="00CD1CD5" w:rsidP="00CD1CD5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</w:rPr>
      </w:pPr>
      <w:r w:rsidRPr="00ED50AA">
        <w:rPr>
          <w:b/>
          <w:sz w:val="28"/>
          <w:szCs w:val="28"/>
        </w:rPr>
        <w:t>Customer billing</w:t>
      </w:r>
    </w:p>
    <w:p w:rsidR="00CD1CD5" w:rsidRDefault="00CD1CD5" w:rsidP="00CD1CD5">
      <w:pPr>
        <w:pStyle w:val="ListParagraph"/>
      </w:pPr>
    </w:p>
    <w:p w:rsidR="00CD1CD5" w:rsidRDefault="00CD1CD5" w:rsidP="00CD1CD5">
      <w:pPr>
        <w:pStyle w:val="ListParagraph"/>
        <w:numPr>
          <w:ilvl w:val="0"/>
          <w:numId w:val="4"/>
        </w:numPr>
        <w:spacing w:after="0" w:line="240" w:lineRule="auto"/>
      </w:pPr>
      <w:r>
        <w:t>Includes invoice creation based on the agreements made, like rates, fees and extra charges.</w:t>
      </w:r>
    </w:p>
    <w:p w:rsidR="00CD1CD5" w:rsidRDefault="00CD1CD5" w:rsidP="00CD1CD5">
      <w:pPr>
        <w:pStyle w:val="ListParagraph"/>
      </w:pPr>
    </w:p>
    <w:p w:rsidR="00CD1CD5" w:rsidRDefault="00CD1CD5" w:rsidP="00CD1CD5">
      <w:pPr>
        <w:pStyle w:val="ListParagraph"/>
        <w:numPr>
          <w:ilvl w:val="0"/>
          <w:numId w:val="4"/>
        </w:numPr>
        <w:spacing w:after="0" w:line="240" w:lineRule="auto"/>
      </w:pPr>
      <w:r>
        <w:t>Facility for online payment.</w:t>
      </w:r>
    </w:p>
    <w:p w:rsidR="00CD1CD5" w:rsidRDefault="00CD1CD5" w:rsidP="00CD1CD5">
      <w:pPr>
        <w:ind w:left="360"/>
      </w:pPr>
    </w:p>
    <w:p w:rsidR="00CD1CD5" w:rsidRPr="00ED50AA" w:rsidRDefault="00CD1CD5" w:rsidP="00CD1CD5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</w:rPr>
      </w:pPr>
      <w:r w:rsidRPr="00ED50AA">
        <w:rPr>
          <w:b/>
          <w:sz w:val="28"/>
          <w:szCs w:val="28"/>
        </w:rPr>
        <w:t>Time and Labo</w:t>
      </w:r>
      <w:r w:rsidR="00E71A9F">
        <w:rPr>
          <w:b/>
          <w:sz w:val="28"/>
          <w:szCs w:val="28"/>
        </w:rPr>
        <w:t>u</w:t>
      </w:r>
      <w:r w:rsidRPr="00ED50AA">
        <w:rPr>
          <w:b/>
          <w:sz w:val="28"/>
          <w:szCs w:val="28"/>
        </w:rPr>
        <w:t>r</w:t>
      </w:r>
    </w:p>
    <w:p w:rsidR="00CD1CD5" w:rsidRDefault="00CD1CD5" w:rsidP="00CD1CD5">
      <w:pPr>
        <w:pStyle w:val="ListParagraph"/>
      </w:pPr>
    </w:p>
    <w:p w:rsidR="00CD1CD5" w:rsidRDefault="00CD1CD5" w:rsidP="00CD1CD5">
      <w:pPr>
        <w:pStyle w:val="ListParagraph"/>
        <w:numPr>
          <w:ilvl w:val="0"/>
          <w:numId w:val="4"/>
        </w:numPr>
        <w:spacing w:after="0" w:line="240" w:lineRule="auto"/>
      </w:pPr>
      <w:r>
        <w:t>The registration of the actual time and labo</w:t>
      </w:r>
      <w:r w:rsidR="00E71A9F">
        <w:t>u</w:t>
      </w:r>
      <w:r>
        <w:t>r that was spent on the transport order.</w:t>
      </w:r>
    </w:p>
    <w:p w:rsidR="00CD1CD5" w:rsidRDefault="00CD1CD5" w:rsidP="00CD1CD5">
      <w:pPr>
        <w:pStyle w:val="ListParagraph"/>
      </w:pPr>
    </w:p>
    <w:p w:rsidR="00CD1CD5" w:rsidRDefault="00CD1CD5" w:rsidP="00CD1CD5">
      <w:pPr>
        <w:pStyle w:val="ListParagraph"/>
        <w:numPr>
          <w:ilvl w:val="0"/>
          <w:numId w:val="4"/>
        </w:numPr>
        <w:spacing w:after="0" w:line="240" w:lineRule="auto"/>
      </w:pPr>
      <w:r>
        <w:t>This is used to calculate the actual transportation costs per order.</w:t>
      </w:r>
    </w:p>
    <w:p w:rsidR="00CD1CD5" w:rsidRDefault="00CD1CD5" w:rsidP="00CD1CD5"/>
    <w:p w:rsidR="00CD1CD5" w:rsidRPr="00ED50AA" w:rsidRDefault="00CD1CD5" w:rsidP="00CD1CD5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</w:rPr>
      </w:pPr>
      <w:r w:rsidRPr="00ED50AA">
        <w:rPr>
          <w:b/>
          <w:sz w:val="28"/>
          <w:szCs w:val="28"/>
        </w:rPr>
        <w:t>Transport Cost Allocation</w:t>
      </w:r>
    </w:p>
    <w:p w:rsidR="00CD1CD5" w:rsidRDefault="00CD1CD5" w:rsidP="00CD1CD5">
      <w:pPr>
        <w:pStyle w:val="ListParagraph"/>
      </w:pPr>
    </w:p>
    <w:p w:rsidR="00CD1CD5" w:rsidRDefault="00CD1CD5" w:rsidP="00CD1CD5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Allocation of transport costs towards cost </w:t>
      </w:r>
      <w:r w:rsidR="00E71A9F">
        <w:t>centres</w:t>
      </w:r>
      <w:r>
        <w:t xml:space="preserve"> and cost objects.</w:t>
      </w:r>
    </w:p>
    <w:p w:rsidR="00CD1CD5" w:rsidRDefault="00CD1CD5" w:rsidP="00CD1CD5">
      <w:pPr>
        <w:ind w:left="360"/>
      </w:pPr>
    </w:p>
    <w:p w:rsidR="00CD1CD5" w:rsidRPr="002474B3" w:rsidRDefault="00CD1CD5" w:rsidP="00CD1CD5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</w:rPr>
      </w:pPr>
      <w:r w:rsidRPr="002474B3">
        <w:rPr>
          <w:b/>
          <w:sz w:val="28"/>
          <w:szCs w:val="28"/>
        </w:rPr>
        <w:t>Reporting</w:t>
      </w:r>
    </w:p>
    <w:p w:rsidR="00CD1CD5" w:rsidRDefault="00CD1CD5" w:rsidP="00CD1CD5">
      <w:pPr>
        <w:pStyle w:val="ListParagraph"/>
      </w:pPr>
    </w:p>
    <w:p w:rsidR="00CD1CD5" w:rsidRDefault="00CD1CD5" w:rsidP="00CD1CD5">
      <w:pPr>
        <w:pStyle w:val="ListParagraph"/>
        <w:numPr>
          <w:ilvl w:val="0"/>
          <w:numId w:val="4"/>
        </w:numPr>
        <w:spacing w:after="0" w:line="240" w:lineRule="auto"/>
      </w:pPr>
      <w:r>
        <w:t>Based on the data to generate report</w:t>
      </w:r>
      <w:r w:rsidR="00E71A9F">
        <w:t>.</w:t>
      </w:r>
    </w:p>
    <w:p w:rsidR="00CD1CD5" w:rsidRDefault="00CD1CD5" w:rsidP="00CD1CD5"/>
    <w:p w:rsidR="00321978" w:rsidRDefault="00321978" w:rsidP="00CD1CD5"/>
    <w:p w:rsidR="00321978" w:rsidRDefault="00321978" w:rsidP="00CD1CD5"/>
    <w:p w:rsidR="00321978" w:rsidRDefault="00321978" w:rsidP="00321978">
      <w:pPr>
        <w:spacing w:line="360" w:lineRule="auto"/>
      </w:pPr>
      <w:r>
        <w:lastRenderedPageBreak/>
        <w:t>Process</w:t>
      </w:r>
      <w:r w:rsidR="00647E80">
        <w:t xml:space="preserve"> Flow</w:t>
      </w:r>
    </w:p>
    <w:p w:rsidR="00321978" w:rsidRPr="00222B93" w:rsidRDefault="00321978" w:rsidP="00321978">
      <w:pPr>
        <w:pStyle w:val="ListParagraph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 w:rsidRPr="00222B93">
        <w:rPr>
          <w:sz w:val="24"/>
          <w:szCs w:val="24"/>
        </w:rPr>
        <w:t>Once fleet owner success bid the task, system will create a freight order based on customer booking details, freight order detail like freight name, description, weight, pickup and drop off address.</w:t>
      </w:r>
    </w:p>
    <w:p w:rsidR="00321978" w:rsidRPr="00222B93" w:rsidRDefault="00321978" w:rsidP="00321978">
      <w:pPr>
        <w:pStyle w:val="ListParagraph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 w:rsidRPr="00222B93">
        <w:rPr>
          <w:sz w:val="24"/>
          <w:szCs w:val="24"/>
        </w:rPr>
        <w:t>Fleet owner can edit/delete freight order</w:t>
      </w:r>
    </w:p>
    <w:p w:rsidR="00321978" w:rsidRPr="00222B93" w:rsidRDefault="00321978" w:rsidP="00321978">
      <w:pPr>
        <w:pStyle w:val="ListParagraph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 w:rsidRPr="00222B93">
        <w:rPr>
          <w:sz w:val="24"/>
          <w:szCs w:val="24"/>
        </w:rPr>
        <w:t>User can create zone based on address or postal code.</w:t>
      </w:r>
    </w:p>
    <w:p w:rsidR="00321978" w:rsidRPr="00222B93" w:rsidRDefault="00321978" w:rsidP="00321978">
      <w:pPr>
        <w:pStyle w:val="ListParagraph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 w:rsidRPr="00222B93">
        <w:rPr>
          <w:sz w:val="24"/>
          <w:szCs w:val="24"/>
        </w:rPr>
        <w:t>System will differentiate all the order to the specific zone (north, west, east, south).</w:t>
      </w:r>
    </w:p>
    <w:p w:rsidR="00321978" w:rsidRPr="00222B93" w:rsidRDefault="00321978" w:rsidP="00321978">
      <w:pPr>
        <w:pStyle w:val="ListParagraph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 w:rsidRPr="00222B93">
        <w:rPr>
          <w:sz w:val="24"/>
          <w:szCs w:val="24"/>
        </w:rPr>
        <w:t>System can generate pickup and delivery order based on the area.</w:t>
      </w:r>
    </w:p>
    <w:p w:rsidR="00321978" w:rsidRPr="00222B93" w:rsidRDefault="00321978" w:rsidP="00321978">
      <w:pPr>
        <w:pStyle w:val="ListParagraph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 w:rsidRPr="00222B93">
        <w:rPr>
          <w:sz w:val="24"/>
          <w:szCs w:val="24"/>
        </w:rPr>
        <w:t>System can generate route based on pickup and delivery order.</w:t>
      </w:r>
    </w:p>
    <w:p w:rsidR="00321978" w:rsidRPr="00222B93" w:rsidRDefault="00321978" w:rsidP="00321978">
      <w:pPr>
        <w:pStyle w:val="ListParagraph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 w:rsidRPr="00222B93">
        <w:rPr>
          <w:sz w:val="24"/>
          <w:szCs w:val="24"/>
        </w:rPr>
        <w:t>Fleet owner can check the status of the driver of the day and assign the driver to handle the route.</w:t>
      </w:r>
    </w:p>
    <w:p w:rsidR="00321978" w:rsidRPr="00222B93" w:rsidRDefault="00321978" w:rsidP="00321978">
      <w:pPr>
        <w:pStyle w:val="ListParagraph"/>
        <w:numPr>
          <w:ilvl w:val="0"/>
          <w:numId w:val="15"/>
        </w:numPr>
        <w:spacing w:after="0" w:line="360" w:lineRule="auto"/>
        <w:rPr>
          <w:sz w:val="24"/>
          <w:szCs w:val="24"/>
        </w:rPr>
      </w:pPr>
      <w:r w:rsidRPr="00222B93">
        <w:rPr>
          <w:sz w:val="24"/>
          <w:szCs w:val="24"/>
        </w:rPr>
        <w:t>System will auto generate customer invoice and receipt</w:t>
      </w:r>
    </w:p>
    <w:p w:rsidR="00321978" w:rsidRDefault="00321978" w:rsidP="00321978">
      <w:pPr>
        <w:spacing w:line="360" w:lineRule="auto"/>
      </w:pPr>
    </w:p>
    <w:p w:rsidR="00321978" w:rsidRPr="00960A10" w:rsidRDefault="00321978" w:rsidP="00321978">
      <w:pPr>
        <w:spacing w:line="360" w:lineRule="auto"/>
        <w:rPr>
          <w:b/>
          <w:sz w:val="26"/>
          <w:szCs w:val="26"/>
          <w:u w:val="single"/>
        </w:rPr>
      </w:pPr>
      <w:r w:rsidRPr="00960A10">
        <w:rPr>
          <w:b/>
          <w:sz w:val="26"/>
          <w:szCs w:val="26"/>
          <w:u w:val="single"/>
        </w:rPr>
        <w:t>Transport Management System - Web Portal</w:t>
      </w:r>
    </w:p>
    <w:p w:rsidR="00321978" w:rsidRDefault="00321978" w:rsidP="00321978">
      <w:pPr>
        <w:spacing w:line="360" w:lineRule="auto"/>
        <w:rPr>
          <w:sz w:val="26"/>
          <w:szCs w:val="26"/>
        </w:rPr>
      </w:pPr>
    </w:p>
    <w:p w:rsidR="00321978" w:rsidRPr="00960A10" w:rsidRDefault="00321978" w:rsidP="00321978">
      <w:pPr>
        <w:spacing w:line="360" w:lineRule="auto"/>
        <w:rPr>
          <w:sz w:val="26"/>
          <w:szCs w:val="26"/>
          <w:u w:val="single"/>
        </w:rPr>
      </w:pPr>
      <w:r w:rsidRPr="00960A10">
        <w:rPr>
          <w:sz w:val="26"/>
          <w:szCs w:val="26"/>
          <w:u w:val="single"/>
        </w:rPr>
        <w:t>Freight Order Page</w:t>
      </w:r>
    </w:p>
    <w:p w:rsidR="00321978" w:rsidRPr="00960A10" w:rsidRDefault="00321978" w:rsidP="00321978">
      <w:pPr>
        <w:spacing w:line="360" w:lineRule="auto"/>
        <w:rPr>
          <w:sz w:val="26"/>
          <w:szCs w:val="26"/>
        </w:rPr>
      </w:pPr>
    </w:p>
    <w:p w:rsidR="00321978" w:rsidRDefault="00321978" w:rsidP="00321978">
      <w:pPr>
        <w:pStyle w:val="ListParagraph"/>
        <w:numPr>
          <w:ilvl w:val="0"/>
          <w:numId w:val="15"/>
        </w:numPr>
        <w:spacing w:after="0" w:line="360" w:lineRule="auto"/>
      </w:pPr>
      <w:r>
        <w:t xml:space="preserve">Freight order will show on this page for fleet owner to </w:t>
      </w:r>
      <w:r w:rsidRPr="00960A10">
        <w:rPr>
          <w:b/>
        </w:rPr>
        <w:t>view</w:t>
      </w:r>
      <w:r>
        <w:t xml:space="preserve"> and </w:t>
      </w:r>
      <w:r w:rsidRPr="00960A10">
        <w:rPr>
          <w:b/>
        </w:rPr>
        <w:t>edit</w:t>
      </w:r>
      <w:r>
        <w:t xml:space="preserve"> the details.</w:t>
      </w:r>
    </w:p>
    <w:p w:rsidR="00321978" w:rsidRDefault="00321978" w:rsidP="00321978">
      <w:pPr>
        <w:pStyle w:val="ListParagraph"/>
        <w:numPr>
          <w:ilvl w:val="0"/>
          <w:numId w:val="15"/>
        </w:numPr>
        <w:spacing w:after="0" w:line="360" w:lineRule="auto"/>
      </w:pPr>
      <w:r>
        <w:t>System will get the freight details from customer booking page and populate to fleet owner freight order page.</w:t>
      </w:r>
    </w:p>
    <w:p w:rsidR="00321978" w:rsidRDefault="00321978" w:rsidP="00321978">
      <w:pPr>
        <w:pStyle w:val="ListParagraph"/>
        <w:spacing w:line="360" w:lineRule="auto"/>
      </w:pP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Package type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Pickup date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Drop off date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Pickup name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Pickup Address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Pickup contact number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Pickup email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Pick up quantity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Drop off name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lastRenderedPageBreak/>
        <w:t>Drop off address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Drop off contact number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Drop off email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Drop off quantity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Status</w:t>
      </w:r>
    </w:p>
    <w:p w:rsidR="00321978" w:rsidRDefault="00321978" w:rsidP="00321978">
      <w:pPr>
        <w:pStyle w:val="ListParagraph"/>
        <w:spacing w:line="360" w:lineRule="auto"/>
      </w:pPr>
    </w:p>
    <w:p w:rsidR="00321978" w:rsidRDefault="00321978" w:rsidP="00321978">
      <w:pPr>
        <w:spacing w:line="360" w:lineRule="auto"/>
        <w:rPr>
          <w:sz w:val="26"/>
          <w:szCs w:val="26"/>
          <w:u w:val="single"/>
        </w:rPr>
      </w:pPr>
      <w:r w:rsidRPr="00960A10">
        <w:rPr>
          <w:sz w:val="26"/>
          <w:szCs w:val="26"/>
          <w:u w:val="single"/>
        </w:rPr>
        <w:t>Zone Maintenance page</w:t>
      </w:r>
    </w:p>
    <w:p w:rsidR="00321978" w:rsidRPr="00960A10" w:rsidRDefault="00321978" w:rsidP="00321978">
      <w:pPr>
        <w:spacing w:line="360" w:lineRule="auto"/>
        <w:rPr>
          <w:sz w:val="26"/>
          <w:szCs w:val="26"/>
          <w:u w:val="single"/>
        </w:rPr>
      </w:pPr>
    </w:p>
    <w:p w:rsidR="00321978" w:rsidRDefault="00321978" w:rsidP="00321978">
      <w:pPr>
        <w:pStyle w:val="ListParagraph"/>
        <w:numPr>
          <w:ilvl w:val="0"/>
          <w:numId w:val="17"/>
        </w:numPr>
        <w:spacing w:after="0" w:line="360" w:lineRule="auto"/>
      </w:pPr>
      <w:r>
        <w:t xml:space="preserve">Fleet owner can </w:t>
      </w:r>
      <w:r w:rsidRPr="00960A10">
        <w:rPr>
          <w:b/>
        </w:rPr>
        <w:t>create</w:t>
      </w:r>
      <w:r>
        <w:t xml:space="preserve"> the zone details from this page.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Zone name (example: East, West)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Zone description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Area name (example: Serangoon)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Area postal code first two digit (example : 33)</w:t>
      </w:r>
    </w:p>
    <w:p w:rsidR="00321978" w:rsidRDefault="00321978" w:rsidP="00321978">
      <w:pPr>
        <w:pStyle w:val="ListParagraph"/>
        <w:numPr>
          <w:ilvl w:val="0"/>
          <w:numId w:val="17"/>
        </w:numPr>
        <w:spacing w:after="0" w:line="360" w:lineRule="auto"/>
      </w:pPr>
      <w:r>
        <w:t xml:space="preserve">Fleet owner can </w:t>
      </w:r>
      <w:r w:rsidRPr="00960A10">
        <w:rPr>
          <w:b/>
        </w:rPr>
        <w:t>view, edit and delete</w:t>
      </w:r>
      <w:r>
        <w:t xml:space="preserve"> zone information.</w:t>
      </w:r>
    </w:p>
    <w:p w:rsidR="00321978" w:rsidRDefault="00321978" w:rsidP="00321978">
      <w:pPr>
        <w:pStyle w:val="ListParagraph"/>
        <w:spacing w:line="360" w:lineRule="auto"/>
      </w:pPr>
    </w:p>
    <w:p w:rsidR="00321978" w:rsidRDefault="00321978" w:rsidP="00321978">
      <w:pPr>
        <w:spacing w:line="360" w:lineRule="auto"/>
        <w:rPr>
          <w:sz w:val="26"/>
          <w:szCs w:val="26"/>
          <w:u w:val="single"/>
        </w:rPr>
      </w:pPr>
      <w:r w:rsidRPr="00960A10">
        <w:rPr>
          <w:sz w:val="26"/>
          <w:szCs w:val="26"/>
          <w:u w:val="single"/>
        </w:rPr>
        <w:t>Pickup Order page</w:t>
      </w:r>
    </w:p>
    <w:p w:rsidR="00321978" w:rsidRDefault="00321978" w:rsidP="00321978">
      <w:pPr>
        <w:spacing w:line="360" w:lineRule="auto"/>
      </w:pPr>
    </w:p>
    <w:p w:rsidR="00321978" w:rsidRDefault="00321978" w:rsidP="00321978">
      <w:pPr>
        <w:pStyle w:val="ListParagraph"/>
        <w:numPr>
          <w:ilvl w:val="0"/>
          <w:numId w:val="16"/>
        </w:numPr>
        <w:spacing w:after="0" w:line="360" w:lineRule="auto"/>
      </w:pPr>
      <w:r>
        <w:t>Fleet owner can pick the date on calendar.</w:t>
      </w:r>
    </w:p>
    <w:p w:rsidR="00321978" w:rsidRDefault="00321978" w:rsidP="00321978">
      <w:pPr>
        <w:pStyle w:val="ListParagraph"/>
        <w:numPr>
          <w:ilvl w:val="0"/>
          <w:numId w:val="16"/>
        </w:numPr>
        <w:spacing w:after="0" w:line="360" w:lineRule="auto"/>
      </w:pPr>
      <w:r>
        <w:t xml:space="preserve">Click “Generate pickup order” button </w:t>
      </w:r>
    </w:p>
    <w:p w:rsidR="00321978" w:rsidRDefault="00321978" w:rsidP="00321978">
      <w:pPr>
        <w:pStyle w:val="ListParagraph"/>
        <w:numPr>
          <w:ilvl w:val="0"/>
          <w:numId w:val="16"/>
        </w:numPr>
        <w:spacing w:after="0" w:line="360" w:lineRule="auto"/>
      </w:pPr>
      <w:r>
        <w:t>System will retrieve all the order for pick up based on the date and list all the order details group by zone.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Pickup Date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Pickup Name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Pickup Address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Pickup Contact Number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Pickup Email</w:t>
      </w:r>
    </w:p>
    <w:p w:rsidR="00321978" w:rsidRDefault="00321978" w:rsidP="00321978">
      <w:pPr>
        <w:pStyle w:val="ListParagraph"/>
        <w:numPr>
          <w:ilvl w:val="0"/>
          <w:numId w:val="16"/>
        </w:numPr>
        <w:spacing w:after="0" w:line="360" w:lineRule="auto"/>
      </w:pPr>
      <w:r>
        <w:t>Fleet owner can click “Generate Route” button for the zone and system will populate address and redirect to smart route planning page.</w:t>
      </w:r>
    </w:p>
    <w:p w:rsidR="000E0BFB" w:rsidRDefault="000E0BFB" w:rsidP="000E0BFB">
      <w:pPr>
        <w:spacing w:after="0" w:line="360" w:lineRule="auto"/>
      </w:pPr>
    </w:p>
    <w:p w:rsidR="000E0BFB" w:rsidRDefault="000E0BFB" w:rsidP="000E0BFB">
      <w:pPr>
        <w:spacing w:after="0" w:line="360" w:lineRule="auto"/>
      </w:pPr>
    </w:p>
    <w:p w:rsidR="000E0BFB" w:rsidRDefault="000E0BFB" w:rsidP="000E0BFB">
      <w:pPr>
        <w:spacing w:after="0" w:line="360" w:lineRule="auto"/>
      </w:pPr>
    </w:p>
    <w:p w:rsidR="000E0BFB" w:rsidRDefault="000E0BFB" w:rsidP="000E0BFB">
      <w:pPr>
        <w:spacing w:after="0" w:line="360" w:lineRule="auto"/>
      </w:pPr>
    </w:p>
    <w:p w:rsidR="00321978" w:rsidRPr="00960A10" w:rsidRDefault="00321978" w:rsidP="00321978">
      <w:pPr>
        <w:spacing w:line="360" w:lineRule="auto"/>
        <w:rPr>
          <w:sz w:val="26"/>
          <w:szCs w:val="26"/>
          <w:u w:val="single"/>
        </w:rPr>
      </w:pPr>
      <w:r w:rsidRPr="00960A10">
        <w:rPr>
          <w:sz w:val="26"/>
          <w:szCs w:val="26"/>
          <w:u w:val="single"/>
        </w:rPr>
        <w:t>Delivery Order Page</w:t>
      </w:r>
    </w:p>
    <w:p w:rsidR="00321978" w:rsidRDefault="00321978" w:rsidP="00321978">
      <w:pPr>
        <w:pStyle w:val="ListParagraph"/>
        <w:numPr>
          <w:ilvl w:val="0"/>
          <w:numId w:val="19"/>
        </w:numPr>
        <w:spacing w:after="0" w:line="360" w:lineRule="auto"/>
      </w:pPr>
      <w:r>
        <w:t>Fleet owner can pick the date on calendar.</w:t>
      </w:r>
    </w:p>
    <w:p w:rsidR="00321978" w:rsidRDefault="00321978" w:rsidP="00321978">
      <w:pPr>
        <w:pStyle w:val="ListParagraph"/>
        <w:numPr>
          <w:ilvl w:val="0"/>
          <w:numId w:val="19"/>
        </w:numPr>
        <w:spacing w:after="0" w:line="360" w:lineRule="auto"/>
      </w:pPr>
      <w:r>
        <w:t xml:space="preserve">Click “Generate delivery order” button </w:t>
      </w:r>
    </w:p>
    <w:p w:rsidR="00321978" w:rsidRDefault="00321978" w:rsidP="00321978">
      <w:pPr>
        <w:pStyle w:val="ListParagraph"/>
        <w:numPr>
          <w:ilvl w:val="0"/>
          <w:numId w:val="19"/>
        </w:numPr>
        <w:spacing w:after="0" w:line="360" w:lineRule="auto"/>
      </w:pPr>
      <w:r>
        <w:t>System will retrieve all the order for delivery based on the date and list all the order details group by zone.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Delivery Date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Delivery Name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Delivery Address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Delivery Contact Number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Delivery Email</w:t>
      </w:r>
    </w:p>
    <w:p w:rsidR="00321978" w:rsidRDefault="00321978" w:rsidP="00321978">
      <w:pPr>
        <w:pStyle w:val="ListParagraph"/>
        <w:numPr>
          <w:ilvl w:val="0"/>
          <w:numId w:val="19"/>
        </w:numPr>
        <w:spacing w:after="0" w:line="360" w:lineRule="auto"/>
      </w:pPr>
      <w:r>
        <w:t>Fleet owner can click “Generate Route” button for the zone and system will populate address and redirect to smart route planning page.</w:t>
      </w:r>
    </w:p>
    <w:p w:rsidR="00321978" w:rsidRDefault="00321978" w:rsidP="00321978">
      <w:pPr>
        <w:spacing w:line="360" w:lineRule="auto"/>
        <w:ind w:left="360"/>
      </w:pPr>
    </w:p>
    <w:p w:rsidR="00321978" w:rsidRDefault="00321978" w:rsidP="00321978">
      <w:pPr>
        <w:spacing w:line="360" w:lineRule="auto"/>
        <w:rPr>
          <w:sz w:val="26"/>
          <w:szCs w:val="26"/>
          <w:u w:val="single"/>
        </w:rPr>
      </w:pPr>
      <w:r w:rsidRPr="00960A10">
        <w:rPr>
          <w:sz w:val="26"/>
          <w:szCs w:val="26"/>
          <w:u w:val="single"/>
        </w:rPr>
        <w:t>Smart Route Planning Page</w:t>
      </w:r>
    </w:p>
    <w:p w:rsidR="00321978" w:rsidRPr="00960A10" w:rsidRDefault="00321978" w:rsidP="00321978">
      <w:pPr>
        <w:spacing w:line="360" w:lineRule="auto"/>
        <w:rPr>
          <w:sz w:val="26"/>
          <w:szCs w:val="26"/>
          <w:u w:val="single"/>
        </w:rPr>
      </w:pPr>
    </w:p>
    <w:p w:rsidR="00321978" w:rsidRDefault="00321978" w:rsidP="00321978">
      <w:pPr>
        <w:pStyle w:val="ListParagraph"/>
        <w:numPr>
          <w:ilvl w:val="0"/>
          <w:numId w:val="18"/>
        </w:numPr>
        <w:spacing w:after="0" w:line="360" w:lineRule="auto"/>
      </w:pPr>
      <w:r>
        <w:t>This page will list out all the pickup/delivery address in the way point list box.</w:t>
      </w:r>
    </w:p>
    <w:p w:rsidR="00321978" w:rsidRDefault="00321978" w:rsidP="00321978">
      <w:pPr>
        <w:pStyle w:val="ListParagraph"/>
        <w:numPr>
          <w:ilvl w:val="0"/>
          <w:numId w:val="18"/>
        </w:numPr>
        <w:spacing w:after="0" w:line="360" w:lineRule="auto"/>
      </w:pPr>
      <w:r>
        <w:t>Fleet owner can add or delete address in the way point list box.</w:t>
      </w:r>
    </w:p>
    <w:p w:rsidR="00321978" w:rsidRDefault="00321978" w:rsidP="00321978">
      <w:pPr>
        <w:pStyle w:val="ListParagraph"/>
        <w:numPr>
          <w:ilvl w:val="0"/>
          <w:numId w:val="18"/>
        </w:numPr>
        <w:spacing w:after="0" w:line="360" w:lineRule="auto"/>
      </w:pPr>
      <w:r>
        <w:t>Fleet owner can click “Draw direction” button to generate the optimize route for the zone.</w:t>
      </w:r>
    </w:p>
    <w:p w:rsidR="00321978" w:rsidRDefault="00321978" w:rsidP="00321978">
      <w:pPr>
        <w:pStyle w:val="ListParagraph"/>
        <w:numPr>
          <w:ilvl w:val="0"/>
          <w:numId w:val="18"/>
        </w:numPr>
        <w:spacing w:after="0" w:line="360" w:lineRule="auto"/>
      </w:pPr>
      <w:r>
        <w:t>Fleet owner can save the route to database.</w:t>
      </w:r>
    </w:p>
    <w:p w:rsidR="00321978" w:rsidRDefault="00321978" w:rsidP="00321978">
      <w:pPr>
        <w:spacing w:line="360" w:lineRule="auto"/>
        <w:ind w:left="360"/>
      </w:pPr>
    </w:p>
    <w:p w:rsidR="00321978" w:rsidRDefault="00321978" w:rsidP="00321978">
      <w:pPr>
        <w:spacing w:line="360" w:lineRule="auto"/>
        <w:ind w:left="360"/>
      </w:pPr>
    </w:p>
    <w:p w:rsidR="00321978" w:rsidRDefault="00321978" w:rsidP="00321978">
      <w:pPr>
        <w:spacing w:line="360" w:lineRule="auto"/>
        <w:rPr>
          <w:sz w:val="26"/>
          <w:szCs w:val="26"/>
          <w:u w:val="single"/>
        </w:rPr>
      </w:pPr>
      <w:r w:rsidRPr="00960A10">
        <w:rPr>
          <w:sz w:val="26"/>
          <w:szCs w:val="26"/>
          <w:u w:val="single"/>
        </w:rPr>
        <w:t>Driver and Vehicle Allocation Page</w:t>
      </w:r>
    </w:p>
    <w:p w:rsidR="00321978" w:rsidRPr="00960A10" w:rsidRDefault="00321978" w:rsidP="00321978">
      <w:pPr>
        <w:spacing w:line="360" w:lineRule="auto"/>
        <w:rPr>
          <w:sz w:val="26"/>
          <w:szCs w:val="26"/>
          <w:u w:val="single"/>
        </w:rPr>
      </w:pPr>
    </w:p>
    <w:p w:rsidR="00321978" w:rsidRDefault="00321978" w:rsidP="00321978">
      <w:pPr>
        <w:pStyle w:val="ListParagraph"/>
        <w:numPr>
          <w:ilvl w:val="0"/>
          <w:numId w:val="20"/>
        </w:numPr>
        <w:spacing w:after="0" w:line="360" w:lineRule="auto"/>
      </w:pPr>
      <w:r>
        <w:t>System will list all the saved route on this page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Route name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Start Time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End Time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 xml:space="preserve">Assigned Driver 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 xml:space="preserve">Assigned Vehicle 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lastRenderedPageBreak/>
        <w:t>Status</w:t>
      </w:r>
    </w:p>
    <w:p w:rsidR="00321978" w:rsidRDefault="00321978" w:rsidP="00321978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Fleet owner can click Assigned Driver field and system will prompt out a </w:t>
      </w:r>
      <w:proofErr w:type="spellStart"/>
      <w:r>
        <w:t>sub page</w:t>
      </w:r>
      <w:proofErr w:type="spellEnd"/>
      <w:r>
        <w:t xml:space="preserve"> to list down all the driver information who is available on the time slot(start time and end time) for fleet owner to choose.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Driver Name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Available time of the day</w:t>
      </w:r>
    </w:p>
    <w:p w:rsidR="00321978" w:rsidRDefault="00321978" w:rsidP="00321978">
      <w:pPr>
        <w:pStyle w:val="ListParagraph"/>
        <w:numPr>
          <w:ilvl w:val="0"/>
          <w:numId w:val="20"/>
        </w:numPr>
        <w:spacing w:after="0" w:line="360" w:lineRule="auto"/>
      </w:pPr>
      <w:r>
        <w:t xml:space="preserve">Fleet owner can click Assigned vehicle field and system will prompt out a </w:t>
      </w:r>
      <w:proofErr w:type="spellStart"/>
      <w:r>
        <w:t>sub page</w:t>
      </w:r>
      <w:proofErr w:type="spellEnd"/>
      <w:r>
        <w:t xml:space="preserve"> to list down all the vehicle information which is available on the time slot(start time and end time) for fleet owner to choose.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Vehicle type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Vehicle plate number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Vehicle container size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Available time</w:t>
      </w:r>
    </w:p>
    <w:p w:rsidR="00321978" w:rsidRDefault="00321978" w:rsidP="00321978">
      <w:pPr>
        <w:pStyle w:val="ListParagraph"/>
        <w:spacing w:line="360" w:lineRule="auto"/>
        <w:ind w:left="1440"/>
      </w:pPr>
    </w:p>
    <w:p w:rsidR="00321978" w:rsidRDefault="00321978" w:rsidP="00321978">
      <w:pPr>
        <w:spacing w:line="360" w:lineRule="auto"/>
        <w:rPr>
          <w:sz w:val="26"/>
          <w:szCs w:val="26"/>
          <w:u w:val="single"/>
        </w:rPr>
      </w:pPr>
      <w:r w:rsidRPr="00757C4E">
        <w:rPr>
          <w:sz w:val="26"/>
          <w:szCs w:val="26"/>
          <w:u w:val="single"/>
        </w:rPr>
        <w:t>Return Process</w:t>
      </w:r>
    </w:p>
    <w:p w:rsidR="00321978" w:rsidRDefault="00321978" w:rsidP="00321978">
      <w:pPr>
        <w:spacing w:line="360" w:lineRule="auto"/>
        <w:rPr>
          <w:sz w:val="26"/>
          <w:szCs w:val="26"/>
          <w:u w:val="single"/>
        </w:rPr>
      </w:pPr>
    </w:p>
    <w:p w:rsidR="00321978" w:rsidRPr="00E34A12" w:rsidRDefault="00321978" w:rsidP="00321978">
      <w:pPr>
        <w:pStyle w:val="ListParagraph"/>
        <w:numPr>
          <w:ilvl w:val="0"/>
          <w:numId w:val="15"/>
        </w:numPr>
        <w:spacing w:after="0" w:line="360" w:lineRule="auto"/>
        <w:rPr>
          <w:sz w:val="26"/>
          <w:szCs w:val="26"/>
          <w:u w:val="single"/>
        </w:rPr>
      </w:pPr>
      <w:r>
        <w:t>If the driver unable to meet the receiver more than 2 times, the item will be return to the fleet owner office.</w:t>
      </w:r>
    </w:p>
    <w:p w:rsidR="00321978" w:rsidRPr="00757C4E" w:rsidRDefault="00321978" w:rsidP="00321978">
      <w:pPr>
        <w:pStyle w:val="ListParagraph"/>
        <w:spacing w:line="360" w:lineRule="auto"/>
        <w:rPr>
          <w:sz w:val="26"/>
          <w:szCs w:val="26"/>
          <w:u w:val="single"/>
        </w:rPr>
      </w:pPr>
    </w:p>
    <w:p w:rsidR="00321978" w:rsidRDefault="00321978" w:rsidP="00321978">
      <w:pPr>
        <w:pStyle w:val="ListParagraph"/>
        <w:numPr>
          <w:ilvl w:val="0"/>
          <w:numId w:val="23"/>
        </w:numPr>
        <w:spacing w:after="0" w:line="360" w:lineRule="auto"/>
      </w:pPr>
      <w:r w:rsidRPr="00757C4E">
        <w:t xml:space="preserve">Driver can </w:t>
      </w:r>
      <w:r>
        <w:t>create a return order if the customer unable to pick up the item on second time.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Return Order ID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Freight Order ID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Date of 2</w:t>
      </w:r>
      <w:r w:rsidRPr="00E34A12">
        <w:rPr>
          <w:vertAlign w:val="superscript"/>
        </w:rPr>
        <w:t>nd</w:t>
      </w:r>
      <w:r>
        <w:t xml:space="preserve"> delivery date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Carrier name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Shipper name</w:t>
      </w:r>
    </w:p>
    <w:p w:rsidR="00321978" w:rsidRDefault="00321978" w:rsidP="00321978">
      <w:pPr>
        <w:pStyle w:val="ListParagraph"/>
        <w:numPr>
          <w:ilvl w:val="0"/>
          <w:numId w:val="23"/>
        </w:numPr>
        <w:spacing w:after="0" w:line="360" w:lineRule="auto"/>
      </w:pPr>
      <w:r>
        <w:t>After return order is created, system will email the return order to the customer and customer can use the return order to pick up their item on fleet owner office.</w:t>
      </w:r>
    </w:p>
    <w:p w:rsidR="00321978" w:rsidRDefault="00321978" w:rsidP="00321978">
      <w:pPr>
        <w:spacing w:line="360" w:lineRule="auto"/>
      </w:pPr>
      <w:r w:rsidRPr="00064746">
        <w:rPr>
          <w:sz w:val="26"/>
          <w:szCs w:val="26"/>
          <w:u w:val="single"/>
        </w:rPr>
        <w:t>Freight claim</w:t>
      </w:r>
      <w:r>
        <w:t xml:space="preserve"> </w:t>
      </w:r>
    </w:p>
    <w:p w:rsidR="00321978" w:rsidRDefault="00321978" w:rsidP="00321978">
      <w:pPr>
        <w:spacing w:line="360" w:lineRule="auto"/>
      </w:pPr>
    </w:p>
    <w:p w:rsidR="00321978" w:rsidRDefault="00321978" w:rsidP="00321978">
      <w:pPr>
        <w:pStyle w:val="ListParagraph"/>
        <w:numPr>
          <w:ilvl w:val="0"/>
          <w:numId w:val="15"/>
        </w:numPr>
        <w:spacing w:after="0" w:line="360" w:lineRule="auto"/>
      </w:pPr>
      <w:r>
        <w:t xml:space="preserve"> If the receiver receive the item is damaged or broken, they can go to Freight Claims Page to create a claim form for reimbursement.</w:t>
      </w:r>
    </w:p>
    <w:p w:rsidR="00321978" w:rsidRDefault="00321978" w:rsidP="00321978">
      <w:pPr>
        <w:spacing w:line="360" w:lineRule="auto"/>
      </w:pPr>
    </w:p>
    <w:p w:rsidR="00321978" w:rsidRDefault="00321978" w:rsidP="00321978">
      <w:pPr>
        <w:spacing w:line="36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Finance Module - Delivery Note, Invoice and Transaction History</w:t>
      </w:r>
    </w:p>
    <w:p w:rsidR="00321978" w:rsidRDefault="00321978" w:rsidP="00321978">
      <w:pPr>
        <w:spacing w:line="360" w:lineRule="auto"/>
        <w:rPr>
          <w:sz w:val="26"/>
          <w:szCs w:val="26"/>
          <w:u w:val="single"/>
        </w:rPr>
      </w:pPr>
    </w:p>
    <w:p w:rsidR="00321978" w:rsidRPr="004D7063" w:rsidRDefault="00321978" w:rsidP="00321978">
      <w:pPr>
        <w:spacing w:line="360" w:lineRule="auto"/>
        <w:rPr>
          <w:sz w:val="26"/>
          <w:szCs w:val="26"/>
          <w:u w:val="single"/>
        </w:rPr>
      </w:pPr>
      <w:r w:rsidRPr="004D7063">
        <w:rPr>
          <w:sz w:val="26"/>
          <w:szCs w:val="26"/>
          <w:u w:val="single"/>
        </w:rPr>
        <w:t xml:space="preserve">Invoice Receipt  </w:t>
      </w:r>
    </w:p>
    <w:p w:rsidR="00321978" w:rsidRDefault="00321978" w:rsidP="00321978">
      <w:pPr>
        <w:pStyle w:val="ListParagraph"/>
        <w:numPr>
          <w:ilvl w:val="0"/>
          <w:numId w:val="22"/>
        </w:numPr>
        <w:spacing w:after="0" w:line="360" w:lineRule="auto"/>
      </w:pPr>
      <w:r>
        <w:t>After shipper done the payment, system will generate electronic invoice and send to shipper email for record purpose.</w:t>
      </w:r>
    </w:p>
    <w:p w:rsidR="00321978" w:rsidRDefault="00321978" w:rsidP="00321978">
      <w:pPr>
        <w:pStyle w:val="ListParagraph"/>
        <w:numPr>
          <w:ilvl w:val="0"/>
          <w:numId w:val="22"/>
        </w:numPr>
        <w:spacing w:after="0" w:line="360" w:lineRule="auto"/>
      </w:pPr>
      <w:r>
        <w:t>Shipper also can go to transaction history page to view or print out the invoice receipt.</w:t>
      </w:r>
    </w:p>
    <w:tbl>
      <w:tblPr>
        <w:tblStyle w:val="TableGrid"/>
        <w:tblW w:w="8762" w:type="dxa"/>
        <w:tblInd w:w="720" w:type="dxa"/>
        <w:tblLook w:val="04A0" w:firstRow="1" w:lastRow="0" w:firstColumn="1" w:lastColumn="0" w:noHBand="0" w:noVBand="1"/>
      </w:tblPr>
      <w:tblGrid>
        <w:gridCol w:w="8762"/>
      </w:tblGrid>
      <w:tr w:rsidR="00321978" w:rsidTr="00F65CE3">
        <w:trPr>
          <w:trHeight w:val="7843"/>
        </w:trPr>
        <w:tc>
          <w:tcPr>
            <w:tcW w:w="8762" w:type="dxa"/>
          </w:tcPr>
          <w:p w:rsidR="00321978" w:rsidRDefault="00321978" w:rsidP="00F65CE3">
            <w:pPr>
              <w:spacing w:line="360" w:lineRule="auto"/>
              <w:rPr>
                <w:b/>
                <w:i/>
                <w:sz w:val="34"/>
                <w:szCs w:val="34"/>
              </w:rPr>
            </w:pPr>
            <w:r>
              <w:rPr>
                <w:b/>
                <w:i/>
                <w:sz w:val="34"/>
                <w:szCs w:val="34"/>
              </w:rPr>
              <w:t xml:space="preserve">          </w:t>
            </w:r>
            <w:r w:rsidRPr="004D7063">
              <w:rPr>
                <w:b/>
                <w:i/>
                <w:sz w:val="34"/>
                <w:szCs w:val="34"/>
              </w:rPr>
              <w:t>INVOICE</w:t>
            </w:r>
          </w:p>
          <w:p w:rsidR="00321978" w:rsidRPr="004D7063" w:rsidRDefault="00321978" w:rsidP="00F65CE3">
            <w:pPr>
              <w:spacing w:line="360" w:lineRule="auto"/>
              <w:rPr>
                <w:b/>
                <w:i/>
                <w:sz w:val="34"/>
                <w:szCs w:val="34"/>
              </w:rPr>
            </w:pPr>
          </w:p>
          <w:p w:rsidR="00321978" w:rsidRDefault="00321978" w:rsidP="00F65CE3">
            <w:pPr>
              <w:pStyle w:val="ListParagraph"/>
              <w:spacing w:line="360" w:lineRule="auto"/>
            </w:pPr>
            <w:r>
              <w:t>[</w:t>
            </w:r>
            <w:r w:rsidRPr="004D7063">
              <w:rPr>
                <w:b/>
              </w:rPr>
              <w:t>Fleet Owner Company Name</w:t>
            </w:r>
            <w:r>
              <w:t>]</w:t>
            </w:r>
          </w:p>
          <w:p w:rsidR="00321978" w:rsidRDefault="00321978" w:rsidP="00F65CE3">
            <w:pPr>
              <w:pStyle w:val="ListParagraph"/>
              <w:spacing w:line="360" w:lineRule="auto"/>
            </w:pPr>
          </w:p>
          <w:p w:rsidR="00321978" w:rsidRDefault="00321978" w:rsidP="00F65CE3">
            <w:pPr>
              <w:pStyle w:val="ListParagraph"/>
              <w:spacing w:line="360" w:lineRule="auto"/>
            </w:pPr>
            <w:r>
              <w:t>[Street Address]</w:t>
            </w:r>
          </w:p>
          <w:p w:rsidR="00321978" w:rsidRDefault="00321978" w:rsidP="00F65CE3">
            <w:pPr>
              <w:pStyle w:val="ListParagraph"/>
              <w:spacing w:line="360" w:lineRule="auto"/>
            </w:pPr>
            <w:r>
              <w:t>[City, Portal Code]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[Invoice Number]</w:t>
            </w:r>
          </w:p>
          <w:p w:rsidR="00321978" w:rsidRDefault="00321978" w:rsidP="00F65CE3">
            <w:pPr>
              <w:pStyle w:val="ListParagraph"/>
              <w:spacing w:line="360" w:lineRule="auto"/>
            </w:pPr>
            <w:r>
              <w:t>[Phone][Fax]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[Date]</w:t>
            </w:r>
          </w:p>
          <w:p w:rsidR="00321978" w:rsidRDefault="00321978" w:rsidP="00F65CE3">
            <w:pPr>
              <w:pStyle w:val="ListParagraph"/>
              <w:spacing w:line="360" w:lineRule="auto"/>
            </w:pPr>
          </w:p>
          <w:p w:rsidR="00321978" w:rsidRDefault="00321978" w:rsidP="00F65CE3">
            <w:pPr>
              <w:pStyle w:val="ListParagraph"/>
              <w:spacing w:line="360" w:lineRule="auto"/>
            </w:pPr>
            <w:r>
              <w:t>Delivery Date</w:t>
            </w:r>
            <w:r>
              <w:tab/>
              <w:t>: [10/07/2017]</w:t>
            </w:r>
          </w:p>
          <w:p w:rsidR="00321978" w:rsidRDefault="00321978" w:rsidP="00F65CE3">
            <w:pPr>
              <w:pStyle w:val="ListParagraph"/>
              <w:spacing w:line="360" w:lineRule="auto"/>
              <w:ind w:left="2160"/>
            </w:pPr>
          </w:p>
          <w:p w:rsidR="00321978" w:rsidRDefault="00321978" w:rsidP="00F65CE3">
            <w:pPr>
              <w:pStyle w:val="ListParagraph"/>
              <w:spacing w:line="360" w:lineRule="auto"/>
            </w:pPr>
            <w:r>
              <w:t>Delivered To</w:t>
            </w:r>
            <w:r>
              <w:tab/>
              <w:t>: [Receiver Name]</w:t>
            </w:r>
          </w:p>
          <w:p w:rsidR="00321978" w:rsidRDefault="00321978" w:rsidP="00F65CE3">
            <w:pPr>
              <w:pStyle w:val="ListParagraph"/>
              <w:spacing w:line="360" w:lineRule="auto"/>
              <w:ind w:left="1440" w:firstLine="720"/>
            </w:pPr>
            <w:r>
              <w:t xml:space="preserve">  [</w:t>
            </w:r>
            <w:proofErr w:type="spellStart"/>
            <w:r>
              <w:t>Dropoff</w:t>
            </w:r>
            <w:proofErr w:type="spellEnd"/>
            <w:r>
              <w:t xml:space="preserve"> Address]</w:t>
            </w:r>
          </w:p>
          <w:p w:rsidR="00321978" w:rsidRDefault="00321978" w:rsidP="00F65CE3">
            <w:pPr>
              <w:pStyle w:val="ListParagraph"/>
              <w:spacing w:line="360" w:lineRule="auto"/>
              <w:ind w:left="1440" w:firstLine="720"/>
            </w:pPr>
            <w:r>
              <w:t xml:space="preserve">  [HP No]</w:t>
            </w:r>
          </w:p>
          <w:p w:rsidR="00321978" w:rsidRDefault="00321978" w:rsidP="00F65CE3">
            <w:pPr>
              <w:pStyle w:val="ListParagraph"/>
              <w:spacing w:line="360" w:lineRule="auto"/>
            </w:pPr>
          </w:p>
          <w:tbl>
            <w:tblPr>
              <w:tblStyle w:val="TableGrid"/>
              <w:tblW w:w="7821" w:type="dxa"/>
              <w:tblInd w:w="711" w:type="dxa"/>
              <w:tblLook w:val="04A0" w:firstRow="1" w:lastRow="0" w:firstColumn="1" w:lastColumn="0" w:noHBand="0" w:noVBand="1"/>
            </w:tblPr>
            <w:tblGrid>
              <w:gridCol w:w="3609"/>
              <w:gridCol w:w="1120"/>
              <w:gridCol w:w="1352"/>
              <w:gridCol w:w="1740"/>
            </w:tblGrid>
            <w:tr w:rsidR="00321978" w:rsidTr="00F65CE3">
              <w:trPr>
                <w:trHeight w:val="433"/>
              </w:trPr>
              <w:tc>
                <w:tcPr>
                  <w:tcW w:w="3609" w:type="dxa"/>
                </w:tcPr>
                <w:p w:rsidR="00321978" w:rsidRDefault="00321978" w:rsidP="00F65CE3">
                  <w:pPr>
                    <w:pStyle w:val="ListParagraph"/>
                    <w:spacing w:line="360" w:lineRule="auto"/>
                    <w:ind w:left="0"/>
                  </w:pPr>
                  <w:r>
                    <w:t>Item Description</w:t>
                  </w:r>
                </w:p>
              </w:tc>
              <w:tc>
                <w:tcPr>
                  <w:tcW w:w="1120" w:type="dxa"/>
                </w:tcPr>
                <w:p w:rsidR="00321978" w:rsidRDefault="00321978" w:rsidP="00F65CE3">
                  <w:pPr>
                    <w:pStyle w:val="ListParagraph"/>
                    <w:spacing w:line="360" w:lineRule="auto"/>
                    <w:ind w:left="0"/>
                  </w:pPr>
                  <w:r>
                    <w:t>Quantity</w:t>
                  </w:r>
                </w:p>
              </w:tc>
              <w:tc>
                <w:tcPr>
                  <w:tcW w:w="1352" w:type="dxa"/>
                </w:tcPr>
                <w:p w:rsidR="00321978" w:rsidRDefault="00321978" w:rsidP="00F65CE3">
                  <w:pPr>
                    <w:pStyle w:val="ListParagraph"/>
                    <w:spacing w:line="360" w:lineRule="auto"/>
                    <w:ind w:left="0"/>
                  </w:pPr>
                  <w:r>
                    <w:t>Weight(kg)</w:t>
                  </w:r>
                </w:p>
              </w:tc>
              <w:tc>
                <w:tcPr>
                  <w:tcW w:w="1740" w:type="dxa"/>
                </w:tcPr>
                <w:p w:rsidR="00321978" w:rsidRDefault="00321978" w:rsidP="00F65CE3">
                  <w:pPr>
                    <w:pStyle w:val="ListParagraph"/>
                    <w:spacing w:line="360" w:lineRule="auto"/>
                    <w:ind w:left="0"/>
                  </w:pPr>
                  <w:r>
                    <w:t>Amount</w:t>
                  </w:r>
                </w:p>
              </w:tc>
            </w:tr>
            <w:tr w:rsidR="00321978" w:rsidTr="00F65CE3">
              <w:trPr>
                <w:trHeight w:val="445"/>
              </w:trPr>
              <w:tc>
                <w:tcPr>
                  <w:tcW w:w="3609" w:type="dxa"/>
                </w:tcPr>
                <w:p w:rsidR="00321978" w:rsidRDefault="00321978" w:rsidP="00F65CE3">
                  <w:pPr>
                    <w:pStyle w:val="ListParagraph"/>
                    <w:spacing w:line="360" w:lineRule="auto"/>
                    <w:ind w:left="0"/>
                  </w:pPr>
                </w:p>
              </w:tc>
              <w:tc>
                <w:tcPr>
                  <w:tcW w:w="1120" w:type="dxa"/>
                </w:tcPr>
                <w:p w:rsidR="00321978" w:rsidRDefault="00321978" w:rsidP="00F65CE3">
                  <w:pPr>
                    <w:pStyle w:val="ListParagraph"/>
                    <w:spacing w:line="360" w:lineRule="auto"/>
                    <w:ind w:left="0"/>
                  </w:pPr>
                </w:p>
              </w:tc>
              <w:tc>
                <w:tcPr>
                  <w:tcW w:w="1352" w:type="dxa"/>
                </w:tcPr>
                <w:p w:rsidR="00321978" w:rsidRDefault="00321978" w:rsidP="00F65CE3">
                  <w:pPr>
                    <w:pStyle w:val="ListParagraph"/>
                    <w:spacing w:line="360" w:lineRule="auto"/>
                    <w:ind w:left="0"/>
                  </w:pPr>
                </w:p>
              </w:tc>
              <w:tc>
                <w:tcPr>
                  <w:tcW w:w="1740" w:type="dxa"/>
                </w:tcPr>
                <w:p w:rsidR="00321978" w:rsidRDefault="00321978" w:rsidP="00F65CE3">
                  <w:pPr>
                    <w:pStyle w:val="ListParagraph"/>
                    <w:spacing w:line="360" w:lineRule="auto"/>
                    <w:ind w:left="0"/>
                  </w:pPr>
                </w:p>
              </w:tc>
            </w:tr>
          </w:tbl>
          <w:p w:rsidR="00321978" w:rsidRDefault="00321978" w:rsidP="00F65CE3">
            <w:pPr>
              <w:pStyle w:val="ListParagraph"/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</w:t>
            </w:r>
          </w:p>
          <w:p w:rsidR="00321978" w:rsidRDefault="00321978" w:rsidP="00F65CE3">
            <w:pPr>
              <w:pStyle w:val="ListParagraph"/>
              <w:spacing w:line="360" w:lineRule="auto"/>
            </w:pPr>
            <w:r>
              <w:t xml:space="preserve">                                                                                            Total Amount:</w:t>
            </w:r>
          </w:p>
          <w:p w:rsidR="00321978" w:rsidRDefault="00321978" w:rsidP="00F65CE3">
            <w:pPr>
              <w:spacing w:line="360" w:lineRule="auto"/>
            </w:pPr>
          </w:p>
          <w:p w:rsidR="00321978" w:rsidRDefault="00321978" w:rsidP="00F65CE3">
            <w:pPr>
              <w:spacing w:line="360" w:lineRule="auto"/>
            </w:pPr>
          </w:p>
          <w:p w:rsidR="00321978" w:rsidRPr="004D7063" w:rsidRDefault="00321978" w:rsidP="00F65CE3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4D7063">
              <w:rPr>
                <w:b/>
              </w:rPr>
              <w:t>Thank You</w:t>
            </w:r>
          </w:p>
        </w:tc>
      </w:tr>
    </w:tbl>
    <w:p w:rsidR="00321978" w:rsidRDefault="00321978" w:rsidP="00321978">
      <w:pPr>
        <w:spacing w:line="360" w:lineRule="auto"/>
        <w:rPr>
          <w:sz w:val="26"/>
          <w:szCs w:val="26"/>
          <w:u w:val="single"/>
        </w:rPr>
      </w:pPr>
    </w:p>
    <w:p w:rsidR="00277185" w:rsidRDefault="00277185" w:rsidP="00321978">
      <w:pPr>
        <w:spacing w:line="360" w:lineRule="auto"/>
        <w:rPr>
          <w:sz w:val="26"/>
          <w:szCs w:val="26"/>
          <w:u w:val="single"/>
        </w:rPr>
      </w:pPr>
    </w:p>
    <w:p w:rsidR="00277185" w:rsidRDefault="00277185" w:rsidP="00321978">
      <w:pPr>
        <w:spacing w:line="360" w:lineRule="auto"/>
        <w:rPr>
          <w:sz w:val="26"/>
          <w:szCs w:val="26"/>
          <w:u w:val="single"/>
        </w:rPr>
      </w:pPr>
    </w:p>
    <w:p w:rsidR="00321978" w:rsidRDefault="00321978" w:rsidP="00321978">
      <w:pPr>
        <w:spacing w:line="36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Delivery Note</w:t>
      </w:r>
    </w:p>
    <w:p w:rsidR="00321978" w:rsidRDefault="00321978" w:rsidP="00321978">
      <w:pPr>
        <w:pStyle w:val="ListParagraph"/>
        <w:numPr>
          <w:ilvl w:val="0"/>
          <w:numId w:val="24"/>
        </w:numPr>
        <w:spacing w:after="0" w:line="360" w:lineRule="auto"/>
      </w:pPr>
      <w:r w:rsidRPr="002E531B">
        <w:t>System will</w:t>
      </w:r>
      <w:r>
        <w:t xml:space="preserve"> generate an electronic delivery note on the driver apps, receiver have to sign on delivery note when they received the item.</w:t>
      </w:r>
    </w:p>
    <w:p w:rsidR="00321978" w:rsidRDefault="00321978" w:rsidP="00321978">
      <w:pPr>
        <w:pStyle w:val="ListParagraph"/>
        <w:numPr>
          <w:ilvl w:val="0"/>
          <w:numId w:val="24"/>
        </w:numPr>
        <w:spacing w:after="0" w:line="360" w:lineRule="auto"/>
      </w:pPr>
      <w:r>
        <w:t>System will send email with attached delivery note to buyer.</w:t>
      </w:r>
    </w:p>
    <w:p w:rsidR="00321978" w:rsidRPr="002E531B" w:rsidRDefault="00321978" w:rsidP="00321978">
      <w:pPr>
        <w:pStyle w:val="ListParagraph"/>
        <w:spacing w:line="360" w:lineRule="auto"/>
      </w:pPr>
    </w:p>
    <w:tbl>
      <w:tblPr>
        <w:tblStyle w:val="TableGrid"/>
        <w:tblW w:w="8762" w:type="dxa"/>
        <w:tblInd w:w="720" w:type="dxa"/>
        <w:tblLook w:val="04A0" w:firstRow="1" w:lastRow="0" w:firstColumn="1" w:lastColumn="0" w:noHBand="0" w:noVBand="1"/>
      </w:tblPr>
      <w:tblGrid>
        <w:gridCol w:w="8762"/>
      </w:tblGrid>
      <w:tr w:rsidR="00321978" w:rsidTr="00F65CE3">
        <w:trPr>
          <w:trHeight w:val="7843"/>
        </w:trPr>
        <w:tc>
          <w:tcPr>
            <w:tcW w:w="8762" w:type="dxa"/>
          </w:tcPr>
          <w:p w:rsidR="00321978" w:rsidRDefault="00321978" w:rsidP="00F65CE3">
            <w:pPr>
              <w:spacing w:line="360" w:lineRule="auto"/>
              <w:jc w:val="center"/>
              <w:rPr>
                <w:b/>
                <w:i/>
                <w:sz w:val="34"/>
                <w:szCs w:val="34"/>
              </w:rPr>
            </w:pPr>
            <w:r>
              <w:rPr>
                <w:b/>
                <w:i/>
                <w:sz w:val="34"/>
                <w:szCs w:val="34"/>
              </w:rPr>
              <w:t>Delivery Note</w:t>
            </w:r>
          </w:p>
          <w:p w:rsidR="00321978" w:rsidRPr="004D7063" w:rsidRDefault="00321978" w:rsidP="00F65CE3">
            <w:pPr>
              <w:spacing w:line="360" w:lineRule="auto"/>
              <w:rPr>
                <w:b/>
                <w:i/>
                <w:sz w:val="34"/>
                <w:szCs w:val="34"/>
              </w:rPr>
            </w:pPr>
          </w:p>
          <w:p w:rsidR="00321978" w:rsidRDefault="00321978" w:rsidP="00F65CE3">
            <w:pPr>
              <w:pStyle w:val="ListParagraph"/>
              <w:spacing w:line="360" w:lineRule="auto"/>
            </w:pPr>
            <w:r>
              <w:t>[</w:t>
            </w:r>
            <w:r>
              <w:rPr>
                <w:b/>
              </w:rPr>
              <w:t>Carrier</w:t>
            </w:r>
            <w:r w:rsidRPr="004D7063">
              <w:rPr>
                <w:b/>
              </w:rPr>
              <w:t xml:space="preserve"> Company Name</w:t>
            </w:r>
            <w:r>
              <w:t>]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816"/>
              <w:gridCol w:w="2693"/>
            </w:tblGrid>
            <w:tr w:rsidR="00321978" w:rsidTr="00F65CE3">
              <w:trPr>
                <w:trHeight w:val="407"/>
              </w:trPr>
              <w:tc>
                <w:tcPr>
                  <w:tcW w:w="1816" w:type="dxa"/>
                </w:tcPr>
                <w:p w:rsidR="00321978" w:rsidRDefault="00321978" w:rsidP="00F65CE3">
                  <w:pPr>
                    <w:pStyle w:val="ListParagraph"/>
                    <w:spacing w:line="360" w:lineRule="auto"/>
                    <w:ind w:left="0"/>
                  </w:pPr>
                  <w:r>
                    <w:t>Code</w:t>
                  </w:r>
                </w:p>
              </w:tc>
              <w:tc>
                <w:tcPr>
                  <w:tcW w:w="2693" w:type="dxa"/>
                </w:tcPr>
                <w:p w:rsidR="00321978" w:rsidRDefault="00321978" w:rsidP="00F65CE3">
                  <w:pPr>
                    <w:pStyle w:val="ListParagraph"/>
                    <w:spacing w:line="360" w:lineRule="auto"/>
                    <w:ind w:left="0"/>
                  </w:pPr>
                </w:p>
              </w:tc>
            </w:tr>
            <w:tr w:rsidR="00321978" w:rsidTr="00F65CE3">
              <w:trPr>
                <w:trHeight w:val="407"/>
              </w:trPr>
              <w:tc>
                <w:tcPr>
                  <w:tcW w:w="1816" w:type="dxa"/>
                </w:tcPr>
                <w:p w:rsidR="00321978" w:rsidRDefault="00321978" w:rsidP="00F65CE3">
                  <w:pPr>
                    <w:pStyle w:val="ListParagraph"/>
                    <w:spacing w:line="360" w:lineRule="auto"/>
                    <w:ind w:left="0"/>
                  </w:pPr>
                  <w:r>
                    <w:t>Date</w:t>
                  </w:r>
                </w:p>
              </w:tc>
              <w:tc>
                <w:tcPr>
                  <w:tcW w:w="2693" w:type="dxa"/>
                </w:tcPr>
                <w:p w:rsidR="00321978" w:rsidRDefault="00321978" w:rsidP="00F65CE3">
                  <w:pPr>
                    <w:pStyle w:val="ListParagraph"/>
                    <w:spacing w:line="360" w:lineRule="auto"/>
                    <w:ind w:left="0"/>
                  </w:pPr>
                </w:p>
              </w:tc>
            </w:tr>
            <w:tr w:rsidR="00321978" w:rsidTr="00F65CE3">
              <w:trPr>
                <w:trHeight w:val="407"/>
              </w:trPr>
              <w:tc>
                <w:tcPr>
                  <w:tcW w:w="1816" w:type="dxa"/>
                </w:tcPr>
                <w:p w:rsidR="00321978" w:rsidRDefault="00321978" w:rsidP="00F65CE3">
                  <w:pPr>
                    <w:pStyle w:val="ListParagraph"/>
                    <w:spacing w:line="360" w:lineRule="auto"/>
                    <w:ind w:left="0"/>
                  </w:pPr>
                  <w:r>
                    <w:t>Shipping Date</w:t>
                  </w:r>
                </w:p>
              </w:tc>
              <w:tc>
                <w:tcPr>
                  <w:tcW w:w="2693" w:type="dxa"/>
                </w:tcPr>
                <w:p w:rsidR="00321978" w:rsidRDefault="00321978" w:rsidP="00F65CE3">
                  <w:pPr>
                    <w:pStyle w:val="ListParagraph"/>
                    <w:spacing w:line="360" w:lineRule="auto"/>
                    <w:ind w:left="0"/>
                  </w:pPr>
                </w:p>
              </w:tc>
            </w:tr>
            <w:tr w:rsidR="00321978" w:rsidTr="00F65CE3">
              <w:trPr>
                <w:trHeight w:val="407"/>
              </w:trPr>
              <w:tc>
                <w:tcPr>
                  <w:tcW w:w="1816" w:type="dxa"/>
                </w:tcPr>
                <w:p w:rsidR="00321978" w:rsidRDefault="00321978" w:rsidP="00F65CE3">
                  <w:pPr>
                    <w:pStyle w:val="ListParagraph"/>
                    <w:spacing w:line="360" w:lineRule="auto"/>
                    <w:ind w:left="0"/>
                  </w:pPr>
                  <w:r>
                    <w:t>Delivery man</w:t>
                  </w:r>
                </w:p>
              </w:tc>
              <w:tc>
                <w:tcPr>
                  <w:tcW w:w="2693" w:type="dxa"/>
                </w:tcPr>
                <w:p w:rsidR="00321978" w:rsidRDefault="00321978" w:rsidP="00F65CE3">
                  <w:pPr>
                    <w:pStyle w:val="ListParagraph"/>
                    <w:spacing w:line="360" w:lineRule="auto"/>
                    <w:ind w:left="0"/>
                  </w:pPr>
                </w:p>
              </w:tc>
            </w:tr>
          </w:tbl>
          <w:p w:rsidR="00321978" w:rsidRDefault="00321978" w:rsidP="00F65CE3">
            <w:pPr>
              <w:pStyle w:val="ListParagraph"/>
              <w:spacing w:line="360" w:lineRule="auto"/>
            </w:pPr>
          </w:p>
          <w:p w:rsidR="00321978" w:rsidRDefault="00321978" w:rsidP="00F65CE3">
            <w:pPr>
              <w:pStyle w:val="ListParagraph"/>
              <w:spacing w:line="360" w:lineRule="auto"/>
              <w:rPr>
                <w:b/>
              </w:rPr>
            </w:pPr>
            <w:r w:rsidRPr="002E531B">
              <w:rPr>
                <w:b/>
              </w:rPr>
              <w:t>Ship To:</w:t>
            </w:r>
          </w:p>
          <w:p w:rsidR="00321978" w:rsidRPr="002E531B" w:rsidRDefault="00321978" w:rsidP="00F65CE3">
            <w:pPr>
              <w:pStyle w:val="ListParagraph"/>
              <w:spacing w:line="360" w:lineRule="auto"/>
            </w:pPr>
            <w:r w:rsidRPr="002E531B">
              <w:t>[Receiver]</w:t>
            </w:r>
          </w:p>
          <w:p w:rsidR="00321978" w:rsidRDefault="00321978" w:rsidP="00F65CE3">
            <w:pPr>
              <w:spacing w:line="360" w:lineRule="auto"/>
            </w:pPr>
            <w:r>
              <w:t xml:space="preserve">             [</w:t>
            </w:r>
            <w:proofErr w:type="spellStart"/>
            <w:r>
              <w:t>Dropoff</w:t>
            </w:r>
            <w:proofErr w:type="spellEnd"/>
            <w:r>
              <w:t xml:space="preserve"> Address]</w:t>
            </w:r>
          </w:p>
          <w:p w:rsidR="00321978" w:rsidRDefault="00321978" w:rsidP="00F65CE3">
            <w:pPr>
              <w:pStyle w:val="ListParagraph"/>
              <w:spacing w:line="360" w:lineRule="auto"/>
            </w:pPr>
            <w:r>
              <w:t>[Phone No]</w:t>
            </w:r>
          </w:p>
          <w:p w:rsidR="00321978" w:rsidRDefault="00321978" w:rsidP="00F65CE3">
            <w:pPr>
              <w:pStyle w:val="ListParagraph"/>
              <w:spacing w:line="360" w:lineRule="auto"/>
            </w:pPr>
          </w:p>
          <w:tbl>
            <w:tblPr>
              <w:tblStyle w:val="TableGrid"/>
              <w:tblW w:w="7636" w:type="dxa"/>
              <w:tblInd w:w="711" w:type="dxa"/>
              <w:tblLook w:val="04A0" w:firstRow="1" w:lastRow="0" w:firstColumn="1" w:lastColumn="0" w:noHBand="0" w:noVBand="1"/>
            </w:tblPr>
            <w:tblGrid>
              <w:gridCol w:w="548"/>
              <w:gridCol w:w="6089"/>
              <w:gridCol w:w="999"/>
            </w:tblGrid>
            <w:tr w:rsidR="00321978" w:rsidTr="00F65CE3">
              <w:trPr>
                <w:trHeight w:val="433"/>
              </w:trPr>
              <w:tc>
                <w:tcPr>
                  <w:tcW w:w="548" w:type="dxa"/>
                </w:tcPr>
                <w:p w:rsidR="00321978" w:rsidRDefault="00321978" w:rsidP="00F65CE3">
                  <w:pPr>
                    <w:pStyle w:val="ListParagraph"/>
                    <w:spacing w:line="360" w:lineRule="auto"/>
                    <w:ind w:left="0"/>
                  </w:pPr>
                  <w:r>
                    <w:t>No</w:t>
                  </w:r>
                </w:p>
              </w:tc>
              <w:tc>
                <w:tcPr>
                  <w:tcW w:w="6096" w:type="dxa"/>
                </w:tcPr>
                <w:p w:rsidR="00321978" w:rsidRDefault="00321978" w:rsidP="00F65CE3">
                  <w:pPr>
                    <w:pStyle w:val="ListParagraph"/>
                    <w:spacing w:line="360" w:lineRule="auto"/>
                    <w:ind w:left="0"/>
                  </w:pPr>
                  <w:r>
                    <w:t xml:space="preserve">Description </w:t>
                  </w:r>
                </w:p>
              </w:tc>
              <w:tc>
                <w:tcPr>
                  <w:tcW w:w="992" w:type="dxa"/>
                </w:tcPr>
                <w:p w:rsidR="00321978" w:rsidRDefault="00321978" w:rsidP="00F65CE3">
                  <w:pPr>
                    <w:pStyle w:val="ListParagraph"/>
                    <w:spacing w:line="360" w:lineRule="auto"/>
                    <w:ind w:left="0"/>
                  </w:pPr>
                  <w:r>
                    <w:t>Quantity</w:t>
                  </w:r>
                </w:p>
              </w:tc>
            </w:tr>
            <w:tr w:rsidR="00321978" w:rsidTr="00F65CE3">
              <w:trPr>
                <w:trHeight w:val="445"/>
              </w:trPr>
              <w:tc>
                <w:tcPr>
                  <w:tcW w:w="548" w:type="dxa"/>
                </w:tcPr>
                <w:p w:rsidR="00321978" w:rsidRDefault="00321978" w:rsidP="00F65CE3">
                  <w:pPr>
                    <w:pStyle w:val="ListParagraph"/>
                    <w:spacing w:line="360" w:lineRule="auto"/>
                    <w:ind w:left="0"/>
                  </w:pPr>
                </w:p>
              </w:tc>
              <w:tc>
                <w:tcPr>
                  <w:tcW w:w="6096" w:type="dxa"/>
                </w:tcPr>
                <w:p w:rsidR="00321978" w:rsidRDefault="00321978" w:rsidP="00F65CE3">
                  <w:pPr>
                    <w:pStyle w:val="ListParagraph"/>
                    <w:spacing w:line="360" w:lineRule="auto"/>
                    <w:ind w:left="0"/>
                  </w:pPr>
                </w:p>
              </w:tc>
              <w:tc>
                <w:tcPr>
                  <w:tcW w:w="992" w:type="dxa"/>
                </w:tcPr>
                <w:p w:rsidR="00321978" w:rsidRDefault="00321978" w:rsidP="00F65CE3">
                  <w:pPr>
                    <w:pStyle w:val="ListParagraph"/>
                    <w:spacing w:line="360" w:lineRule="auto"/>
                    <w:ind w:left="0"/>
                  </w:pPr>
                </w:p>
              </w:tc>
            </w:tr>
          </w:tbl>
          <w:p w:rsidR="00321978" w:rsidRDefault="00321978" w:rsidP="00F65CE3">
            <w:pPr>
              <w:pStyle w:val="ListParagraph"/>
              <w:spacing w:line="36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</w:t>
            </w:r>
          </w:p>
          <w:p w:rsidR="00321978" w:rsidRDefault="00321978" w:rsidP="00F65CE3">
            <w:pPr>
              <w:spacing w:line="360" w:lineRule="auto"/>
            </w:pPr>
            <w:r>
              <w:t xml:space="preserve">              Received By,</w:t>
            </w:r>
          </w:p>
          <w:p w:rsidR="00321978" w:rsidRDefault="00321978" w:rsidP="00F65CE3">
            <w:pPr>
              <w:spacing w:line="360" w:lineRule="auto"/>
            </w:pPr>
            <w:r>
              <w:t xml:space="preserve">              ________________</w:t>
            </w:r>
          </w:p>
          <w:p w:rsidR="00321978" w:rsidRDefault="00321978" w:rsidP="00F65CE3">
            <w:pPr>
              <w:spacing w:line="360" w:lineRule="auto"/>
            </w:pPr>
            <w:r>
              <w:t xml:space="preserve">              [Date]</w:t>
            </w:r>
          </w:p>
          <w:p w:rsidR="00321978" w:rsidRDefault="00321978" w:rsidP="00F65CE3">
            <w:pPr>
              <w:spacing w:line="360" w:lineRule="auto"/>
            </w:pPr>
          </w:p>
          <w:p w:rsidR="00321978" w:rsidRPr="004D7063" w:rsidRDefault="00321978" w:rsidP="00F65CE3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4D7063">
              <w:rPr>
                <w:b/>
              </w:rPr>
              <w:t>Thank You</w:t>
            </w:r>
          </w:p>
        </w:tc>
      </w:tr>
    </w:tbl>
    <w:p w:rsidR="00321978" w:rsidRDefault="00321978" w:rsidP="00321978">
      <w:pPr>
        <w:spacing w:line="360" w:lineRule="auto"/>
        <w:rPr>
          <w:sz w:val="26"/>
          <w:szCs w:val="26"/>
          <w:u w:val="single"/>
        </w:rPr>
      </w:pPr>
    </w:p>
    <w:p w:rsidR="00321978" w:rsidRDefault="00321978" w:rsidP="00321978">
      <w:pPr>
        <w:spacing w:line="360" w:lineRule="auto"/>
      </w:pPr>
    </w:p>
    <w:p w:rsidR="00DC2A36" w:rsidRDefault="00DC2A36" w:rsidP="00321978">
      <w:pPr>
        <w:spacing w:line="360" w:lineRule="auto"/>
      </w:pPr>
    </w:p>
    <w:p w:rsidR="00DC2A36" w:rsidRDefault="00DC2A36" w:rsidP="00321978">
      <w:pPr>
        <w:spacing w:line="360" w:lineRule="auto"/>
      </w:pPr>
    </w:p>
    <w:p w:rsidR="00DC2A36" w:rsidRDefault="00DC2A36" w:rsidP="00321978">
      <w:pPr>
        <w:spacing w:line="360" w:lineRule="auto"/>
      </w:pPr>
    </w:p>
    <w:p w:rsidR="00321978" w:rsidRDefault="00321978" w:rsidP="00321978">
      <w:pPr>
        <w:spacing w:line="360" w:lineRule="auto"/>
        <w:rPr>
          <w:sz w:val="26"/>
          <w:szCs w:val="26"/>
          <w:u w:val="single"/>
        </w:rPr>
      </w:pPr>
      <w:r w:rsidRPr="002E531B">
        <w:rPr>
          <w:sz w:val="26"/>
          <w:szCs w:val="26"/>
          <w:u w:val="single"/>
        </w:rPr>
        <w:t>Transaction History</w:t>
      </w:r>
    </w:p>
    <w:p w:rsidR="00321978" w:rsidRDefault="00321978" w:rsidP="00321978">
      <w:pPr>
        <w:pStyle w:val="ListParagraph"/>
        <w:numPr>
          <w:ilvl w:val="0"/>
          <w:numId w:val="15"/>
        </w:numPr>
        <w:spacing w:after="0" w:line="360" w:lineRule="auto"/>
      </w:pPr>
      <w:r>
        <w:t>Shipper and fleet owner can search for the record of invoice and delivery note from the system.</w:t>
      </w:r>
    </w:p>
    <w:p w:rsidR="00321978" w:rsidRPr="002E531B" w:rsidRDefault="00321978" w:rsidP="00321978">
      <w:pPr>
        <w:pStyle w:val="ListParagraph"/>
        <w:numPr>
          <w:ilvl w:val="0"/>
          <w:numId w:val="15"/>
        </w:numPr>
        <w:spacing w:after="0" w:line="360" w:lineRule="auto"/>
      </w:pPr>
      <w:r w:rsidRPr="002E531B">
        <w:t>Fleet owner</w:t>
      </w:r>
      <w:r>
        <w:t xml:space="preserve">/shipper can key in any search criteria and click “Search” button </w:t>
      </w:r>
    </w:p>
    <w:p w:rsidR="00321978" w:rsidRDefault="00321978" w:rsidP="00321978">
      <w:pPr>
        <w:pStyle w:val="ListParagraph"/>
        <w:numPr>
          <w:ilvl w:val="0"/>
          <w:numId w:val="15"/>
        </w:numPr>
        <w:spacing w:after="0" w:line="360" w:lineRule="auto"/>
      </w:pPr>
      <w:r>
        <w:t>Search Criteria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Shipping date</w:t>
      </w:r>
    </w:p>
    <w:p w:rsidR="00321978" w:rsidRDefault="00321978" w:rsidP="00321978">
      <w:pPr>
        <w:pStyle w:val="ListParagraph"/>
        <w:numPr>
          <w:ilvl w:val="1"/>
          <w:numId w:val="15"/>
        </w:numPr>
        <w:spacing w:after="0" w:line="360" w:lineRule="auto"/>
      </w:pPr>
      <w:r>
        <w:t>Invoice number</w:t>
      </w:r>
    </w:p>
    <w:p w:rsidR="00321978" w:rsidRDefault="00321978" w:rsidP="00321978">
      <w:pPr>
        <w:pStyle w:val="ListParagraph"/>
        <w:numPr>
          <w:ilvl w:val="0"/>
          <w:numId w:val="15"/>
        </w:numPr>
        <w:spacing w:after="0" w:line="360" w:lineRule="auto"/>
      </w:pPr>
      <w:r>
        <w:t xml:space="preserve">System will </w:t>
      </w:r>
      <w:proofErr w:type="gramStart"/>
      <w:r>
        <w:t>based</w:t>
      </w:r>
      <w:proofErr w:type="gramEnd"/>
      <w:r>
        <w:t xml:space="preserve"> on the criteria to retrieve the invoice and delivery note from database to display on screen.</w:t>
      </w:r>
    </w:p>
    <w:p w:rsidR="00321978" w:rsidRDefault="00321978" w:rsidP="00321978">
      <w:pPr>
        <w:pStyle w:val="ListParagraph"/>
        <w:numPr>
          <w:ilvl w:val="0"/>
          <w:numId w:val="15"/>
        </w:numPr>
        <w:spacing w:after="0" w:line="360" w:lineRule="auto"/>
      </w:pPr>
      <w:r>
        <w:t>Fleet owner can click “Print” button to print out the hardcopy.</w:t>
      </w:r>
    </w:p>
    <w:p w:rsidR="00321978" w:rsidRDefault="00321978" w:rsidP="00321978">
      <w:pPr>
        <w:pStyle w:val="ListParagraph"/>
        <w:spacing w:line="360" w:lineRule="auto"/>
      </w:pPr>
    </w:p>
    <w:p w:rsidR="00321978" w:rsidRDefault="00321978" w:rsidP="00321978">
      <w:pPr>
        <w:pStyle w:val="ListParagraph"/>
        <w:spacing w:line="360" w:lineRule="auto"/>
      </w:pPr>
    </w:p>
    <w:p w:rsidR="00321978" w:rsidRDefault="00321978" w:rsidP="00321978">
      <w:pPr>
        <w:pStyle w:val="ListParagraph"/>
        <w:spacing w:line="360" w:lineRule="auto"/>
      </w:pPr>
    </w:p>
    <w:p w:rsidR="00321978" w:rsidRDefault="00321978" w:rsidP="00321978">
      <w:pPr>
        <w:pStyle w:val="ListParagraph"/>
        <w:spacing w:line="360" w:lineRule="auto"/>
      </w:pPr>
    </w:p>
    <w:p w:rsidR="00D91496" w:rsidRDefault="00D91496" w:rsidP="00321978">
      <w:pPr>
        <w:spacing w:line="360" w:lineRule="auto"/>
      </w:pPr>
    </w:p>
    <w:p w:rsidR="00321978" w:rsidRPr="00794C38" w:rsidRDefault="00321978" w:rsidP="00321978">
      <w:pPr>
        <w:spacing w:line="360" w:lineRule="auto"/>
        <w:rPr>
          <w:b/>
          <w:u w:val="single"/>
        </w:rPr>
      </w:pPr>
      <w:r w:rsidRPr="00794C38">
        <w:rPr>
          <w:b/>
          <w:u w:val="single"/>
        </w:rPr>
        <w:t>Mobile</w:t>
      </w:r>
    </w:p>
    <w:p w:rsidR="00321978" w:rsidRDefault="00321978" w:rsidP="00321978">
      <w:pPr>
        <w:spacing w:line="360" w:lineRule="auto"/>
      </w:pPr>
      <w:r>
        <w:t>Driver App</w:t>
      </w:r>
    </w:p>
    <w:p w:rsidR="00321978" w:rsidRDefault="00321978" w:rsidP="00321978">
      <w:pPr>
        <w:pStyle w:val="ListParagraph"/>
        <w:numPr>
          <w:ilvl w:val="0"/>
          <w:numId w:val="21"/>
        </w:numPr>
        <w:spacing w:after="0" w:line="360" w:lineRule="auto"/>
      </w:pPr>
      <w:r>
        <w:t>Today task page – to list all the task to be complete on the day.</w:t>
      </w:r>
    </w:p>
    <w:p w:rsidR="00321978" w:rsidRDefault="00321978" w:rsidP="00321978">
      <w:pPr>
        <w:pStyle w:val="ListParagraph"/>
        <w:numPr>
          <w:ilvl w:val="0"/>
          <w:numId w:val="21"/>
        </w:numPr>
        <w:spacing w:after="0" w:line="360" w:lineRule="auto"/>
      </w:pPr>
      <w:r>
        <w:t>Planned Route page – show the map with planned route for the driver and list all the point details(customer information and address)</w:t>
      </w:r>
    </w:p>
    <w:p w:rsidR="00321978" w:rsidRDefault="00321978" w:rsidP="00321978">
      <w:pPr>
        <w:pStyle w:val="ListParagraph"/>
        <w:spacing w:line="360" w:lineRule="auto"/>
      </w:pPr>
    </w:p>
    <w:p w:rsidR="00321978" w:rsidRDefault="00321978" w:rsidP="00321978"/>
    <w:p w:rsidR="00777369" w:rsidRDefault="00777369" w:rsidP="00321978"/>
    <w:p w:rsidR="00777369" w:rsidRDefault="00777369" w:rsidP="00321978"/>
    <w:p w:rsidR="00777369" w:rsidRDefault="00777369" w:rsidP="00321978"/>
    <w:p w:rsidR="00777369" w:rsidRDefault="00777369" w:rsidP="00321978"/>
    <w:p w:rsidR="00777369" w:rsidRDefault="00777369" w:rsidP="00321978"/>
    <w:p w:rsidR="00777369" w:rsidRDefault="00777369" w:rsidP="00321978"/>
    <w:p w:rsidR="00777369" w:rsidRDefault="00777369" w:rsidP="00321978"/>
    <w:p w:rsidR="00777369" w:rsidRDefault="00777369" w:rsidP="00321978"/>
    <w:p w:rsidR="00321978" w:rsidRDefault="00321978" w:rsidP="00321978">
      <w:r>
        <w:t>Process Flow</w:t>
      </w:r>
    </w:p>
    <w:p w:rsidR="00321978" w:rsidRDefault="00321978" w:rsidP="00321978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10C2A74" wp14:editId="6AC560E8">
                <wp:simplePos x="0" y="0"/>
                <wp:positionH relativeFrom="column">
                  <wp:posOffset>2095500</wp:posOffset>
                </wp:positionH>
                <wp:positionV relativeFrom="paragraph">
                  <wp:posOffset>83820</wp:posOffset>
                </wp:positionV>
                <wp:extent cx="1304925" cy="657225"/>
                <wp:effectExtent l="0" t="0" r="28575" b="2857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978" w:rsidRDefault="00321978" w:rsidP="00321978">
                            <w:pPr>
                              <w:jc w:val="center"/>
                            </w:pPr>
                            <w:r>
                              <w:t>Customer create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C2A74" id="Rounded Rectangle 41" o:spid="_x0000_s1045" style="position:absolute;margin-left:165pt;margin-top:6.6pt;width:102.75pt;height:51.7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" fillcolor="#4f81bd [3204]" strokecolor="#243f60 [1604]" strokeweight="2pt">
                <v:textbox>
                  <w:txbxContent>
                    <w:p w:rsidR="00321978" w:rsidRDefault="00321978" w:rsidP="00321978">
                      <w:pPr>
                        <w:jc w:val="center"/>
                      </w:pPr>
                      <w:r>
                        <w:t>Customer create order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</w:t>
      </w:r>
    </w:p>
    <w:p w:rsidR="00321978" w:rsidRDefault="00321978" w:rsidP="00321978"/>
    <w:p w:rsidR="00321978" w:rsidRDefault="008F10EC" w:rsidP="00321978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1E90C5F" wp14:editId="048C4C84">
                <wp:simplePos x="0" y="0"/>
                <wp:positionH relativeFrom="column">
                  <wp:posOffset>2751455</wp:posOffset>
                </wp:positionH>
                <wp:positionV relativeFrom="paragraph">
                  <wp:posOffset>98425</wp:posOffset>
                </wp:positionV>
                <wp:extent cx="38100" cy="1000125"/>
                <wp:effectExtent l="57150" t="0" r="11430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593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16.65pt;margin-top:7.75pt;width:3pt;height:78.7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321978" w:rsidRDefault="00321978" w:rsidP="00321978"/>
    <w:p w:rsidR="00321978" w:rsidRDefault="00321978" w:rsidP="00321978"/>
    <w:p w:rsidR="00321978" w:rsidRDefault="00321978" w:rsidP="00321978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F281D00" wp14:editId="60ED537A">
                <wp:simplePos x="0" y="0"/>
                <wp:positionH relativeFrom="column">
                  <wp:posOffset>1990725</wp:posOffset>
                </wp:positionH>
                <wp:positionV relativeFrom="paragraph">
                  <wp:posOffset>132080</wp:posOffset>
                </wp:positionV>
                <wp:extent cx="1590675" cy="657225"/>
                <wp:effectExtent l="0" t="0" r="28575" b="2857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978" w:rsidRDefault="00321978" w:rsidP="00321978">
                            <w:pPr>
                              <w:jc w:val="center"/>
                            </w:pPr>
                            <w:r>
                              <w:t xml:space="preserve">Fleet owner success bid the task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81D00" id="Rounded Rectangle 44" o:spid="_x0000_s1046" style="position:absolute;margin-left:156.75pt;margin-top:10.4pt;width:125.25pt;height:51.7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" fillcolor="#4f81bd [3204]" strokecolor="#243f60 [1604]" strokeweight="2pt">
                <v:textbox>
                  <w:txbxContent>
                    <w:p w:rsidR="00321978" w:rsidRDefault="00321978" w:rsidP="00321978">
                      <w:pPr>
                        <w:jc w:val="center"/>
                      </w:pPr>
                      <w:r>
                        <w:t xml:space="preserve">Fleet owner success bid the task 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1978" w:rsidRDefault="00321978" w:rsidP="00321978"/>
    <w:p w:rsidR="00321978" w:rsidRDefault="008F10EC" w:rsidP="00321978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A9EBF22" wp14:editId="371787D8">
                <wp:simplePos x="0" y="0"/>
                <wp:positionH relativeFrom="column">
                  <wp:posOffset>2789555</wp:posOffset>
                </wp:positionH>
                <wp:positionV relativeFrom="paragraph">
                  <wp:posOffset>139700</wp:posOffset>
                </wp:positionV>
                <wp:extent cx="0" cy="895350"/>
                <wp:effectExtent l="9525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32362" id="Straight Arrow Connector 45" o:spid="_x0000_s1026" type="#_x0000_t32" style="position:absolute;margin-left:219.65pt;margin-top:11pt;width:0;height:70.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321978" w:rsidRDefault="00321978" w:rsidP="00321978"/>
    <w:p w:rsidR="00321978" w:rsidRDefault="00321978" w:rsidP="00321978"/>
    <w:p w:rsidR="00321978" w:rsidRDefault="00321978" w:rsidP="00321978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F5CA3C2" wp14:editId="50034362">
                <wp:simplePos x="0" y="0"/>
                <wp:positionH relativeFrom="column">
                  <wp:posOffset>1895475</wp:posOffset>
                </wp:positionH>
                <wp:positionV relativeFrom="paragraph">
                  <wp:posOffset>68580</wp:posOffset>
                </wp:positionV>
                <wp:extent cx="1781175" cy="657225"/>
                <wp:effectExtent l="0" t="0" r="28575" b="2857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978" w:rsidRDefault="00321978" w:rsidP="00321978">
                            <w:pPr>
                              <w:jc w:val="center"/>
                            </w:pPr>
                            <w:r>
                              <w:t>System auto generate freight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5CA3C2" id="Rounded Rectangle 46" o:spid="_x0000_s1047" style="position:absolute;margin-left:149.25pt;margin-top:5.4pt;width:140.25pt;height:51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" fillcolor="#4f81bd [3204]" strokecolor="#243f60 [1604]" strokeweight="2pt">
                <v:textbox>
                  <w:txbxContent>
                    <w:p w:rsidR="00321978" w:rsidRDefault="00321978" w:rsidP="00321978">
                      <w:pPr>
                        <w:jc w:val="center"/>
                      </w:pPr>
                      <w:r>
                        <w:t>System auto generate freight order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1978" w:rsidRDefault="00321978" w:rsidP="00321978"/>
    <w:p w:rsidR="00321978" w:rsidRDefault="008F10EC" w:rsidP="00321978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BBF4821" wp14:editId="043EF81A">
                <wp:simplePos x="0" y="0"/>
                <wp:positionH relativeFrom="column">
                  <wp:posOffset>2760980</wp:posOffset>
                </wp:positionH>
                <wp:positionV relativeFrom="paragraph">
                  <wp:posOffset>76835</wp:posOffset>
                </wp:positionV>
                <wp:extent cx="28575" cy="923925"/>
                <wp:effectExtent l="57150" t="0" r="66675" b="666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39F49" id="Straight Arrow Connector 47" o:spid="_x0000_s1026" type="#_x0000_t32" style="position:absolute;margin-left:217.4pt;margin-top:6.05pt;width:2.25pt;height:72.7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321978" w:rsidRDefault="00321978" w:rsidP="00321978"/>
    <w:p w:rsidR="00321978" w:rsidRDefault="00321978" w:rsidP="00321978"/>
    <w:p w:rsidR="00321978" w:rsidRDefault="00321978" w:rsidP="00321978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86FD043" wp14:editId="14955AEE">
                <wp:simplePos x="0" y="0"/>
                <wp:positionH relativeFrom="column">
                  <wp:posOffset>1895475</wp:posOffset>
                </wp:positionH>
                <wp:positionV relativeFrom="paragraph">
                  <wp:posOffset>33655</wp:posOffset>
                </wp:positionV>
                <wp:extent cx="1781175" cy="828675"/>
                <wp:effectExtent l="0" t="0" r="28575" b="285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978" w:rsidRDefault="00321978" w:rsidP="00321978">
                            <w:pPr>
                              <w:jc w:val="center"/>
                            </w:pPr>
                            <w:r>
                              <w:t>System differentiate order to different 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FD043" id="Rounded Rectangle 48" o:spid="_x0000_s1048" style="position:absolute;margin-left:149.25pt;margin-top:2.65pt;width:140.25pt;height:65.2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" fillcolor="#4f81bd [3204]" strokecolor="#243f60 [1604]" strokeweight="2pt">
                <v:textbox>
                  <w:txbxContent>
                    <w:p w:rsidR="00321978" w:rsidRDefault="00321978" w:rsidP="00321978">
                      <w:pPr>
                        <w:jc w:val="center"/>
                      </w:pPr>
                      <w:r>
                        <w:t>System differentiate order to different zone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1978" w:rsidRDefault="00321978" w:rsidP="00321978"/>
    <w:p w:rsidR="00321978" w:rsidRDefault="008F10EC" w:rsidP="00321978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F44F72C" wp14:editId="53CB1CCA">
                <wp:simplePos x="0" y="0"/>
                <wp:positionH relativeFrom="column">
                  <wp:posOffset>2837180</wp:posOffset>
                </wp:positionH>
                <wp:positionV relativeFrom="paragraph">
                  <wp:posOffset>213995</wp:posOffset>
                </wp:positionV>
                <wp:extent cx="19050" cy="89535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DF5E8" id="Straight Arrow Connector 49" o:spid="_x0000_s1026" type="#_x0000_t32" style="position:absolute;margin-left:223.4pt;margin-top:16.85pt;width:1.5pt;height:70.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321978" w:rsidRDefault="00321978" w:rsidP="00321978"/>
    <w:p w:rsidR="00321978" w:rsidRDefault="00321978" w:rsidP="00321978"/>
    <w:p w:rsidR="00321978" w:rsidRDefault="00321978" w:rsidP="00321978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DEF70A2" wp14:editId="15C0DC15">
                <wp:simplePos x="0" y="0"/>
                <wp:positionH relativeFrom="column">
                  <wp:posOffset>1895475</wp:posOffset>
                </wp:positionH>
                <wp:positionV relativeFrom="paragraph">
                  <wp:posOffset>135890</wp:posOffset>
                </wp:positionV>
                <wp:extent cx="1838325" cy="790575"/>
                <wp:effectExtent l="0" t="0" r="28575" b="2857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978" w:rsidRDefault="00321978" w:rsidP="00321978">
                            <w:pPr>
                              <w:jc w:val="center"/>
                            </w:pPr>
                            <w:r>
                              <w:t>System generate pickup and delivery order from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F70A2" id="Rounded Rectangle 50" o:spid="_x0000_s1049" style="position:absolute;margin-left:149.25pt;margin-top:10.7pt;width:144.75pt;height:62.2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" fillcolor="#4f81bd [3204]" strokecolor="#243f60 [1604]" strokeweight="2pt">
                <v:textbox>
                  <w:txbxContent>
                    <w:p w:rsidR="00321978" w:rsidRDefault="00321978" w:rsidP="00321978">
                      <w:pPr>
                        <w:jc w:val="center"/>
                      </w:pPr>
                      <w:r>
                        <w:t>System generate pickup and delivery order from category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1978" w:rsidRDefault="00321978" w:rsidP="00321978"/>
    <w:p w:rsidR="00321978" w:rsidRDefault="008F10EC" w:rsidP="00321978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9D8A375" wp14:editId="37039E24">
                <wp:simplePos x="0" y="0"/>
                <wp:positionH relativeFrom="column">
                  <wp:posOffset>2837180</wp:posOffset>
                </wp:positionH>
                <wp:positionV relativeFrom="paragraph">
                  <wp:posOffset>284480</wp:posOffset>
                </wp:positionV>
                <wp:extent cx="19050" cy="809625"/>
                <wp:effectExtent l="76200" t="0" r="57150" b="6667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DB5DD" id="Straight Arrow Connector 52" o:spid="_x0000_s1026" type="#_x0000_t32" style="position:absolute;margin-left:223.4pt;margin-top:22.4pt;width:1.5pt;height:63.7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321978" w:rsidRDefault="00321978" w:rsidP="00321978"/>
    <w:p w:rsidR="00321978" w:rsidRDefault="00321978" w:rsidP="00321978"/>
    <w:p w:rsidR="00321978" w:rsidRDefault="00321978" w:rsidP="00321978"/>
    <w:p w:rsidR="00321978" w:rsidRDefault="00321978" w:rsidP="00321978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B04F413" wp14:editId="28142E22">
                <wp:simplePos x="0" y="0"/>
                <wp:positionH relativeFrom="column">
                  <wp:posOffset>1943100</wp:posOffset>
                </wp:positionH>
                <wp:positionV relativeFrom="paragraph">
                  <wp:posOffset>77470</wp:posOffset>
                </wp:positionV>
                <wp:extent cx="1838325" cy="790575"/>
                <wp:effectExtent l="0" t="0" r="28575" b="2857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978" w:rsidRDefault="00321978" w:rsidP="00321978">
                            <w:pPr>
                              <w:jc w:val="center"/>
                            </w:pPr>
                            <w:r>
                              <w:t>Fleet owner assign driver for the specific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4F413" id="Rounded Rectangle 53" o:spid="_x0000_s1050" style="position:absolute;margin-left:153pt;margin-top:6.1pt;width:144.75pt;height:62.2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" fillcolor="#4f81bd [3204]" strokecolor="#243f60 [1604]" strokeweight="2pt">
                <v:textbox>
                  <w:txbxContent>
                    <w:p w:rsidR="00321978" w:rsidRDefault="00321978" w:rsidP="00321978">
                      <w:pPr>
                        <w:jc w:val="center"/>
                      </w:pPr>
                      <w:r>
                        <w:t>Fleet owner assign driver for the specific route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1978" w:rsidRDefault="00321978" w:rsidP="00321978"/>
    <w:p w:rsidR="00321978" w:rsidRDefault="008F10EC" w:rsidP="00321978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81FBDF2" wp14:editId="04C6D9A4">
                <wp:simplePos x="0" y="0"/>
                <wp:positionH relativeFrom="column">
                  <wp:posOffset>2856230</wp:posOffset>
                </wp:positionH>
                <wp:positionV relativeFrom="paragraph">
                  <wp:posOffset>220980</wp:posOffset>
                </wp:positionV>
                <wp:extent cx="0" cy="733425"/>
                <wp:effectExtent l="95250" t="0" r="57150" b="666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2138" id="Straight Arrow Connector 54" o:spid="_x0000_s1026" type="#_x0000_t32" style="position:absolute;margin-left:224.9pt;margin-top:17.4pt;width:0;height:57.75pt;z-index:25171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321978" w:rsidRDefault="00321978" w:rsidP="00321978"/>
    <w:p w:rsidR="00321978" w:rsidRDefault="00321978" w:rsidP="00321978"/>
    <w:p w:rsidR="00321978" w:rsidRDefault="00321978" w:rsidP="00321978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617743D" wp14:editId="6CD2FD35">
                <wp:simplePos x="0" y="0"/>
                <wp:positionH relativeFrom="column">
                  <wp:posOffset>1943100</wp:posOffset>
                </wp:positionH>
                <wp:positionV relativeFrom="paragraph">
                  <wp:posOffset>128270</wp:posOffset>
                </wp:positionV>
                <wp:extent cx="1838325" cy="790575"/>
                <wp:effectExtent l="0" t="0" r="28575" b="2857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978" w:rsidRDefault="00321978" w:rsidP="00321978">
                            <w:pPr>
                              <w:jc w:val="center"/>
                            </w:pPr>
                            <w:r>
                              <w:t>Executing transportation shipment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17743D" id="Rounded Rectangle 55" o:spid="_x0000_s1051" style="position:absolute;margin-left:153pt;margin-top:10.1pt;width:144.75pt;height:62.2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" fillcolor="#4f81bd [3204]" strokecolor="#243f60 [1604]" strokeweight="2pt">
                <v:textbox>
                  <w:txbxContent>
                    <w:p w:rsidR="00321978" w:rsidRDefault="00321978" w:rsidP="00321978">
                      <w:pPr>
                        <w:jc w:val="center"/>
                      </w:pPr>
                      <w:r>
                        <w:t>Executing transportation shipment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1978" w:rsidRDefault="00321978" w:rsidP="00321978"/>
    <w:p w:rsidR="00321978" w:rsidRDefault="008F10EC" w:rsidP="00321978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49A68F1" wp14:editId="72B8BFE9">
                <wp:simplePos x="0" y="0"/>
                <wp:positionH relativeFrom="column">
                  <wp:posOffset>2846705</wp:posOffset>
                </wp:positionH>
                <wp:positionV relativeFrom="paragraph">
                  <wp:posOffset>272415</wp:posOffset>
                </wp:positionV>
                <wp:extent cx="0" cy="714375"/>
                <wp:effectExtent l="76200" t="0" r="114300" b="666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48873" id="Straight Arrow Connector 57" o:spid="_x0000_s1026" type="#_x0000_t32" style="position:absolute;margin-left:224.15pt;margin-top:21.45pt;width:0;height:56.2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321978" w:rsidRDefault="00321978" w:rsidP="00321978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BCA52FC" wp14:editId="1BDE922C">
                <wp:simplePos x="0" y="0"/>
                <wp:positionH relativeFrom="column">
                  <wp:posOffset>2857500</wp:posOffset>
                </wp:positionH>
                <wp:positionV relativeFrom="paragraph">
                  <wp:posOffset>1451610</wp:posOffset>
                </wp:positionV>
                <wp:extent cx="0" cy="276225"/>
                <wp:effectExtent l="95250" t="0" r="57150" b="666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72EEC" id="Straight Arrow Connector 56" o:spid="_x0000_s1026" type="#_x0000_t32" style="position:absolute;margin-left:225pt;margin-top:114.3pt;width:0;height:21.7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20BF564" wp14:editId="3FD1C3B0">
                <wp:simplePos x="0" y="0"/>
                <wp:positionH relativeFrom="column">
                  <wp:posOffset>1609725</wp:posOffset>
                </wp:positionH>
                <wp:positionV relativeFrom="paragraph">
                  <wp:posOffset>1732280</wp:posOffset>
                </wp:positionV>
                <wp:extent cx="2609850" cy="790575"/>
                <wp:effectExtent l="0" t="0" r="19050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978" w:rsidRDefault="00321978" w:rsidP="00321978">
                            <w:pPr>
                              <w:jc w:val="center"/>
                            </w:pPr>
                            <w:r>
                              <w:t>System create freight settlement document (customer invoice/receipt)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0BF564" id="Rounded Rectangle 58" o:spid="_x0000_s1052" style="position:absolute;margin-left:126.75pt;margin-top:136.4pt;width:205.5pt;height:62.2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" fillcolor="#4f81bd [3204]" strokecolor="#243f60 [1604]" strokeweight="2pt">
                <v:textbox>
                  <w:txbxContent>
                    <w:p w:rsidR="00321978" w:rsidRDefault="00321978" w:rsidP="00321978">
                      <w:pPr>
                        <w:jc w:val="center"/>
                      </w:pPr>
                      <w:r>
                        <w:t>System create freight settlement document (customer invoice/receipt)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D4CFFEA" wp14:editId="3E02B110">
                <wp:simplePos x="0" y="0"/>
                <wp:positionH relativeFrom="column">
                  <wp:posOffset>1943100</wp:posOffset>
                </wp:positionH>
                <wp:positionV relativeFrom="paragraph">
                  <wp:posOffset>665480</wp:posOffset>
                </wp:positionV>
                <wp:extent cx="1838325" cy="790575"/>
                <wp:effectExtent l="0" t="0" r="28575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978" w:rsidRDefault="00321978" w:rsidP="00321978">
                            <w:pPr>
                              <w:jc w:val="center"/>
                            </w:pPr>
                            <w:r>
                              <w:t>Fleet owner assign driver for the specific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4CFFEA" id="Rounded Rectangle 59" o:spid="_x0000_s1053" style="position:absolute;margin-left:153pt;margin-top:52.4pt;width:144.75pt;height:62.2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" fillcolor="#4f81bd [3204]" strokecolor="#243f60 [1604]" strokeweight="2pt">
                <v:textbox>
                  <w:txbxContent>
                    <w:p w:rsidR="00321978" w:rsidRDefault="00321978" w:rsidP="00321978">
                      <w:pPr>
                        <w:jc w:val="center"/>
                      </w:pPr>
                      <w:r>
                        <w:t>Fleet owner assign driver for the specific route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1978" w:rsidRDefault="00321978" w:rsidP="00CD1CD5"/>
    <w:p w:rsidR="00321978" w:rsidRDefault="00321978" w:rsidP="00CD1CD5"/>
    <w:p w:rsidR="00321978" w:rsidRDefault="00321978" w:rsidP="00CD1CD5"/>
    <w:p w:rsidR="00321978" w:rsidRDefault="00321978" w:rsidP="00CD1CD5"/>
    <w:p w:rsidR="00321978" w:rsidRDefault="00321978" w:rsidP="00CD1CD5"/>
    <w:p w:rsidR="00321978" w:rsidRDefault="00321978" w:rsidP="00CD1CD5"/>
    <w:p w:rsidR="00321978" w:rsidRDefault="00321978" w:rsidP="00CD1CD5"/>
    <w:p w:rsidR="00321978" w:rsidRDefault="00321978" w:rsidP="00CD1CD5"/>
    <w:p w:rsidR="00321978" w:rsidRDefault="00321978" w:rsidP="00CD1CD5"/>
    <w:p w:rsidR="00321978" w:rsidRDefault="00321978" w:rsidP="00CD1CD5"/>
    <w:p w:rsidR="00321978" w:rsidRDefault="00321978" w:rsidP="00CD1CD5"/>
    <w:p w:rsidR="00321978" w:rsidRDefault="00321978" w:rsidP="00CD1CD5"/>
    <w:p w:rsidR="00321978" w:rsidRDefault="00321978" w:rsidP="00CD1CD5"/>
    <w:p w:rsidR="00321978" w:rsidRPr="00CD1CD5" w:rsidRDefault="00321978" w:rsidP="00CD1CD5"/>
    <w:p w:rsidR="004837CE" w:rsidRDefault="004837CE" w:rsidP="00CD1CD5">
      <w:pPr>
        <w:rPr>
          <w:lang w:eastAsia="zh-CN"/>
        </w:rPr>
      </w:pPr>
    </w:p>
    <w:p w:rsidR="00F65ABB" w:rsidRDefault="00F65ABB" w:rsidP="00CD1CD5">
      <w:pPr>
        <w:rPr>
          <w:lang w:eastAsia="zh-CN"/>
        </w:rPr>
      </w:pPr>
    </w:p>
    <w:p w:rsidR="00416584" w:rsidRDefault="00416584" w:rsidP="00416584">
      <w:pPr>
        <w:rPr>
          <w:lang w:eastAsia="zh-CN"/>
        </w:rPr>
      </w:pPr>
    </w:p>
    <w:p w:rsidR="00416584" w:rsidRPr="00503835" w:rsidRDefault="00416584" w:rsidP="004165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To be developed:</w:t>
      </w:r>
    </w:p>
    <w:p w:rsidR="00416584" w:rsidRPr="00503835" w:rsidRDefault="00416584" w:rsidP="004165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 </w:t>
      </w:r>
    </w:p>
    <w:p w:rsidR="00416584" w:rsidRPr="00503835" w:rsidRDefault="00416584" w:rsidP="004165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 </w:t>
      </w:r>
    </w:p>
    <w:p w:rsidR="00416584" w:rsidRPr="00503835" w:rsidRDefault="00416584" w:rsidP="0041658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Payment and settlement</w:t>
      </w:r>
    </w:p>
    <w:p w:rsidR="00416584" w:rsidRPr="00503835" w:rsidRDefault="00416584" w:rsidP="00416584">
      <w:pPr>
        <w:numPr>
          <w:ilvl w:val="1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 xml:space="preserve">Case </w:t>
      </w:r>
      <w:proofErr w:type="gramStart"/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1:Customer</w:t>
      </w:r>
      <w:proofErr w:type="gramEnd"/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 xml:space="preserve"> paying to platform and platform pay back to fleet owner(for every booking platform will get revenue).</w:t>
      </w:r>
    </w:p>
    <w:p w:rsidR="00416584" w:rsidRPr="00503835" w:rsidRDefault="00416584" w:rsidP="00416584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  <w:t>a.</w:t>
      </w:r>
      <w:r w:rsidRPr="00503835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zh-CN"/>
        </w:rPr>
        <w:t>       </w:t>
      </w: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 xml:space="preserve">Customer cancels or changes the </w:t>
      </w:r>
      <w:proofErr w:type="gramStart"/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order(</w:t>
      </w:r>
      <w:proofErr w:type="gramEnd"/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All the settlement should be done)</w:t>
      </w:r>
    </w:p>
    <w:p w:rsidR="00416584" w:rsidRPr="00503835" w:rsidRDefault="00416584" w:rsidP="00416584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  <w:t>b.</w:t>
      </w:r>
      <w:r w:rsidRPr="00503835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zh-CN"/>
        </w:rPr>
        <w:t>       </w:t>
      </w: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 xml:space="preserve">Fleet owner cancels or changes the </w:t>
      </w:r>
      <w:proofErr w:type="gramStart"/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order(</w:t>
      </w:r>
      <w:proofErr w:type="gramEnd"/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All the settlement should be done)</w:t>
      </w:r>
    </w:p>
    <w:p w:rsidR="00416584" w:rsidRPr="00503835" w:rsidRDefault="00416584" w:rsidP="00416584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  <w:t>c.</w:t>
      </w:r>
      <w:r w:rsidRPr="00503835">
        <w:rPr>
          <w:rFonts w:ascii="Times New Roman" w:eastAsia="Times New Roman" w:hAnsi="Times New Roman" w:cs="Times New Roman"/>
          <w:color w:val="222222"/>
          <w:sz w:val="14"/>
          <w:szCs w:val="14"/>
          <w:lang w:val="en-US" w:eastAsia="zh-CN"/>
        </w:rPr>
        <w:t>       </w:t>
      </w: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 xml:space="preserve">Whoever cancels the order must pay a minimum amount to </w:t>
      </w:r>
      <w:proofErr w:type="gramStart"/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platform(</w:t>
      </w:r>
      <w:proofErr w:type="gramEnd"/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Notification to the respective person)</w:t>
      </w:r>
    </w:p>
    <w:p w:rsidR="00416584" w:rsidRPr="00503835" w:rsidRDefault="00416584" w:rsidP="00416584">
      <w:pPr>
        <w:shd w:val="clear" w:color="auto" w:fill="FFFFFF"/>
        <w:spacing w:after="0" w:line="240" w:lineRule="auto"/>
        <w:ind w:left="2160"/>
        <w:rPr>
          <w:rFonts w:ascii="Calibri" w:eastAsia="Times New Roman" w:hAnsi="Calibri" w:cs="Times New Roman"/>
          <w:color w:val="222222"/>
          <w:lang w:val="en-US" w:eastAsia="zh-CN"/>
        </w:rPr>
      </w:pPr>
      <w:r w:rsidRPr="00503835">
        <w:rPr>
          <w:rFonts w:ascii="Verdana" w:eastAsia="Times New Roman" w:hAnsi="Verdana" w:cs="Times New Roman"/>
          <w:color w:val="222222"/>
          <w:sz w:val="20"/>
          <w:szCs w:val="20"/>
          <w:lang w:val="en-US" w:eastAsia="zh-CN"/>
        </w:rPr>
        <w:t> </w:t>
      </w:r>
    </w:p>
    <w:p w:rsidR="00416584" w:rsidRPr="00503835" w:rsidRDefault="00416584" w:rsidP="00416584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 </w:t>
      </w:r>
    </w:p>
    <w:p w:rsidR="00416584" w:rsidRPr="00503835" w:rsidRDefault="00416584" w:rsidP="0041658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Arial" w:eastAsia="Times New Roman" w:hAnsi="Arial" w:cs="Arial"/>
          <w:color w:val="222222"/>
          <w:sz w:val="24"/>
          <w:szCs w:val="24"/>
          <w:lang w:val="en-US" w:eastAsia="zh-CN"/>
        </w:rPr>
        <w:t>Suggestions while assigning driver / Container</w:t>
      </w:r>
    </w:p>
    <w:p w:rsidR="00416584" w:rsidRPr="00503835" w:rsidRDefault="00416584" w:rsidP="0041658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  <w:t>Fleet owner can click Assigned vehicle field and system will prompt out a subpage to list down all the driver/vehicle information which is available on the time slot(start time and end time) for fleet owner to choose.</w:t>
      </w:r>
    </w:p>
    <w:p w:rsidR="00416584" w:rsidRPr="00503835" w:rsidRDefault="00416584" w:rsidP="0041658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88" w:lineRule="atLeast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  <w:t>Driver details/ Availability</w:t>
      </w:r>
    </w:p>
    <w:p w:rsidR="00416584" w:rsidRPr="00503835" w:rsidRDefault="00416584" w:rsidP="0041658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88" w:lineRule="atLeast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  <w:t>Vehicle type/Vehicle container size/Available time</w:t>
      </w:r>
    </w:p>
    <w:p w:rsidR="00416584" w:rsidRPr="00503835" w:rsidRDefault="00416584" w:rsidP="00416584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 </w:t>
      </w:r>
    </w:p>
    <w:p w:rsidR="00416584" w:rsidRPr="00503835" w:rsidRDefault="00416584" w:rsidP="004165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 </w:t>
      </w:r>
    </w:p>
    <w:p w:rsidR="00416584" w:rsidRPr="00503835" w:rsidRDefault="00416584" w:rsidP="00416584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Recalculation and re-scheduling after Bidding</w:t>
      </w:r>
    </w:p>
    <w:p w:rsidR="00416584" w:rsidRPr="00503835" w:rsidRDefault="00416584" w:rsidP="00416584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Rate Management and automated Bidding/Suggestion.</w:t>
      </w:r>
    </w:p>
    <w:p w:rsidR="00416584" w:rsidRPr="00503835" w:rsidRDefault="00416584" w:rsidP="00416584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 xml:space="preserve">Rate recalculation when customer changes the Date </w:t>
      </w:r>
      <w:proofErr w:type="gramStart"/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and  pickup</w:t>
      </w:r>
      <w:proofErr w:type="gramEnd"/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/deliver points.</w:t>
      </w:r>
    </w:p>
    <w:p w:rsidR="00416584" w:rsidRPr="00503835" w:rsidRDefault="00416584" w:rsidP="00416584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If customer changes the order after bid win platform should notify the fleet and ask the fleet to quote again.</w:t>
      </w:r>
    </w:p>
    <w:p w:rsidR="00416584" w:rsidRPr="00503835" w:rsidRDefault="00416584" w:rsidP="00416584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The payment should be handled properly before and after the change request.</w:t>
      </w:r>
    </w:p>
    <w:p w:rsidR="00416584" w:rsidRPr="00503835" w:rsidRDefault="00416584" w:rsidP="004165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 </w:t>
      </w:r>
    </w:p>
    <w:p w:rsidR="00416584" w:rsidRPr="00503835" w:rsidRDefault="00416584" w:rsidP="00416584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Arial" w:eastAsia="Times New Roman" w:hAnsi="Arial" w:cs="Arial"/>
          <w:color w:val="222222"/>
          <w:sz w:val="26"/>
          <w:szCs w:val="26"/>
          <w:lang w:val="en-US" w:eastAsia="zh-CN"/>
        </w:rPr>
        <w:t> </w:t>
      </w:r>
    </w:p>
    <w:p w:rsidR="00416584" w:rsidRPr="00503835" w:rsidRDefault="00416584" w:rsidP="0041658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Delivery Note(DO)</w:t>
      </w:r>
    </w:p>
    <w:p w:rsidR="00416584" w:rsidRPr="00503835" w:rsidRDefault="00416584" w:rsidP="00416584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System will generate an electronic delivery note on the driver apps, receiver have to sign on delivery note when they received the item.</w:t>
      </w:r>
    </w:p>
    <w:p w:rsidR="00416584" w:rsidRPr="00503835" w:rsidRDefault="00416584" w:rsidP="00416584">
      <w:pPr>
        <w:numPr>
          <w:ilvl w:val="1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System will send email with attached delivery note to Sender/Carrier.</w:t>
      </w:r>
    </w:p>
    <w:p w:rsidR="00416584" w:rsidRPr="00503835" w:rsidRDefault="00416584" w:rsidP="00416584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Arial" w:eastAsia="Times New Roman" w:hAnsi="Arial" w:cs="Arial"/>
          <w:color w:val="222222"/>
          <w:sz w:val="24"/>
          <w:szCs w:val="24"/>
          <w:lang w:val="en-US" w:eastAsia="zh-CN"/>
        </w:rPr>
        <w:t> </w:t>
      </w:r>
    </w:p>
    <w:p w:rsidR="00416584" w:rsidRPr="00503835" w:rsidRDefault="00416584" w:rsidP="00416584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Transaction History</w:t>
      </w:r>
    </w:p>
    <w:p w:rsidR="00416584" w:rsidRPr="00503835" w:rsidRDefault="00416584" w:rsidP="00416584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Shipper and fleet owner can search for the record of invoice and delivery note from the system.</w:t>
      </w:r>
    </w:p>
    <w:p w:rsidR="00416584" w:rsidRPr="00503835" w:rsidRDefault="00416584" w:rsidP="00416584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Fleet owner/shipper can key in any search criteria and click “Search” button</w:t>
      </w:r>
    </w:p>
    <w:p w:rsidR="00416584" w:rsidRPr="00503835" w:rsidRDefault="00416584" w:rsidP="00416584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Search Criteria</w:t>
      </w:r>
    </w:p>
    <w:p w:rsidR="00416584" w:rsidRPr="00503835" w:rsidRDefault="00416584" w:rsidP="00416584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Shipping date</w:t>
      </w:r>
    </w:p>
    <w:p w:rsidR="00416584" w:rsidRPr="00503835" w:rsidRDefault="00416584" w:rsidP="00416584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Invoice number</w:t>
      </w:r>
    </w:p>
    <w:p w:rsidR="00416584" w:rsidRPr="00503835" w:rsidRDefault="00416584" w:rsidP="00416584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 xml:space="preserve">System will </w:t>
      </w:r>
      <w:proofErr w:type="gramStart"/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based</w:t>
      </w:r>
      <w:proofErr w:type="gramEnd"/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 xml:space="preserve"> on the criteria to retrieve the invoice and delivery note from database to display on screen.</w:t>
      </w:r>
    </w:p>
    <w:p w:rsidR="00416584" w:rsidRPr="00503835" w:rsidRDefault="00416584" w:rsidP="00416584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zh-CN"/>
        </w:rPr>
      </w:pPr>
      <w:r w:rsidRPr="00503835">
        <w:rPr>
          <w:rFonts w:ascii="Verdana" w:eastAsia="Times New Roman" w:hAnsi="Verdana" w:cs="Arial"/>
          <w:color w:val="222222"/>
          <w:sz w:val="20"/>
          <w:szCs w:val="20"/>
          <w:lang w:val="en-US" w:eastAsia="zh-CN"/>
        </w:rPr>
        <w:t>Fleet owner can click “Print” button to print out the hardcopy.</w:t>
      </w:r>
    </w:p>
    <w:p w:rsidR="00F65ABB" w:rsidRPr="00416584" w:rsidRDefault="00F65ABB" w:rsidP="00CD1CD5">
      <w:pPr>
        <w:rPr>
          <w:lang w:val="en-US" w:eastAsia="zh-CN"/>
        </w:rPr>
      </w:pPr>
    </w:p>
    <w:p w:rsidR="009C73B5" w:rsidRPr="00277185" w:rsidRDefault="009C73B5" w:rsidP="00416584">
      <w:pPr>
        <w:rPr>
          <w:lang w:eastAsia="zh-CN"/>
        </w:rPr>
      </w:pPr>
    </w:p>
    <w:sectPr w:rsidR="009C73B5" w:rsidRPr="00277185" w:rsidSect="00F93E51">
      <w:headerReference w:type="default" r:id="rId9"/>
      <w:footerReference w:type="default" r:id="rId10"/>
      <w:headerReference w:type="first" r:id="rId11"/>
      <w:pgSz w:w="11906" w:h="16838" w:code="9"/>
      <w:pgMar w:top="1440" w:right="1247" w:bottom="1440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406" w:rsidRDefault="00347406" w:rsidP="00E81C10">
      <w:pPr>
        <w:spacing w:after="0" w:line="240" w:lineRule="auto"/>
      </w:pPr>
      <w:r>
        <w:separator/>
      </w:r>
    </w:p>
  </w:endnote>
  <w:endnote w:type="continuationSeparator" w:id="0">
    <w:p w:rsidR="00347406" w:rsidRDefault="00347406" w:rsidP="00E81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1772"/>
      <w:gridCol w:w="7640"/>
    </w:tblGrid>
    <w:tr w:rsidR="008C0992" w:rsidRPr="00D74215" w:rsidTr="009D3695">
      <w:tc>
        <w:tcPr>
          <w:tcW w:w="1809" w:type="dxa"/>
        </w:tcPr>
        <w:p w:rsidR="008C0992" w:rsidRPr="00D74215" w:rsidRDefault="008C0992" w:rsidP="00696ABE">
          <w:pPr>
            <w:pStyle w:val="Footer"/>
            <w:jc w:val="right"/>
            <w:rPr>
              <w:b/>
              <w:bCs/>
              <w:color w:val="4F81BD" w:themeColor="accent1"/>
              <w:sz w:val="21"/>
              <w:szCs w:val="32"/>
            </w:rPr>
          </w:pPr>
          <w:r>
            <w:rPr>
              <w:sz w:val="21"/>
            </w:rPr>
            <w:t>Page</w:t>
          </w:r>
          <w:r w:rsidRPr="00696ABE">
            <w:rPr>
              <w:b/>
              <w:sz w:val="21"/>
            </w:rPr>
            <w:fldChar w:fldCharType="begin"/>
          </w:r>
          <w:r w:rsidRPr="00696ABE">
            <w:rPr>
              <w:b/>
              <w:sz w:val="21"/>
            </w:rPr>
            <w:instrText xml:space="preserve"> PAGE  \* Arabic  \* MERGEFORMAT </w:instrText>
          </w:r>
          <w:r w:rsidRPr="00696ABE">
            <w:rPr>
              <w:b/>
              <w:sz w:val="21"/>
            </w:rPr>
            <w:fldChar w:fldCharType="separate"/>
          </w:r>
          <w:r w:rsidR="00C6445F">
            <w:rPr>
              <w:b/>
              <w:noProof/>
              <w:sz w:val="21"/>
            </w:rPr>
            <w:t>17</w:t>
          </w:r>
          <w:r w:rsidRPr="00696ABE">
            <w:rPr>
              <w:b/>
              <w:sz w:val="21"/>
            </w:rPr>
            <w:fldChar w:fldCharType="end"/>
          </w:r>
          <w:r w:rsidRPr="00696ABE">
            <w:rPr>
              <w:sz w:val="21"/>
            </w:rPr>
            <w:t xml:space="preserve"> of </w:t>
          </w:r>
          <w:fldSimple w:instr=" NUMPAGES  \* Arabic  \* MERGEFORMAT ">
            <w:r w:rsidR="00C6445F" w:rsidRPr="00C6445F">
              <w:rPr>
                <w:b/>
                <w:noProof/>
                <w:sz w:val="21"/>
              </w:rPr>
              <w:t>17</w:t>
            </w:r>
          </w:fldSimple>
        </w:p>
      </w:tc>
      <w:tc>
        <w:tcPr>
          <w:tcW w:w="7819" w:type="dxa"/>
        </w:tcPr>
        <w:tbl>
          <w:tblPr>
            <w:tblStyle w:val="TableGrid"/>
            <w:tblW w:w="911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4558"/>
            <w:gridCol w:w="4561"/>
          </w:tblGrid>
          <w:tr w:rsidR="008C0992" w:rsidTr="00696ABE">
            <w:trPr>
              <w:trHeight w:val="291"/>
            </w:trPr>
            <w:tc>
              <w:tcPr>
                <w:tcW w:w="4558" w:type="dxa"/>
              </w:tcPr>
              <w:p w:rsidR="008C0992" w:rsidRPr="00D74215" w:rsidRDefault="008C0992" w:rsidP="00530120">
                <w:pPr>
                  <w:pStyle w:val="Footer"/>
                  <w:ind w:right="840"/>
                  <w:jc w:val="right"/>
                  <w:rPr>
                    <w:b/>
                    <w:sz w:val="21"/>
                  </w:rPr>
                </w:pPr>
                <w:r w:rsidRPr="00D74215">
                  <w:rPr>
                    <w:b/>
                    <w:sz w:val="21"/>
                  </w:rPr>
                  <w:t>CONFIDENTIAL</w:t>
                </w:r>
              </w:p>
            </w:tc>
            <w:tc>
              <w:tcPr>
                <w:tcW w:w="4561" w:type="dxa"/>
              </w:tcPr>
              <w:p w:rsidR="008C0992" w:rsidRPr="00D74215" w:rsidRDefault="008C0992" w:rsidP="00AE25BD">
                <w:pPr>
                  <w:pStyle w:val="Footer"/>
                  <w:ind w:right="735"/>
                  <w:rPr>
                    <w:b/>
                    <w:sz w:val="21"/>
                  </w:rPr>
                </w:pPr>
              </w:p>
            </w:tc>
          </w:tr>
        </w:tbl>
        <w:p w:rsidR="008C0992" w:rsidRPr="00D74215" w:rsidRDefault="008C0992" w:rsidP="00D74215">
          <w:pPr>
            <w:pStyle w:val="Footer"/>
            <w:jc w:val="center"/>
            <w:rPr>
              <w:sz w:val="21"/>
            </w:rPr>
          </w:pPr>
        </w:p>
      </w:tc>
    </w:tr>
  </w:tbl>
  <w:p w:rsidR="008C0992" w:rsidRDefault="008C09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406" w:rsidRDefault="00347406" w:rsidP="00E81C10">
      <w:pPr>
        <w:spacing w:after="0" w:line="240" w:lineRule="auto"/>
      </w:pPr>
      <w:r>
        <w:separator/>
      </w:r>
    </w:p>
  </w:footnote>
  <w:footnote w:type="continuationSeparator" w:id="0">
    <w:p w:rsidR="00347406" w:rsidRDefault="00347406" w:rsidP="00E81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433"/>
      <w:gridCol w:w="5979"/>
    </w:tblGrid>
    <w:tr w:rsidR="008C0992" w:rsidRPr="00D74215" w:rsidTr="00CD1CD5">
      <w:tc>
        <w:tcPr>
          <w:tcW w:w="1824" w:type="pct"/>
          <w:tcBorders>
            <w:bottom w:val="single" w:sz="4" w:space="0" w:color="943634" w:themeColor="accent2" w:themeShade="BF"/>
          </w:tcBorders>
          <w:shd w:val="clear" w:color="auto" w:fill="0F243E" w:themeFill="text2" w:themeFillShade="80"/>
          <w:vAlign w:val="bottom"/>
        </w:tcPr>
        <w:p w:rsidR="008C0992" w:rsidRPr="00E81C10" w:rsidRDefault="00CD1CD5" w:rsidP="00CD1CD5">
          <w:pPr>
            <w:pStyle w:val="Header"/>
            <w:jc w:val="center"/>
            <w:rPr>
              <w:rFonts w:ascii="Arial" w:hAnsi="Arial" w:cs="Arial"/>
              <w:b/>
              <w:color w:val="FFFFFF" w:themeColor="background1"/>
              <w:sz w:val="20"/>
              <w:lang w:eastAsia="zh-CN"/>
            </w:rPr>
          </w:pPr>
          <w:r>
            <w:rPr>
              <w:rFonts w:ascii="Arial" w:hAnsi="Arial" w:cs="Arial"/>
              <w:b/>
              <w:color w:val="FFFFFF" w:themeColor="background1"/>
              <w:sz w:val="20"/>
              <w:lang w:eastAsia="zh-CN"/>
            </w:rPr>
            <w:t>B2B Freight e-Marketplace</w:t>
          </w:r>
        </w:p>
      </w:tc>
      <w:tc>
        <w:tcPr>
          <w:tcW w:w="3176" w:type="pct"/>
          <w:tcBorders>
            <w:bottom w:val="single" w:sz="4" w:space="0" w:color="auto"/>
          </w:tcBorders>
          <w:vAlign w:val="bottom"/>
        </w:tcPr>
        <w:p w:rsidR="008C0992" w:rsidRPr="00D74215" w:rsidRDefault="00347406" w:rsidP="00CC01CE">
          <w:pPr>
            <w:pStyle w:val="Header"/>
            <w:jc w:val="right"/>
            <w:rPr>
              <w:rFonts w:ascii="Arial" w:hAnsi="Arial" w:cs="Arial"/>
              <w:i/>
              <w:color w:val="76923C" w:themeColor="accent3" w:themeShade="BF"/>
              <w:sz w:val="18"/>
            </w:rPr>
          </w:pPr>
          <w:sdt>
            <w:sdtPr>
              <w:rPr>
                <w:rFonts w:ascii="Arial" w:hAnsi="Arial" w:cs="Arial"/>
                <w:b/>
                <w:bCs/>
                <w:i/>
                <w:caps/>
                <w:sz w:val="18"/>
                <w:lang w:val="en-US"/>
              </w:rPr>
              <w:alias w:val="Title"/>
              <w:id w:val="77625180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6445F">
                <w:rPr>
                  <w:rFonts w:ascii="Arial" w:hAnsi="Arial" w:cs="Arial"/>
                  <w:b/>
                  <w:bCs/>
                  <w:i/>
                  <w:caps/>
                  <w:sz w:val="18"/>
                  <w:lang w:val="en-US"/>
                </w:rPr>
                <w:t xml:space="preserve">     </w:t>
              </w:r>
            </w:sdtContent>
          </w:sdt>
        </w:p>
      </w:tc>
    </w:tr>
  </w:tbl>
  <w:p w:rsidR="008C0992" w:rsidRDefault="008C09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9039162"/>
      <w:docPartObj>
        <w:docPartGallery w:val="Watermarks"/>
        <w:docPartUnique/>
      </w:docPartObj>
    </w:sdtPr>
    <w:sdtEndPr/>
    <w:sdtContent>
      <w:p w:rsidR="008C0992" w:rsidRDefault="00347406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17CE4"/>
    <w:multiLevelType w:val="hybridMultilevel"/>
    <w:tmpl w:val="64161C1C"/>
    <w:lvl w:ilvl="0" w:tplc="FCDE8076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8259B"/>
    <w:multiLevelType w:val="multilevel"/>
    <w:tmpl w:val="ACAA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411C38"/>
    <w:multiLevelType w:val="multilevel"/>
    <w:tmpl w:val="A8B8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014C47"/>
    <w:multiLevelType w:val="hybridMultilevel"/>
    <w:tmpl w:val="1D968C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35A5B"/>
    <w:multiLevelType w:val="hybridMultilevel"/>
    <w:tmpl w:val="E4181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63698"/>
    <w:multiLevelType w:val="multilevel"/>
    <w:tmpl w:val="4C84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BB4373"/>
    <w:multiLevelType w:val="hybridMultilevel"/>
    <w:tmpl w:val="DA047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37C91"/>
    <w:multiLevelType w:val="hybridMultilevel"/>
    <w:tmpl w:val="DB4A2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F346B"/>
    <w:multiLevelType w:val="hybridMultilevel"/>
    <w:tmpl w:val="0ADC0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77FB2"/>
    <w:multiLevelType w:val="hybridMultilevel"/>
    <w:tmpl w:val="4B488836"/>
    <w:lvl w:ilvl="0" w:tplc="7DE67ACC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F6FC4"/>
    <w:multiLevelType w:val="multilevel"/>
    <w:tmpl w:val="F1EC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9B04FF"/>
    <w:multiLevelType w:val="multilevel"/>
    <w:tmpl w:val="A196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287229"/>
    <w:multiLevelType w:val="hybridMultilevel"/>
    <w:tmpl w:val="65B09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C33F2"/>
    <w:multiLevelType w:val="hybridMultilevel"/>
    <w:tmpl w:val="71D8F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774EE"/>
    <w:multiLevelType w:val="hybridMultilevel"/>
    <w:tmpl w:val="C3B8F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A20DF"/>
    <w:multiLevelType w:val="multilevel"/>
    <w:tmpl w:val="9706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57054C"/>
    <w:multiLevelType w:val="hybridMultilevel"/>
    <w:tmpl w:val="014AB9A8"/>
    <w:lvl w:ilvl="0" w:tplc="9A92427C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4132C"/>
    <w:multiLevelType w:val="multilevel"/>
    <w:tmpl w:val="853A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583C63"/>
    <w:multiLevelType w:val="hybridMultilevel"/>
    <w:tmpl w:val="CD2ED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77742"/>
    <w:multiLevelType w:val="hybridMultilevel"/>
    <w:tmpl w:val="F7204780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0" w15:restartNumberingAfterBreak="0">
    <w:nsid w:val="6C0C59D9"/>
    <w:multiLevelType w:val="hybridMultilevel"/>
    <w:tmpl w:val="35C8C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D2938"/>
    <w:multiLevelType w:val="hybridMultilevel"/>
    <w:tmpl w:val="C50E1EBC"/>
    <w:lvl w:ilvl="0" w:tplc="C450A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35549DD"/>
    <w:multiLevelType w:val="hybridMultilevel"/>
    <w:tmpl w:val="F6EC6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F1AB3"/>
    <w:multiLevelType w:val="hybridMultilevel"/>
    <w:tmpl w:val="25548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21"/>
  </w:num>
  <w:num w:numId="4">
    <w:abstractNumId w:val="16"/>
  </w:num>
  <w:num w:numId="5">
    <w:abstractNumId w:val="23"/>
  </w:num>
  <w:num w:numId="6">
    <w:abstractNumId w:val="7"/>
  </w:num>
  <w:num w:numId="7">
    <w:abstractNumId w:val="14"/>
  </w:num>
  <w:num w:numId="8">
    <w:abstractNumId w:val="1"/>
  </w:num>
  <w:num w:numId="9">
    <w:abstractNumId w:val="15"/>
  </w:num>
  <w:num w:numId="10">
    <w:abstractNumId w:val="10"/>
  </w:num>
  <w:num w:numId="11">
    <w:abstractNumId w:val="5"/>
  </w:num>
  <w:num w:numId="12">
    <w:abstractNumId w:val="17"/>
  </w:num>
  <w:num w:numId="13">
    <w:abstractNumId w:val="2"/>
  </w:num>
  <w:num w:numId="14">
    <w:abstractNumId w:val="11"/>
  </w:num>
  <w:num w:numId="15">
    <w:abstractNumId w:val="9"/>
  </w:num>
  <w:num w:numId="16">
    <w:abstractNumId w:val="6"/>
  </w:num>
  <w:num w:numId="17">
    <w:abstractNumId w:val="4"/>
  </w:num>
  <w:num w:numId="18">
    <w:abstractNumId w:val="12"/>
  </w:num>
  <w:num w:numId="19">
    <w:abstractNumId w:val="8"/>
  </w:num>
  <w:num w:numId="20">
    <w:abstractNumId w:val="18"/>
  </w:num>
  <w:num w:numId="21">
    <w:abstractNumId w:val="3"/>
  </w:num>
  <w:num w:numId="22">
    <w:abstractNumId w:val="13"/>
  </w:num>
  <w:num w:numId="23">
    <w:abstractNumId w:val="20"/>
  </w:num>
  <w:num w:numId="24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0A0"/>
    <w:rsid w:val="0000064E"/>
    <w:rsid w:val="00000813"/>
    <w:rsid w:val="0000186F"/>
    <w:rsid w:val="0000221E"/>
    <w:rsid w:val="00002B6E"/>
    <w:rsid w:val="000038C7"/>
    <w:rsid w:val="00004B54"/>
    <w:rsid w:val="00004DB8"/>
    <w:rsid w:val="00004F0B"/>
    <w:rsid w:val="000055A0"/>
    <w:rsid w:val="000062E8"/>
    <w:rsid w:val="0000640D"/>
    <w:rsid w:val="00006D88"/>
    <w:rsid w:val="00007CCE"/>
    <w:rsid w:val="0001003A"/>
    <w:rsid w:val="0001010D"/>
    <w:rsid w:val="00010ECA"/>
    <w:rsid w:val="00011C52"/>
    <w:rsid w:val="00012909"/>
    <w:rsid w:val="00013306"/>
    <w:rsid w:val="00013908"/>
    <w:rsid w:val="00013C10"/>
    <w:rsid w:val="0001592E"/>
    <w:rsid w:val="00016112"/>
    <w:rsid w:val="00016FF6"/>
    <w:rsid w:val="0001753A"/>
    <w:rsid w:val="00020FCB"/>
    <w:rsid w:val="000233FC"/>
    <w:rsid w:val="0002424F"/>
    <w:rsid w:val="00025183"/>
    <w:rsid w:val="00026B74"/>
    <w:rsid w:val="00027F3F"/>
    <w:rsid w:val="00030697"/>
    <w:rsid w:val="00030969"/>
    <w:rsid w:val="000319BB"/>
    <w:rsid w:val="00031C25"/>
    <w:rsid w:val="00032DD4"/>
    <w:rsid w:val="00034212"/>
    <w:rsid w:val="00034544"/>
    <w:rsid w:val="0003461D"/>
    <w:rsid w:val="00034691"/>
    <w:rsid w:val="00034C10"/>
    <w:rsid w:val="000368BD"/>
    <w:rsid w:val="00037F96"/>
    <w:rsid w:val="00040F27"/>
    <w:rsid w:val="0004140A"/>
    <w:rsid w:val="00042E5B"/>
    <w:rsid w:val="00044247"/>
    <w:rsid w:val="00044876"/>
    <w:rsid w:val="00044CB5"/>
    <w:rsid w:val="000459EF"/>
    <w:rsid w:val="00046073"/>
    <w:rsid w:val="00046140"/>
    <w:rsid w:val="00046384"/>
    <w:rsid w:val="00046A4F"/>
    <w:rsid w:val="00046D1E"/>
    <w:rsid w:val="00047AE9"/>
    <w:rsid w:val="000517E5"/>
    <w:rsid w:val="00051D91"/>
    <w:rsid w:val="00051F65"/>
    <w:rsid w:val="000530B4"/>
    <w:rsid w:val="00053145"/>
    <w:rsid w:val="000536E7"/>
    <w:rsid w:val="0005463E"/>
    <w:rsid w:val="000555DA"/>
    <w:rsid w:val="00055792"/>
    <w:rsid w:val="000557FF"/>
    <w:rsid w:val="00056241"/>
    <w:rsid w:val="000566E8"/>
    <w:rsid w:val="00057160"/>
    <w:rsid w:val="0005727F"/>
    <w:rsid w:val="00061D62"/>
    <w:rsid w:val="00062B59"/>
    <w:rsid w:val="000634B1"/>
    <w:rsid w:val="00063571"/>
    <w:rsid w:val="00063EE6"/>
    <w:rsid w:val="0006423B"/>
    <w:rsid w:val="00066C65"/>
    <w:rsid w:val="0006796E"/>
    <w:rsid w:val="00070023"/>
    <w:rsid w:val="00070B06"/>
    <w:rsid w:val="00071816"/>
    <w:rsid w:val="00071CF3"/>
    <w:rsid w:val="000730B0"/>
    <w:rsid w:val="0007346E"/>
    <w:rsid w:val="000737EC"/>
    <w:rsid w:val="000748B4"/>
    <w:rsid w:val="00074C8B"/>
    <w:rsid w:val="00075CB8"/>
    <w:rsid w:val="00075DE9"/>
    <w:rsid w:val="0007697D"/>
    <w:rsid w:val="000769F2"/>
    <w:rsid w:val="000778F3"/>
    <w:rsid w:val="00080024"/>
    <w:rsid w:val="00080E08"/>
    <w:rsid w:val="0008117C"/>
    <w:rsid w:val="00081E39"/>
    <w:rsid w:val="00083912"/>
    <w:rsid w:val="00083A1E"/>
    <w:rsid w:val="00083FA6"/>
    <w:rsid w:val="000857AC"/>
    <w:rsid w:val="00085E80"/>
    <w:rsid w:val="00086F82"/>
    <w:rsid w:val="00086FCA"/>
    <w:rsid w:val="00087801"/>
    <w:rsid w:val="0009038D"/>
    <w:rsid w:val="00090B93"/>
    <w:rsid w:val="00091BED"/>
    <w:rsid w:val="0009258B"/>
    <w:rsid w:val="0009272A"/>
    <w:rsid w:val="000942CE"/>
    <w:rsid w:val="0009436C"/>
    <w:rsid w:val="0009592C"/>
    <w:rsid w:val="000973F1"/>
    <w:rsid w:val="000A00EB"/>
    <w:rsid w:val="000A0226"/>
    <w:rsid w:val="000A0A8B"/>
    <w:rsid w:val="000A18DB"/>
    <w:rsid w:val="000A1AA1"/>
    <w:rsid w:val="000A2575"/>
    <w:rsid w:val="000A28E5"/>
    <w:rsid w:val="000A2D14"/>
    <w:rsid w:val="000A37D1"/>
    <w:rsid w:val="000A37E7"/>
    <w:rsid w:val="000A3D65"/>
    <w:rsid w:val="000A3E0D"/>
    <w:rsid w:val="000A4CD1"/>
    <w:rsid w:val="000A55A8"/>
    <w:rsid w:val="000A61AE"/>
    <w:rsid w:val="000A64C9"/>
    <w:rsid w:val="000A7E16"/>
    <w:rsid w:val="000B0003"/>
    <w:rsid w:val="000B04EB"/>
    <w:rsid w:val="000B10DE"/>
    <w:rsid w:val="000B1310"/>
    <w:rsid w:val="000B1BCF"/>
    <w:rsid w:val="000B1D98"/>
    <w:rsid w:val="000B2CC4"/>
    <w:rsid w:val="000B323D"/>
    <w:rsid w:val="000B33CA"/>
    <w:rsid w:val="000B39A5"/>
    <w:rsid w:val="000B3DCF"/>
    <w:rsid w:val="000B4DA5"/>
    <w:rsid w:val="000B5EFF"/>
    <w:rsid w:val="000B62B1"/>
    <w:rsid w:val="000B6694"/>
    <w:rsid w:val="000B6970"/>
    <w:rsid w:val="000B78BA"/>
    <w:rsid w:val="000C02A5"/>
    <w:rsid w:val="000C0FEF"/>
    <w:rsid w:val="000C1E7E"/>
    <w:rsid w:val="000C2E35"/>
    <w:rsid w:val="000C33B6"/>
    <w:rsid w:val="000C3B62"/>
    <w:rsid w:val="000C501F"/>
    <w:rsid w:val="000C53C9"/>
    <w:rsid w:val="000C7753"/>
    <w:rsid w:val="000C7F2A"/>
    <w:rsid w:val="000D0495"/>
    <w:rsid w:val="000D17CF"/>
    <w:rsid w:val="000D22AC"/>
    <w:rsid w:val="000D248F"/>
    <w:rsid w:val="000D2FDF"/>
    <w:rsid w:val="000D3FBD"/>
    <w:rsid w:val="000D5894"/>
    <w:rsid w:val="000D5AB2"/>
    <w:rsid w:val="000D6D66"/>
    <w:rsid w:val="000E0BFB"/>
    <w:rsid w:val="000E0D30"/>
    <w:rsid w:val="000E142F"/>
    <w:rsid w:val="000E1A7F"/>
    <w:rsid w:val="000E296B"/>
    <w:rsid w:val="000E2988"/>
    <w:rsid w:val="000E4FD6"/>
    <w:rsid w:val="000E59CD"/>
    <w:rsid w:val="000E5DF8"/>
    <w:rsid w:val="000E703B"/>
    <w:rsid w:val="000E7B1C"/>
    <w:rsid w:val="000F1598"/>
    <w:rsid w:val="000F1E0E"/>
    <w:rsid w:val="000F2248"/>
    <w:rsid w:val="000F27DB"/>
    <w:rsid w:val="000F2C1C"/>
    <w:rsid w:val="000F5FA5"/>
    <w:rsid w:val="000F646D"/>
    <w:rsid w:val="000F6BEF"/>
    <w:rsid w:val="000F7D38"/>
    <w:rsid w:val="00100848"/>
    <w:rsid w:val="001011BF"/>
    <w:rsid w:val="001018D0"/>
    <w:rsid w:val="001019C6"/>
    <w:rsid w:val="001027C6"/>
    <w:rsid w:val="00102908"/>
    <w:rsid w:val="001038E1"/>
    <w:rsid w:val="00103F28"/>
    <w:rsid w:val="00104342"/>
    <w:rsid w:val="001046FD"/>
    <w:rsid w:val="00104A23"/>
    <w:rsid w:val="00104E2A"/>
    <w:rsid w:val="00104FFD"/>
    <w:rsid w:val="00105AEB"/>
    <w:rsid w:val="001068DA"/>
    <w:rsid w:val="00107349"/>
    <w:rsid w:val="00107771"/>
    <w:rsid w:val="00107D12"/>
    <w:rsid w:val="001117C7"/>
    <w:rsid w:val="001136C7"/>
    <w:rsid w:val="001154E9"/>
    <w:rsid w:val="00115F8E"/>
    <w:rsid w:val="00120272"/>
    <w:rsid w:val="001202A1"/>
    <w:rsid w:val="00120651"/>
    <w:rsid w:val="00120C09"/>
    <w:rsid w:val="001216F2"/>
    <w:rsid w:val="00122170"/>
    <w:rsid w:val="00122614"/>
    <w:rsid w:val="00125493"/>
    <w:rsid w:val="0012617D"/>
    <w:rsid w:val="001267F9"/>
    <w:rsid w:val="00126A43"/>
    <w:rsid w:val="001277EC"/>
    <w:rsid w:val="00127F5B"/>
    <w:rsid w:val="001301DD"/>
    <w:rsid w:val="001317B7"/>
    <w:rsid w:val="0013203F"/>
    <w:rsid w:val="00132050"/>
    <w:rsid w:val="0013474C"/>
    <w:rsid w:val="00134B21"/>
    <w:rsid w:val="00134D9D"/>
    <w:rsid w:val="00135661"/>
    <w:rsid w:val="001356D3"/>
    <w:rsid w:val="00136ADB"/>
    <w:rsid w:val="00140096"/>
    <w:rsid w:val="00140754"/>
    <w:rsid w:val="00140B79"/>
    <w:rsid w:val="00141F71"/>
    <w:rsid w:val="00141FA0"/>
    <w:rsid w:val="001422BE"/>
    <w:rsid w:val="00143B76"/>
    <w:rsid w:val="001454E1"/>
    <w:rsid w:val="00145E90"/>
    <w:rsid w:val="00145F28"/>
    <w:rsid w:val="001466D2"/>
    <w:rsid w:val="001475C4"/>
    <w:rsid w:val="00147F3C"/>
    <w:rsid w:val="00147F7B"/>
    <w:rsid w:val="00150C2F"/>
    <w:rsid w:val="00150FF3"/>
    <w:rsid w:val="001512C6"/>
    <w:rsid w:val="00151550"/>
    <w:rsid w:val="00151BCB"/>
    <w:rsid w:val="00151EF5"/>
    <w:rsid w:val="0015203C"/>
    <w:rsid w:val="00154333"/>
    <w:rsid w:val="001546A4"/>
    <w:rsid w:val="00154C41"/>
    <w:rsid w:val="00155A71"/>
    <w:rsid w:val="00156478"/>
    <w:rsid w:val="00156681"/>
    <w:rsid w:val="00156A6C"/>
    <w:rsid w:val="001606ED"/>
    <w:rsid w:val="00161FD3"/>
    <w:rsid w:val="001622C9"/>
    <w:rsid w:val="00162D5B"/>
    <w:rsid w:val="00163B85"/>
    <w:rsid w:val="00163C3B"/>
    <w:rsid w:val="0016405D"/>
    <w:rsid w:val="00164180"/>
    <w:rsid w:val="00164769"/>
    <w:rsid w:val="001665CE"/>
    <w:rsid w:val="00166ABE"/>
    <w:rsid w:val="00167776"/>
    <w:rsid w:val="0016782B"/>
    <w:rsid w:val="0016787E"/>
    <w:rsid w:val="00170300"/>
    <w:rsid w:val="00172112"/>
    <w:rsid w:val="00172193"/>
    <w:rsid w:val="00173584"/>
    <w:rsid w:val="00177509"/>
    <w:rsid w:val="0017774C"/>
    <w:rsid w:val="00180640"/>
    <w:rsid w:val="00180C07"/>
    <w:rsid w:val="00180FEE"/>
    <w:rsid w:val="00182D4E"/>
    <w:rsid w:val="00183B07"/>
    <w:rsid w:val="00184080"/>
    <w:rsid w:val="001858FB"/>
    <w:rsid w:val="00185910"/>
    <w:rsid w:val="00185DAA"/>
    <w:rsid w:val="0018613D"/>
    <w:rsid w:val="001863B6"/>
    <w:rsid w:val="001901F5"/>
    <w:rsid w:val="00190582"/>
    <w:rsid w:val="0019138E"/>
    <w:rsid w:val="001922F7"/>
    <w:rsid w:val="0019231A"/>
    <w:rsid w:val="00192648"/>
    <w:rsid w:val="001927E9"/>
    <w:rsid w:val="00194237"/>
    <w:rsid w:val="001945C2"/>
    <w:rsid w:val="0019609B"/>
    <w:rsid w:val="001960DE"/>
    <w:rsid w:val="001961EC"/>
    <w:rsid w:val="00196EC7"/>
    <w:rsid w:val="0019718B"/>
    <w:rsid w:val="001A17BB"/>
    <w:rsid w:val="001A18CE"/>
    <w:rsid w:val="001A1B55"/>
    <w:rsid w:val="001A211F"/>
    <w:rsid w:val="001A22A1"/>
    <w:rsid w:val="001A2B91"/>
    <w:rsid w:val="001A3DCA"/>
    <w:rsid w:val="001A41F7"/>
    <w:rsid w:val="001A4388"/>
    <w:rsid w:val="001A491F"/>
    <w:rsid w:val="001A4F1F"/>
    <w:rsid w:val="001A57A3"/>
    <w:rsid w:val="001A5809"/>
    <w:rsid w:val="001A5BE8"/>
    <w:rsid w:val="001A646B"/>
    <w:rsid w:val="001A65F3"/>
    <w:rsid w:val="001A7727"/>
    <w:rsid w:val="001A786B"/>
    <w:rsid w:val="001B0121"/>
    <w:rsid w:val="001B0789"/>
    <w:rsid w:val="001B11CF"/>
    <w:rsid w:val="001B1856"/>
    <w:rsid w:val="001B270A"/>
    <w:rsid w:val="001B274E"/>
    <w:rsid w:val="001B30B2"/>
    <w:rsid w:val="001B340A"/>
    <w:rsid w:val="001B4E53"/>
    <w:rsid w:val="001B5413"/>
    <w:rsid w:val="001B575D"/>
    <w:rsid w:val="001B5801"/>
    <w:rsid w:val="001B64CC"/>
    <w:rsid w:val="001B6639"/>
    <w:rsid w:val="001B7952"/>
    <w:rsid w:val="001C0014"/>
    <w:rsid w:val="001C0819"/>
    <w:rsid w:val="001C0FB5"/>
    <w:rsid w:val="001C1F0D"/>
    <w:rsid w:val="001C3BD4"/>
    <w:rsid w:val="001C3E43"/>
    <w:rsid w:val="001C40BD"/>
    <w:rsid w:val="001C5449"/>
    <w:rsid w:val="001C6615"/>
    <w:rsid w:val="001C77A2"/>
    <w:rsid w:val="001C791D"/>
    <w:rsid w:val="001D034C"/>
    <w:rsid w:val="001D1AD0"/>
    <w:rsid w:val="001D2360"/>
    <w:rsid w:val="001D313A"/>
    <w:rsid w:val="001D3A3D"/>
    <w:rsid w:val="001D5484"/>
    <w:rsid w:val="001D55D9"/>
    <w:rsid w:val="001D5761"/>
    <w:rsid w:val="001D5BEB"/>
    <w:rsid w:val="001D7ECC"/>
    <w:rsid w:val="001E0882"/>
    <w:rsid w:val="001E1B50"/>
    <w:rsid w:val="001E2768"/>
    <w:rsid w:val="001E2AE2"/>
    <w:rsid w:val="001E385E"/>
    <w:rsid w:val="001E3A95"/>
    <w:rsid w:val="001E5C8A"/>
    <w:rsid w:val="001F014A"/>
    <w:rsid w:val="001F0CBD"/>
    <w:rsid w:val="001F11C7"/>
    <w:rsid w:val="001F1A63"/>
    <w:rsid w:val="001F1F33"/>
    <w:rsid w:val="001F24E6"/>
    <w:rsid w:val="001F3C89"/>
    <w:rsid w:val="001F3F8E"/>
    <w:rsid w:val="001F4A12"/>
    <w:rsid w:val="001F4D12"/>
    <w:rsid w:val="001F5207"/>
    <w:rsid w:val="001F5469"/>
    <w:rsid w:val="001F57C6"/>
    <w:rsid w:val="001F5EBA"/>
    <w:rsid w:val="001F74B3"/>
    <w:rsid w:val="001F7A9B"/>
    <w:rsid w:val="00200518"/>
    <w:rsid w:val="00200CBE"/>
    <w:rsid w:val="00201706"/>
    <w:rsid w:val="00201C37"/>
    <w:rsid w:val="00201E67"/>
    <w:rsid w:val="00203A3C"/>
    <w:rsid w:val="00205272"/>
    <w:rsid w:val="0020546F"/>
    <w:rsid w:val="00205C02"/>
    <w:rsid w:val="00207530"/>
    <w:rsid w:val="0020780C"/>
    <w:rsid w:val="00207E95"/>
    <w:rsid w:val="00210143"/>
    <w:rsid w:val="0021073A"/>
    <w:rsid w:val="00210C1A"/>
    <w:rsid w:val="0021209D"/>
    <w:rsid w:val="0021401F"/>
    <w:rsid w:val="0021440A"/>
    <w:rsid w:val="00214B21"/>
    <w:rsid w:val="00214FB8"/>
    <w:rsid w:val="00216100"/>
    <w:rsid w:val="002169A6"/>
    <w:rsid w:val="00217EE6"/>
    <w:rsid w:val="0022033B"/>
    <w:rsid w:val="002208BA"/>
    <w:rsid w:val="0022190E"/>
    <w:rsid w:val="00222B93"/>
    <w:rsid w:val="00222E9D"/>
    <w:rsid w:val="00223FAE"/>
    <w:rsid w:val="00224086"/>
    <w:rsid w:val="002245C2"/>
    <w:rsid w:val="002254ED"/>
    <w:rsid w:val="00225B43"/>
    <w:rsid w:val="00226C13"/>
    <w:rsid w:val="00227B6C"/>
    <w:rsid w:val="00230752"/>
    <w:rsid w:val="002308D0"/>
    <w:rsid w:val="0023090C"/>
    <w:rsid w:val="00230FE7"/>
    <w:rsid w:val="002313C1"/>
    <w:rsid w:val="0023226B"/>
    <w:rsid w:val="00232A77"/>
    <w:rsid w:val="0023373D"/>
    <w:rsid w:val="00233BAB"/>
    <w:rsid w:val="00234065"/>
    <w:rsid w:val="002344FD"/>
    <w:rsid w:val="002360CA"/>
    <w:rsid w:val="002369DD"/>
    <w:rsid w:val="00237A30"/>
    <w:rsid w:val="0024090C"/>
    <w:rsid w:val="00240A0C"/>
    <w:rsid w:val="00243052"/>
    <w:rsid w:val="00243260"/>
    <w:rsid w:val="00243525"/>
    <w:rsid w:val="002435E2"/>
    <w:rsid w:val="00243B85"/>
    <w:rsid w:val="002442B0"/>
    <w:rsid w:val="0024438C"/>
    <w:rsid w:val="002452C4"/>
    <w:rsid w:val="002462C2"/>
    <w:rsid w:val="00247F77"/>
    <w:rsid w:val="00251417"/>
    <w:rsid w:val="002519D8"/>
    <w:rsid w:val="0025373A"/>
    <w:rsid w:val="00254803"/>
    <w:rsid w:val="002550BB"/>
    <w:rsid w:val="00255676"/>
    <w:rsid w:val="00255994"/>
    <w:rsid w:val="0025706E"/>
    <w:rsid w:val="0025780C"/>
    <w:rsid w:val="00257EC3"/>
    <w:rsid w:val="00261E06"/>
    <w:rsid w:val="00262EB5"/>
    <w:rsid w:val="00262ED2"/>
    <w:rsid w:val="00263967"/>
    <w:rsid w:val="00263D39"/>
    <w:rsid w:val="00264D4C"/>
    <w:rsid w:val="00265315"/>
    <w:rsid w:val="0026581C"/>
    <w:rsid w:val="002667C8"/>
    <w:rsid w:val="002670B1"/>
    <w:rsid w:val="002670C6"/>
    <w:rsid w:val="002670D7"/>
    <w:rsid w:val="00267A9E"/>
    <w:rsid w:val="00267E4E"/>
    <w:rsid w:val="002706EF"/>
    <w:rsid w:val="002710C4"/>
    <w:rsid w:val="00271370"/>
    <w:rsid w:val="00271568"/>
    <w:rsid w:val="00271994"/>
    <w:rsid w:val="00271DC7"/>
    <w:rsid w:val="002720F1"/>
    <w:rsid w:val="002733E7"/>
    <w:rsid w:val="0027484E"/>
    <w:rsid w:val="00275A30"/>
    <w:rsid w:val="00275F47"/>
    <w:rsid w:val="00277185"/>
    <w:rsid w:val="00277536"/>
    <w:rsid w:val="00277C1D"/>
    <w:rsid w:val="00277C58"/>
    <w:rsid w:val="00280D42"/>
    <w:rsid w:val="00281473"/>
    <w:rsid w:val="002821D3"/>
    <w:rsid w:val="00282559"/>
    <w:rsid w:val="0028336C"/>
    <w:rsid w:val="002835A7"/>
    <w:rsid w:val="00283B50"/>
    <w:rsid w:val="00283CED"/>
    <w:rsid w:val="002857F2"/>
    <w:rsid w:val="00285C1F"/>
    <w:rsid w:val="00287D21"/>
    <w:rsid w:val="002923D9"/>
    <w:rsid w:val="00292658"/>
    <w:rsid w:val="00292774"/>
    <w:rsid w:val="00293A80"/>
    <w:rsid w:val="00293C46"/>
    <w:rsid w:val="00295198"/>
    <w:rsid w:val="00295562"/>
    <w:rsid w:val="002970C7"/>
    <w:rsid w:val="00297B9D"/>
    <w:rsid w:val="00297C1E"/>
    <w:rsid w:val="002A0255"/>
    <w:rsid w:val="002A03A0"/>
    <w:rsid w:val="002A0BD3"/>
    <w:rsid w:val="002A0CA2"/>
    <w:rsid w:val="002A0E76"/>
    <w:rsid w:val="002A0EC3"/>
    <w:rsid w:val="002A0F2E"/>
    <w:rsid w:val="002A1FBE"/>
    <w:rsid w:val="002A1FF9"/>
    <w:rsid w:val="002A3709"/>
    <w:rsid w:val="002A55C3"/>
    <w:rsid w:val="002A583E"/>
    <w:rsid w:val="002A61E9"/>
    <w:rsid w:val="002A6A16"/>
    <w:rsid w:val="002A6E55"/>
    <w:rsid w:val="002A721F"/>
    <w:rsid w:val="002B0077"/>
    <w:rsid w:val="002B107F"/>
    <w:rsid w:val="002B17E6"/>
    <w:rsid w:val="002B1E79"/>
    <w:rsid w:val="002B2242"/>
    <w:rsid w:val="002B25DB"/>
    <w:rsid w:val="002B3A30"/>
    <w:rsid w:val="002B3B0F"/>
    <w:rsid w:val="002B4685"/>
    <w:rsid w:val="002B5922"/>
    <w:rsid w:val="002B6633"/>
    <w:rsid w:val="002B6EA2"/>
    <w:rsid w:val="002C0D2E"/>
    <w:rsid w:val="002C14D0"/>
    <w:rsid w:val="002C1E25"/>
    <w:rsid w:val="002C311D"/>
    <w:rsid w:val="002C33DB"/>
    <w:rsid w:val="002C6582"/>
    <w:rsid w:val="002C6C13"/>
    <w:rsid w:val="002D02B3"/>
    <w:rsid w:val="002D1D49"/>
    <w:rsid w:val="002D2382"/>
    <w:rsid w:val="002D2511"/>
    <w:rsid w:val="002D27A0"/>
    <w:rsid w:val="002D4179"/>
    <w:rsid w:val="002D5449"/>
    <w:rsid w:val="002D56A8"/>
    <w:rsid w:val="002D5E2F"/>
    <w:rsid w:val="002D6AE6"/>
    <w:rsid w:val="002D7339"/>
    <w:rsid w:val="002D7E86"/>
    <w:rsid w:val="002E04B5"/>
    <w:rsid w:val="002E0B9A"/>
    <w:rsid w:val="002E1584"/>
    <w:rsid w:val="002E198E"/>
    <w:rsid w:val="002E2E15"/>
    <w:rsid w:val="002E39F0"/>
    <w:rsid w:val="002E3EB1"/>
    <w:rsid w:val="002E4D7F"/>
    <w:rsid w:val="002E54BD"/>
    <w:rsid w:val="002F0A69"/>
    <w:rsid w:val="002F3327"/>
    <w:rsid w:val="002F3531"/>
    <w:rsid w:val="002F3861"/>
    <w:rsid w:val="002F3E88"/>
    <w:rsid w:val="002F4610"/>
    <w:rsid w:val="002F46C7"/>
    <w:rsid w:val="002F48CC"/>
    <w:rsid w:val="002F4B9B"/>
    <w:rsid w:val="002F4E56"/>
    <w:rsid w:val="002F6E2B"/>
    <w:rsid w:val="002F73A7"/>
    <w:rsid w:val="002F7A9D"/>
    <w:rsid w:val="002F7DC9"/>
    <w:rsid w:val="0030009E"/>
    <w:rsid w:val="00300EC0"/>
    <w:rsid w:val="00301199"/>
    <w:rsid w:val="00301E46"/>
    <w:rsid w:val="00302468"/>
    <w:rsid w:val="00302EB6"/>
    <w:rsid w:val="0030426D"/>
    <w:rsid w:val="003044C3"/>
    <w:rsid w:val="00306482"/>
    <w:rsid w:val="00306627"/>
    <w:rsid w:val="00306A9E"/>
    <w:rsid w:val="00306EA0"/>
    <w:rsid w:val="00307430"/>
    <w:rsid w:val="00307661"/>
    <w:rsid w:val="00307715"/>
    <w:rsid w:val="00310620"/>
    <w:rsid w:val="00311E30"/>
    <w:rsid w:val="003126F6"/>
    <w:rsid w:val="0031322A"/>
    <w:rsid w:val="003133A7"/>
    <w:rsid w:val="0031352B"/>
    <w:rsid w:val="00313EE9"/>
    <w:rsid w:val="00313FB2"/>
    <w:rsid w:val="003140D5"/>
    <w:rsid w:val="00314142"/>
    <w:rsid w:val="00314973"/>
    <w:rsid w:val="003171EA"/>
    <w:rsid w:val="00317950"/>
    <w:rsid w:val="003208AB"/>
    <w:rsid w:val="00320C45"/>
    <w:rsid w:val="00320F3F"/>
    <w:rsid w:val="00321978"/>
    <w:rsid w:val="003220CC"/>
    <w:rsid w:val="00322203"/>
    <w:rsid w:val="0032277B"/>
    <w:rsid w:val="00323160"/>
    <w:rsid w:val="00324252"/>
    <w:rsid w:val="003243BD"/>
    <w:rsid w:val="003247C2"/>
    <w:rsid w:val="003247E6"/>
    <w:rsid w:val="003248F7"/>
    <w:rsid w:val="003249CF"/>
    <w:rsid w:val="00324F3F"/>
    <w:rsid w:val="003252C1"/>
    <w:rsid w:val="0032730F"/>
    <w:rsid w:val="00327AB9"/>
    <w:rsid w:val="003301BC"/>
    <w:rsid w:val="00330353"/>
    <w:rsid w:val="0033044F"/>
    <w:rsid w:val="00330F8E"/>
    <w:rsid w:val="003315F8"/>
    <w:rsid w:val="003325DE"/>
    <w:rsid w:val="00333030"/>
    <w:rsid w:val="003332F7"/>
    <w:rsid w:val="00333629"/>
    <w:rsid w:val="00333791"/>
    <w:rsid w:val="00334565"/>
    <w:rsid w:val="00334713"/>
    <w:rsid w:val="00335AF4"/>
    <w:rsid w:val="003364A4"/>
    <w:rsid w:val="0033653D"/>
    <w:rsid w:val="00336C84"/>
    <w:rsid w:val="0033706C"/>
    <w:rsid w:val="00337171"/>
    <w:rsid w:val="003372CD"/>
    <w:rsid w:val="00337BBB"/>
    <w:rsid w:val="0034081A"/>
    <w:rsid w:val="00341030"/>
    <w:rsid w:val="00341071"/>
    <w:rsid w:val="0034172C"/>
    <w:rsid w:val="0034197E"/>
    <w:rsid w:val="0034217D"/>
    <w:rsid w:val="00342A71"/>
    <w:rsid w:val="00342F97"/>
    <w:rsid w:val="00343812"/>
    <w:rsid w:val="00345300"/>
    <w:rsid w:val="00345F27"/>
    <w:rsid w:val="00345F2F"/>
    <w:rsid w:val="00347406"/>
    <w:rsid w:val="00347922"/>
    <w:rsid w:val="00347CC4"/>
    <w:rsid w:val="00347EF9"/>
    <w:rsid w:val="00351270"/>
    <w:rsid w:val="003513BF"/>
    <w:rsid w:val="003517C3"/>
    <w:rsid w:val="00352167"/>
    <w:rsid w:val="003521B9"/>
    <w:rsid w:val="0035268B"/>
    <w:rsid w:val="00353397"/>
    <w:rsid w:val="00353544"/>
    <w:rsid w:val="00353726"/>
    <w:rsid w:val="00353C83"/>
    <w:rsid w:val="00354DAE"/>
    <w:rsid w:val="00355405"/>
    <w:rsid w:val="00356205"/>
    <w:rsid w:val="003565BE"/>
    <w:rsid w:val="00357737"/>
    <w:rsid w:val="00357AE1"/>
    <w:rsid w:val="00361648"/>
    <w:rsid w:val="003621A7"/>
    <w:rsid w:val="003623DE"/>
    <w:rsid w:val="0036286D"/>
    <w:rsid w:val="003634F9"/>
    <w:rsid w:val="0036382C"/>
    <w:rsid w:val="0036384D"/>
    <w:rsid w:val="00365D9F"/>
    <w:rsid w:val="003663E3"/>
    <w:rsid w:val="00366904"/>
    <w:rsid w:val="003669EB"/>
    <w:rsid w:val="003701FA"/>
    <w:rsid w:val="00370B81"/>
    <w:rsid w:val="00370B83"/>
    <w:rsid w:val="00370C53"/>
    <w:rsid w:val="003710DE"/>
    <w:rsid w:val="00371150"/>
    <w:rsid w:val="003714CD"/>
    <w:rsid w:val="00371C75"/>
    <w:rsid w:val="00371D49"/>
    <w:rsid w:val="00372928"/>
    <w:rsid w:val="003733A5"/>
    <w:rsid w:val="003739BB"/>
    <w:rsid w:val="003746FB"/>
    <w:rsid w:val="00374896"/>
    <w:rsid w:val="003751D4"/>
    <w:rsid w:val="0037572D"/>
    <w:rsid w:val="00375D84"/>
    <w:rsid w:val="003775EC"/>
    <w:rsid w:val="00380CC2"/>
    <w:rsid w:val="00381A58"/>
    <w:rsid w:val="00382C30"/>
    <w:rsid w:val="00383523"/>
    <w:rsid w:val="00384411"/>
    <w:rsid w:val="003846B8"/>
    <w:rsid w:val="003849DE"/>
    <w:rsid w:val="00384BF2"/>
    <w:rsid w:val="00386021"/>
    <w:rsid w:val="00386793"/>
    <w:rsid w:val="00386D8F"/>
    <w:rsid w:val="003870BB"/>
    <w:rsid w:val="0039009B"/>
    <w:rsid w:val="003918EC"/>
    <w:rsid w:val="003929BD"/>
    <w:rsid w:val="00393799"/>
    <w:rsid w:val="00393B36"/>
    <w:rsid w:val="00393C06"/>
    <w:rsid w:val="003943B8"/>
    <w:rsid w:val="003943E1"/>
    <w:rsid w:val="0039498F"/>
    <w:rsid w:val="0039672E"/>
    <w:rsid w:val="003972D4"/>
    <w:rsid w:val="00397419"/>
    <w:rsid w:val="00397EF6"/>
    <w:rsid w:val="003A035A"/>
    <w:rsid w:val="003A086F"/>
    <w:rsid w:val="003A0F54"/>
    <w:rsid w:val="003A1890"/>
    <w:rsid w:val="003A21E6"/>
    <w:rsid w:val="003A288F"/>
    <w:rsid w:val="003A3F1D"/>
    <w:rsid w:val="003A41EA"/>
    <w:rsid w:val="003A4652"/>
    <w:rsid w:val="003A4CAE"/>
    <w:rsid w:val="003A5731"/>
    <w:rsid w:val="003A6465"/>
    <w:rsid w:val="003A6B71"/>
    <w:rsid w:val="003A78A5"/>
    <w:rsid w:val="003B1725"/>
    <w:rsid w:val="003B1AC3"/>
    <w:rsid w:val="003B3B02"/>
    <w:rsid w:val="003B4DFA"/>
    <w:rsid w:val="003B525E"/>
    <w:rsid w:val="003B5633"/>
    <w:rsid w:val="003B58A0"/>
    <w:rsid w:val="003B5BE4"/>
    <w:rsid w:val="003B5C46"/>
    <w:rsid w:val="003B65A4"/>
    <w:rsid w:val="003B7199"/>
    <w:rsid w:val="003B7326"/>
    <w:rsid w:val="003B78E4"/>
    <w:rsid w:val="003B7A90"/>
    <w:rsid w:val="003C0D27"/>
    <w:rsid w:val="003C1456"/>
    <w:rsid w:val="003C198E"/>
    <w:rsid w:val="003C1C02"/>
    <w:rsid w:val="003C1E36"/>
    <w:rsid w:val="003C2409"/>
    <w:rsid w:val="003C320C"/>
    <w:rsid w:val="003C5932"/>
    <w:rsid w:val="003C7E11"/>
    <w:rsid w:val="003D0D38"/>
    <w:rsid w:val="003D124A"/>
    <w:rsid w:val="003D33DF"/>
    <w:rsid w:val="003D3C2D"/>
    <w:rsid w:val="003D4138"/>
    <w:rsid w:val="003D4D9C"/>
    <w:rsid w:val="003D55D0"/>
    <w:rsid w:val="003D67CA"/>
    <w:rsid w:val="003D7DC6"/>
    <w:rsid w:val="003E0922"/>
    <w:rsid w:val="003E347C"/>
    <w:rsid w:val="003E4FDB"/>
    <w:rsid w:val="003E6D27"/>
    <w:rsid w:val="003E6E59"/>
    <w:rsid w:val="003E72CE"/>
    <w:rsid w:val="003E7961"/>
    <w:rsid w:val="003F052A"/>
    <w:rsid w:val="003F0FA1"/>
    <w:rsid w:val="003F18DF"/>
    <w:rsid w:val="003F2C41"/>
    <w:rsid w:val="003F2E66"/>
    <w:rsid w:val="003F338E"/>
    <w:rsid w:val="003F3694"/>
    <w:rsid w:val="003F3A31"/>
    <w:rsid w:val="003F3CAF"/>
    <w:rsid w:val="003F3D5E"/>
    <w:rsid w:val="003F466F"/>
    <w:rsid w:val="003F4A67"/>
    <w:rsid w:val="003F4A91"/>
    <w:rsid w:val="003F5389"/>
    <w:rsid w:val="003F583D"/>
    <w:rsid w:val="003F5E6C"/>
    <w:rsid w:val="003F65C7"/>
    <w:rsid w:val="003F79BE"/>
    <w:rsid w:val="0040068C"/>
    <w:rsid w:val="0040104F"/>
    <w:rsid w:val="00403444"/>
    <w:rsid w:val="00403C6D"/>
    <w:rsid w:val="00403C9D"/>
    <w:rsid w:val="004051E1"/>
    <w:rsid w:val="00406349"/>
    <w:rsid w:val="00406B33"/>
    <w:rsid w:val="00407384"/>
    <w:rsid w:val="004077F0"/>
    <w:rsid w:val="00410586"/>
    <w:rsid w:val="00410854"/>
    <w:rsid w:val="00410C89"/>
    <w:rsid w:val="00411F13"/>
    <w:rsid w:val="00412BA7"/>
    <w:rsid w:val="00412CE7"/>
    <w:rsid w:val="00413088"/>
    <w:rsid w:val="00413731"/>
    <w:rsid w:val="004149D8"/>
    <w:rsid w:val="00416177"/>
    <w:rsid w:val="00416584"/>
    <w:rsid w:val="00417E81"/>
    <w:rsid w:val="00420682"/>
    <w:rsid w:val="00421F56"/>
    <w:rsid w:val="00421FD1"/>
    <w:rsid w:val="0042208E"/>
    <w:rsid w:val="004220D7"/>
    <w:rsid w:val="004239A7"/>
    <w:rsid w:val="00424694"/>
    <w:rsid w:val="004254CA"/>
    <w:rsid w:val="00425C8F"/>
    <w:rsid w:val="00425E62"/>
    <w:rsid w:val="004264B2"/>
    <w:rsid w:val="00430D9C"/>
    <w:rsid w:val="00430E92"/>
    <w:rsid w:val="00432355"/>
    <w:rsid w:val="00432A60"/>
    <w:rsid w:val="00432EC8"/>
    <w:rsid w:val="00433189"/>
    <w:rsid w:val="0043513E"/>
    <w:rsid w:val="00435B37"/>
    <w:rsid w:val="004362E8"/>
    <w:rsid w:val="004369E0"/>
    <w:rsid w:val="00436D64"/>
    <w:rsid w:val="004374DA"/>
    <w:rsid w:val="004376D4"/>
    <w:rsid w:val="00437B91"/>
    <w:rsid w:val="00437C7C"/>
    <w:rsid w:val="00437E09"/>
    <w:rsid w:val="00440A1B"/>
    <w:rsid w:val="0044194C"/>
    <w:rsid w:val="004428AA"/>
    <w:rsid w:val="00443550"/>
    <w:rsid w:val="0044365E"/>
    <w:rsid w:val="00443974"/>
    <w:rsid w:val="004446DB"/>
    <w:rsid w:val="0044525A"/>
    <w:rsid w:val="004455B2"/>
    <w:rsid w:val="00445AAF"/>
    <w:rsid w:val="0044606E"/>
    <w:rsid w:val="0044620F"/>
    <w:rsid w:val="00446D6E"/>
    <w:rsid w:val="00450E4C"/>
    <w:rsid w:val="0045345A"/>
    <w:rsid w:val="004535A4"/>
    <w:rsid w:val="00453E46"/>
    <w:rsid w:val="0045449A"/>
    <w:rsid w:val="004556ED"/>
    <w:rsid w:val="00455CD3"/>
    <w:rsid w:val="004578F3"/>
    <w:rsid w:val="00460786"/>
    <w:rsid w:val="004608E1"/>
    <w:rsid w:val="00460984"/>
    <w:rsid w:val="00460E45"/>
    <w:rsid w:val="00461627"/>
    <w:rsid w:val="004616A9"/>
    <w:rsid w:val="004618B1"/>
    <w:rsid w:val="00462676"/>
    <w:rsid w:val="00462EDE"/>
    <w:rsid w:val="00463D01"/>
    <w:rsid w:val="00463F55"/>
    <w:rsid w:val="00464271"/>
    <w:rsid w:val="00464E1C"/>
    <w:rsid w:val="004657DD"/>
    <w:rsid w:val="00465E50"/>
    <w:rsid w:val="00465EC9"/>
    <w:rsid w:val="00466447"/>
    <w:rsid w:val="00466661"/>
    <w:rsid w:val="004667DF"/>
    <w:rsid w:val="00466926"/>
    <w:rsid w:val="00466D94"/>
    <w:rsid w:val="004676B5"/>
    <w:rsid w:val="0047171F"/>
    <w:rsid w:val="00471CD6"/>
    <w:rsid w:val="00471F44"/>
    <w:rsid w:val="004758B7"/>
    <w:rsid w:val="00475C89"/>
    <w:rsid w:val="004764E1"/>
    <w:rsid w:val="00477ACA"/>
    <w:rsid w:val="00480EDD"/>
    <w:rsid w:val="004818AB"/>
    <w:rsid w:val="004823C8"/>
    <w:rsid w:val="004837CE"/>
    <w:rsid w:val="0048490F"/>
    <w:rsid w:val="00486693"/>
    <w:rsid w:val="004866E4"/>
    <w:rsid w:val="00487412"/>
    <w:rsid w:val="00487A03"/>
    <w:rsid w:val="00487D51"/>
    <w:rsid w:val="004902F0"/>
    <w:rsid w:val="00490ACE"/>
    <w:rsid w:val="00490E8A"/>
    <w:rsid w:val="00490F8D"/>
    <w:rsid w:val="00491F35"/>
    <w:rsid w:val="00492FC5"/>
    <w:rsid w:val="004940B5"/>
    <w:rsid w:val="004942F7"/>
    <w:rsid w:val="004953D0"/>
    <w:rsid w:val="0049632F"/>
    <w:rsid w:val="00496699"/>
    <w:rsid w:val="00496A47"/>
    <w:rsid w:val="004970C4"/>
    <w:rsid w:val="00497583"/>
    <w:rsid w:val="00497FAB"/>
    <w:rsid w:val="004A089E"/>
    <w:rsid w:val="004A0CDF"/>
    <w:rsid w:val="004A1EC7"/>
    <w:rsid w:val="004A2164"/>
    <w:rsid w:val="004A234A"/>
    <w:rsid w:val="004A3524"/>
    <w:rsid w:val="004A4486"/>
    <w:rsid w:val="004A5307"/>
    <w:rsid w:val="004A5338"/>
    <w:rsid w:val="004A5A53"/>
    <w:rsid w:val="004A5C19"/>
    <w:rsid w:val="004A5EB3"/>
    <w:rsid w:val="004A64D0"/>
    <w:rsid w:val="004A7B35"/>
    <w:rsid w:val="004B0FAD"/>
    <w:rsid w:val="004B1A96"/>
    <w:rsid w:val="004B27F0"/>
    <w:rsid w:val="004B3013"/>
    <w:rsid w:val="004B469F"/>
    <w:rsid w:val="004B4CCB"/>
    <w:rsid w:val="004B5623"/>
    <w:rsid w:val="004B5892"/>
    <w:rsid w:val="004B6B26"/>
    <w:rsid w:val="004C1176"/>
    <w:rsid w:val="004C11A6"/>
    <w:rsid w:val="004C250A"/>
    <w:rsid w:val="004C4214"/>
    <w:rsid w:val="004C4FA1"/>
    <w:rsid w:val="004C53A3"/>
    <w:rsid w:val="004C6676"/>
    <w:rsid w:val="004C6A80"/>
    <w:rsid w:val="004C7E52"/>
    <w:rsid w:val="004D087C"/>
    <w:rsid w:val="004D15C2"/>
    <w:rsid w:val="004D1FA6"/>
    <w:rsid w:val="004D260D"/>
    <w:rsid w:val="004D352F"/>
    <w:rsid w:val="004D3CAD"/>
    <w:rsid w:val="004D46F0"/>
    <w:rsid w:val="004D68C6"/>
    <w:rsid w:val="004D7A71"/>
    <w:rsid w:val="004E0E67"/>
    <w:rsid w:val="004E202B"/>
    <w:rsid w:val="004E2040"/>
    <w:rsid w:val="004E2449"/>
    <w:rsid w:val="004E4105"/>
    <w:rsid w:val="004E4CB3"/>
    <w:rsid w:val="004E5A0F"/>
    <w:rsid w:val="004E60FF"/>
    <w:rsid w:val="004E61AA"/>
    <w:rsid w:val="004E6E25"/>
    <w:rsid w:val="004E7113"/>
    <w:rsid w:val="004E7C3D"/>
    <w:rsid w:val="004F023B"/>
    <w:rsid w:val="004F1071"/>
    <w:rsid w:val="004F1928"/>
    <w:rsid w:val="004F293E"/>
    <w:rsid w:val="004F2A5E"/>
    <w:rsid w:val="004F32F7"/>
    <w:rsid w:val="004F5EAA"/>
    <w:rsid w:val="004F5F04"/>
    <w:rsid w:val="004F640F"/>
    <w:rsid w:val="0050231E"/>
    <w:rsid w:val="00502404"/>
    <w:rsid w:val="0050273B"/>
    <w:rsid w:val="00502BEC"/>
    <w:rsid w:val="0050345D"/>
    <w:rsid w:val="0050370D"/>
    <w:rsid w:val="00503835"/>
    <w:rsid w:val="00504E57"/>
    <w:rsid w:val="00504F11"/>
    <w:rsid w:val="00510C4B"/>
    <w:rsid w:val="00516AF8"/>
    <w:rsid w:val="00516B03"/>
    <w:rsid w:val="005170DD"/>
    <w:rsid w:val="00520937"/>
    <w:rsid w:val="00521DDA"/>
    <w:rsid w:val="00522AF0"/>
    <w:rsid w:val="00522C57"/>
    <w:rsid w:val="00523FA8"/>
    <w:rsid w:val="005242E3"/>
    <w:rsid w:val="00524FE1"/>
    <w:rsid w:val="005255F5"/>
    <w:rsid w:val="00525F20"/>
    <w:rsid w:val="0052730F"/>
    <w:rsid w:val="005277AA"/>
    <w:rsid w:val="00530120"/>
    <w:rsid w:val="00530BCE"/>
    <w:rsid w:val="005313F3"/>
    <w:rsid w:val="00532A1E"/>
    <w:rsid w:val="00533671"/>
    <w:rsid w:val="00533990"/>
    <w:rsid w:val="00533ACA"/>
    <w:rsid w:val="00533EE7"/>
    <w:rsid w:val="00535185"/>
    <w:rsid w:val="00537C2B"/>
    <w:rsid w:val="005411A2"/>
    <w:rsid w:val="00542B14"/>
    <w:rsid w:val="00542ED4"/>
    <w:rsid w:val="00543520"/>
    <w:rsid w:val="00544A59"/>
    <w:rsid w:val="00544CCC"/>
    <w:rsid w:val="00544D8C"/>
    <w:rsid w:val="00545339"/>
    <w:rsid w:val="00545D10"/>
    <w:rsid w:val="00546205"/>
    <w:rsid w:val="0054645A"/>
    <w:rsid w:val="00546686"/>
    <w:rsid w:val="005468D5"/>
    <w:rsid w:val="00550253"/>
    <w:rsid w:val="00552B1A"/>
    <w:rsid w:val="005532C6"/>
    <w:rsid w:val="00553C69"/>
    <w:rsid w:val="005548B3"/>
    <w:rsid w:val="00554995"/>
    <w:rsid w:val="0055594C"/>
    <w:rsid w:val="00555B32"/>
    <w:rsid w:val="005568BE"/>
    <w:rsid w:val="00557665"/>
    <w:rsid w:val="00557A85"/>
    <w:rsid w:val="00557ADF"/>
    <w:rsid w:val="0056074C"/>
    <w:rsid w:val="00560F2E"/>
    <w:rsid w:val="0056188C"/>
    <w:rsid w:val="00562FBF"/>
    <w:rsid w:val="00563B4D"/>
    <w:rsid w:val="005644E3"/>
    <w:rsid w:val="005646E4"/>
    <w:rsid w:val="00564DCD"/>
    <w:rsid w:val="00564E85"/>
    <w:rsid w:val="005655C5"/>
    <w:rsid w:val="005662FA"/>
    <w:rsid w:val="00566EDF"/>
    <w:rsid w:val="00567615"/>
    <w:rsid w:val="00567853"/>
    <w:rsid w:val="00567AE6"/>
    <w:rsid w:val="00571F0D"/>
    <w:rsid w:val="005729C4"/>
    <w:rsid w:val="00573313"/>
    <w:rsid w:val="00573952"/>
    <w:rsid w:val="005742FD"/>
    <w:rsid w:val="00574347"/>
    <w:rsid w:val="00574454"/>
    <w:rsid w:val="00574BF9"/>
    <w:rsid w:val="00575810"/>
    <w:rsid w:val="00575936"/>
    <w:rsid w:val="005762FE"/>
    <w:rsid w:val="005769C0"/>
    <w:rsid w:val="00576B38"/>
    <w:rsid w:val="00577343"/>
    <w:rsid w:val="005800C1"/>
    <w:rsid w:val="00582513"/>
    <w:rsid w:val="00582580"/>
    <w:rsid w:val="005827D8"/>
    <w:rsid w:val="00583018"/>
    <w:rsid w:val="00583759"/>
    <w:rsid w:val="0058380D"/>
    <w:rsid w:val="0058559A"/>
    <w:rsid w:val="0058764D"/>
    <w:rsid w:val="00587B88"/>
    <w:rsid w:val="0059095C"/>
    <w:rsid w:val="00590EE1"/>
    <w:rsid w:val="0059191D"/>
    <w:rsid w:val="00591A80"/>
    <w:rsid w:val="00592DFC"/>
    <w:rsid w:val="00594809"/>
    <w:rsid w:val="00594CB7"/>
    <w:rsid w:val="00594DDD"/>
    <w:rsid w:val="00595996"/>
    <w:rsid w:val="00595C79"/>
    <w:rsid w:val="005964DE"/>
    <w:rsid w:val="005969DC"/>
    <w:rsid w:val="00596A5F"/>
    <w:rsid w:val="00597E08"/>
    <w:rsid w:val="005A066A"/>
    <w:rsid w:val="005A07F8"/>
    <w:rsid w:val="005A0EA3"/>
    <w:rsid w:val="005A1554"/>
    <w:rsid w:val="005A1598"/>
    <w:rsid w:val="005A3C63"/>
    <w:rsid w:val="005A6055"/>
    <w:rsid w:val="005A7F08"/>
    <w:rsid w:val="005B0953"/>
    <w:rsid w:val="005B09AE"/>
    <w:rsid w:val="005B1AB1"/>
    <w:rsid w:val="005B28A3"/>
    <w:rsid w:val="005B2E44"/>
    <w:rsid w:val="005B3A62"/>
    <w:rsid w:val="005B4135"/>
    <w:rsid w:val="005B46FE"/>
    <w:rsid w:val="005B52DF"/>
    <w:rsid w:val="005B5835"/>
    <w:rsid w:val="005B5C49"/>
    <w:rsid w:val="005B612A"/>
    <w:rsid w:val="005B67F7"/>
    <w:rsid w:val="005B6B20"/>
    <w:rsid w:val="005B7118"/>
    <w:rsid w:val="005C0E3E"/>
    <w:rsid w:val="005C2B65"/>
    <w:rsid w:val="005C2CB0"/>
    <w:rsid w:val="005C4503"/>
    <w:rsid w:val="005C5142"/>
    <w:rsid w:val="005C5173"/>
    <w:rsid w:val="005C5C70"/>
    <w:rsid w:val="005C64AB"/>
    <w:rsid w:val="005C6A5C"/>
    <w:rsid w:val="005C729F"/>
    <w:rsid w:val="005C7DEB"/>
    <w:rsid w:val="005C7F2D"/>
    <w:rsid w:val="005D198B"/>
    <w:rsid w:val="005D2A4E"/>
    <w:rsid w:val="005D3717"/>
    <w:rsid w:val="005D3D37"/>
    <w:rsid w:val="005D3FF1"/>
    <w:rsid w:val="005D46B7"/>
    <w:rsid w:val="005D498F"/>
    <w:rsid w:val="005D4D07"/>
    <w:rsid w:val="005D5235"/>
    <w:rsid w:val="005E02CE"/>
    <w:rsid w:val="005E065E"/>
    <w:rsid w:val="005E07CB"/>
    <w:rsid w:val="005E1573"/>
    <w:rsid w:val="005E1ECF"/>
    <w:rsid w:val="005E2864"/>
    <w:rsid w:val="005E377C"/>
    <w:rsid w:val="005E3E6E"/>
    <w:rsid w:val="005E3F8C"/>
    <w:rsid w:val="005E4C02"/>
    <w:rsid w:val="005E51F5"/>
    <w:rsid w:val="005E5B42"/>
    <w:rsid w:val="005E5D92"/>
    <w:rsid w:val="005E5ECB"/>
    <w:rsid w:val="005E61E0"/>
    <w:rsid w:val="005E61E8"/>
    <w:rsid w:val="005E64AA"/>
    <w:rsid w:val="005E6D0A"/>
    <w:rsid w:val="005E6DCA"/>
    <w:rsid w:val="005E6E03"/>
    <w:rsid w:val="005E778E"/>
    <w:rsid w:val="005E7E4E"/>
    <w:rsid w:val="005E7F62"/>
    <w:rsid w:val="005F032A"/>
    <w:rsid w:val="005F03F9"/>
    <w:rsid w:val="005F04A4"/>
    <w:rsid w:val="005F0F41"/>
    <w:rsid w:val="005F158B"/>
    <w:rsid w:val="005F1A58"/>
    <w:rsid w:val="005F284E"/>
    <w:rsid w:val="005F2F0B"/>
    <w:rsid w:val="005F4289"/>
    <w:rsid w:val="005F4489"/>
    <w:rsid w:val="005F5498"/>
    <w:rsid w:val="005F5D48"/>
    <w:rsid w:val="005F634D"/>
    <w:rsid w:val="005F683C"/>
    <w:rsid w:val="006008D2"/>
    <w:rsid w:val="006009A7"/>
    <w:rsid w:val="006009B8"/>
    <w:rsid w:val="00600ACA"/>
    <w:rsid w:val="00601283"/>
    <w:rsid w:val="00602346"/>
    <w:rsid w:val="00602D8E"/>
    <w:rsid w:val="00603270"/>
    <w:rsid w:val="006032DC"/>
    <w:rsid w:val="00603B4F"/>
    <w:rsid w:val="0060476A"/>
    <w:rsid w:val="00604F41"/>
    <w:rsid w:val="00605015"/>
    <w:rsid w:val="00605125"/>
    <w:rsid w:val="00605FC0"/>
    <w:rsid w:val="00611A9A"/>
    <w:rsid w:val="0061300E"/>
    <w:rsid w:val="00614853"/>
    <w:rsid w:val="006151DA"/>
    <w:rsid w:val="00615266"/>
    <w:rsid w:val="0062011D"/>
    <w:rsid w:val="00621F06"/>
    <w:rsid w:val="00622155"/>
    <w:rsid w:val="00622A06"/>
    <w:rsid w:val="00623527"/>
    <w:rsid w:val="006235B9"/>
    <w:rsid w:val="006238FF"/>
    <w:rsid w:val="00623F53"/>
    <w:rsid w:val="00624BCF"/>
    <w:rsid w:val="0062506C"/>
    <w:rsid w:val="00626B1B"/>
    <w:rsid w:val="006301FB"/>
    <w:rsid w:val="00631023"/>
    <w:rsid w:val="00631701"/>
    <w:rsid w:val="00631ACC"/>
    <w:rsid w:val="00632A26"/>
    <w:rsid w:val="00632FB8"/>
    <w:rsid w:val="006333E0"/>
    <w:rsid w:val="00633AEB"/>
    <w:rsid w:val="0063416E"/>
    <w:rsid w:val="00634DCE"/>
    <w:rsid w:val="006400A1"/>
    <w:rsid w:val="0064027B"/>
    <w:rsid w:val="00640681"/>
    <w:rsid w:val="0064170C"/>
    <w:rsid w:val="00641777"/>
    <w:rsid w:val="00642BCB"/>
    <w:rsid w:val="006433D9"/>
    <w:rsid w:val="006433F7"/>
    <w:rsid w:val="00644F2D"/>
    <w:rsid w:val="00644F68"/>
    <w:rsid w:val="00645AE2"/>
    <w:rsid w:val="0064608F"/>
    <w:rsid w:val="00646ADB"/>
    <w:rsid w:val="00647008"/>
    <w:rsid w:val="006478EC"/>
    <w:rsid w:val="00647DAB"/>
    <w:rsid w:val="00647E80"/>
    <w:rsid w:val="00650CA9"/>
    <w:rsid w:val="00650D4C"/>
    <w:rsid w:val="006519BF"/>
    <w:rsid w:val="00651F75"/>
    <w:rsid w:val="0065290C"/>
    <w:rsid w:val="006534B9"/>
    <w:rsid w:val="00653E67"/>
    <w:rsid w:val="0065478E"/>
    <w:rsid w:val="00654EA5"/>
    <w:rsid w:val="00654F99"/>
    <w:rsid w:val="0065537B"/>
    <w:rsid w:val="00656455"/>
    <w:rsid w:val="0065753C"/>
    <w:rsid w:val="00657A38"/>
    <w:rsid w:val="00660AF0"/>
    <w:rsid w:val="0066387E"/>
    <w:rsid w:val="00663E8A"/>
    <w:rsid w:val="00666235"/>
    <w:rsid w:val="00666374"/>
    <w:rsid w:val="00666CE6"/>
    <w:rsid w:val="00666D14"/>
    <w:rsid w:val="00670E50"/>
    <w:rsid w:val="00671562"/>
    <w:rsid w:val="00671606"/>
    <w:rsid w:val="00671D00"/>
    <w:rsid w:val="00671D0E"/>
    <w:rsid w:val="0067311C"/>
    <w:rsid w:val="00673DE0"/>
    <w:rsid w:val="00673E66"/>
    <w:rsid w:val="00673FDB"/>
    <w:rsid w:val="00675B51"/>
    <w:rsid w:val="00676C56"/>
    <w:rsid w:val="00676D53"/>
    <w:rsid w:val="00676D6D"/>
    <w:rsid w:val="006778FA"/>
    <w:rsid w:val="0068073D"/>
    <w:rsid w:val="00681191"/>
    <w:rsid w:val="006838D3"/>
    <w:rsid w:val="00684069"/>
    <w:rsid w:val="00685208"/>
    <w:rsid w:val="00685B23"/>
    <w:rsid w:val="00685EB8"/>
    <w:rsid w:val="00686258"/>
    <w:rsid w:val="00686911"/>
    <w:rsid w:val="00686CC9"/>
    <w:rsid w:val="00687C96"/>
    <w:rsid w:val="00692C0B"/>
    <w:rsid w:val="006949BA"/>
    <w:rsid w:val="0069523B"/>
    <w:rsid w:val="00695558"/>
    <w:rsid w:val="006968AA"/>
    <w:rsid w:val="00696ABE"/>
    <w:rsid w:val="00697C90"/>
    <w:rsid w:val="006A0040"/>
    <w:rsid w:val="006A01DC"/>
    <w:rsid w:val="006A2185"/>
    <w:rsid w:val="006A26CE"/>
    <w:rsid w:val="006A2700"/>
    <w:rsid w:val="006A2B5C"/>
    <w:rsid w:val="006A40CB"/>
    <w:rsid w:val="006A4C85"/>
    <w:rsid w:val="006A4D07"/>
    <w:rsid w:val="006A53B9"/>
    <w:rsid w:val="006A7158"/>
    <w:rsid w:val="006A7213"/>
    <w:rsid w:val="006A7A23"/>
    <w:rsid w:val="006B1222"/>
    <w:rsid w:val="006B13E4"/>
    <w:rsid w:val="006B14EA"/>
    <w:rsid w:val="006B2DB9"/>
    <w:rsid w:val="006B2ED7"/>
    <w:rsid w:val="006B3F4F"/>
    <w:rsid w:val="006B7F9B"/>
    <w:rsid w:val="006C06FA"/>
    <w:rsid w:val="006C1119"/>
    <w:rsid w:val="006C1696"/>
    <w:rsid w:val="006C2831"/>
    <w:rsid w:val="006C2F13"/>
    <w:rsid w:val="006C3D42"/>
    <w:rsid w:val="006C6DB8"/>
    <w:rsid w:val="006C7F77"/>
    <w:rsid w:val="006D0EE9"/>
    <w:rsid w:val="006D2044"/>
    <w:rsid w:val="006D27B1"/>
    <w:rsid w:val="006D2E52"/>
    <w:rsid w:val="006D4082"/>
    <w:rsid w:val="006D40A7"/>
    <w:rsid w:val="006D4A2F"/>
    <w:rsid w:val="006D5C90"/>
    <w:rsid w:val="006D5E09"/>
    <w:rsid w:val="006D6AEC"/>
    <w:rsid w:val="006D7CCA"/>
    <w:rsid w:val="006E017C"/>
    <w:rsid w:val="006E0B4C"/>
    <w:rsid w:val="006E0B76"/>
    <w:rsid w:val="006E1214"/>
    <w:rsid w:val="006E2147"/>
    <w:rsid w:val="006E2AB2"/>
    <w:rsid w:val="006E3AE8"/>
    <w:rsid w:val="006E3CD6"/>
    <w:rsid w:val="006E42AA"/>
    <w:rsid w:val="006E52AF"/>
    <w:rsid w:val="006E5C20"/>
    <w:rsid w:val="006E6366"/>
    <w:rsid w:val="006E6C3A"/>
    <w:rsid w:val="006E779C"/>
    <w:rsid w:val="006F0899"/>
    <w:rsid w:val="006F0D63"/>
    <w:rsid w:val="006F1819"/>
    <w:rsid w:val="006F328F"/>
    <w:rsid w:val="006F37BC"/>
    <w:rsid w:val="006F3BF0"/>
    <w:rsid w:val="006F4A48"/>
    <w:rsid w:val="006F68BE"/>
    <w:rsid w:val="007028D3"/>
    <w:rsid w:val="007044F0"/>
    <w:rsid w:val="007050EC"/>
    <w:rsid w:val="007066B1"/>
    <w:rsid w:val="00706A5D"/>
    <w:rsid w:val="00706BBF"/>
    <w:rsid w:val="00712656"/>
    <w:rsid w:val="00712F7D"/>
    <w:rsid w:val="0071336B"/>
    <w:rsid w:val="00713811"/>
    <w:rsid w:val="0072032A"/>
    <w:rsid w:val="00720E6A"/>
    <w:rsid w:val="00721132"/>
    <w:rsid w:val="00721246"/>
    <w:rsid w:val="007216D5"/>
    <w:rsid w:val="00721926"/>
    <w:rsid w:val="00722A35"/>
    <w:rsid w:val="007230E3"/>
    <w:rsid w:val="00723586"/>
    <w:rsid w:val="00723E1B"/>
    <w:rsid w:val="00724289"/>
    <w:rsid w:val="007244D1"/>
    <w:rsid w:val="00725E44"/>
    <w:rsid w:val="00726F18"/>
    <w:rsid w:val="00727220"/>
    <w:rsid w:val="00727985"/>
    <w:rsid w:val="007279E0"/>
    <w:rsid w:val="00727F86"/>
    <w:rsid w:val="007304AE"/>
    <w:rsid w:val="0073164F"/>
    <w:rsid w:val="00732661"/>
    <w:rsid w:val="007327CC"/>
    <w:rsid w:val="00732B09"/>
    <w:rsid w:val="0073410B"/>
    <w:rsid w:val="00734DBA"/>
    <w:rsid w:val="00735130"/>
    <w:rsid w:val="007351A8"/>
    <w:rsid w:val="00735CCC"/>
    <w:rsid w:val="00735DD2"/>
    <w:rsid w:val="00736B3E"/>
    <w:rsid w:val="007370EE"/>
    <w:rsid w:val="00737671"/>
    <w:rsid w:val="00741100"/>
    <w:rsid w:val="00741FFC"/>
    <w:rsid w:val="0074269F"/>
    <w:rsid w:val="00743D0B"/>
    <w:rsid w:val="00743DAE"/>
    <w:rsid w:val="00743E6A"/>
    <w:rsid w:val="00745F9A"/>
    <w:rsid w:val="0074614D"/>
    <w:rsid w:val="007469A1"/>
    <w:rsid w:val="00747773"/>
    <w:rsid w:val="00747B2A"/>
    <w:rsid w:val="00747F5D"/>
    <w:rsid w:val="00750BDD"/>
    <w:rsid w:val="007529B1"/>
    <w:rsid w:val="0075431E"/>
    <w:rsid w:val="007553AE"/>
    <w:rsid w:val="007557EF"/>
    <w:rsid w:val="007605CF"/>
    <w:rsid w:val="00760F8E"/>
    <w:rsid w:val="0076168B"/>
    <w:rsid w:val="0076195C"/>
    <w:rsid w:val="00761FF1"/>
    <w:rsid w:val="00762177"/>
    <w:rsid w:val="00762F8A"/>
    <w:rsid w:val="0076454D"/>
    <w:rsid w:val="00764C31"/>
    <w:rsid w:val="0077134F"/>
    <w:rsid w:val="00771A6E"/>
    <w:rsid w:val="007726D3"/>
    <w:rsid w:val="007726E1"/>
    <w:rsid w:val="00772780"/>
    <w:rsid w:val="00773597"/>
    <w:rsid w:val="00774B57"/>
    <w:rsid w:val="00774F5A"/>
    <w:rsid w:val="0077530D"/>
    <w:rsid w:val="00777369"/>
    <w:rsid w:val="00777C9B"/>
    <w:rsid w:val="0078064D"/>
    <w:rsid w:val="007814C9"/>
    <w:rsid w:val="00781757"/>
    <w:rsid w:val="00781FEC"/>
    <w:rsid w:val="00782CB2"/>
    <w:rsid w:val="00783CE5"/>
    <w:rsid w:val="00784159"/>
    <w:rsid w:val="0078466E"/>
    <w:rsid w:val="007856BE"/>
    <w:rsid w:val="00785991"/>
    <w:rsid w:val="00786B21"/>
    <w:rsid w:val="007900AA"/>
    <w:rsid w:val="0079052F"/>
    <w:rsid w:val="00790798"/>
    <w:rsid w:val="00790C7D"/>
    <w:rsid w:val="00791149"/>
    <w:rsid w:val="00791D15"/>
    <w:rsid w:val="00791F05"/>
    <w:rsid w:val="007934C0"/>
    <w:rsid w:val="00793C52"/>
    <w:rsid w:val="007950F8"/>
    <w:rsid w:val="007951EB"/>
    <w:rsid w:val="0079566D"/>
    <w:rsid w:val="007962B0"/>
    <w:rsid w:val="00797789"/>
    <w:rsid w:val="007A055A"/>
    <w:rsid w:val="007A0D7A"/>
    <w:rsid w:val="007A1D2A"/>
    <w:rsid w:val="007A4332"/>
    <w:rsid w:val="007A46B3"/>
    <w:rsid w:val="007A5092"/>
    <w:rsid w:val="007A5125"/>
    <w:rsid w:val="007A6E41"/>
    <w:rsid w:val="007A7745"/>
    <w:rsid w:val="007A78F7"/>
    <w:rsid w:val="007A7EF2"/>
    <w:rsid w:val="007B031A"/>
    <w:rsid w:val="007B0BA0"/>
    <w:rsid w:val="007B19A1"/>
    <w:rsid w:val="007B1F66"/>
    <w:rsid w:val="007B28A7"/>
    <w:rsid w:val="007B2FB4"/>
    <w:rsid w:val="007B32A6"/>
    <w:rsid w:val="007B3D6A"/>
    <w:rsid w:val="007B4C74"/>
    <w:rsid w:val="007B4F21"/>
    <w:rsid w:val="007B7466"/>
    <w:rsid w:val="007B799E"/>
    <w:rsid w:val="007C0C5C"/>
    <w:rsid w:val="007C156E"/>
    <w:rsid w:val="007C1AC8"/>
    <w:rsid w:val="007C2131"/>
    <w:rsid w:val="007C402B"/>
    <w:rsid w:val="007C43DF"/>
    <w:rsid w:val="007C4B4F"/>
    <w:rsid w:val="007C4D07"/>
    <w:rsid w:val="007C563B"/>
    <w:rsid w:val="007C6C1B"/>
    <w:rsid w:val="007C7A20"/>
    <w:rsid w:val="007C7BF5"/>
    <w:rsid w:val="007D026E"/>
    <w:rsid w:val="007D07CC"/>
    <w:rsid w:val="007D087F"/>
    <w:rsid w:val="007D092C"/>
    <w:rsid w:val="007D39E0"/>
    <w:rsid w:val="007D4225"/>
    <w:rsid w:val="007D4362"/>
    <w:rsid w:val="007D5CA7"/>
    <w:rsid w:val="007D635E"/>
    <w:rsid w:val="007D7A67"/>
    <w:rsid w:val="007E0517"/>
    <w:rsid w:val="007E23DA"/>
    <w:rsid w:val="007E5184"/>
    <w:rsid w:val="007E55BB"/>
    <w:rsid w:val="007E5795"/>
    <w:rsid w:val="007E6C06"/>
    <w:rsid w:val="007E7628"/>
    <w:rsid w:val="007F0531"/>
    <w:rsid w:val="007F06E5"/>
    <w:rsid w:val="007F18AB"/>
    <w:rsid w:val="007F2A5D"/>
    <w:rsid w:val="007F3121"/>
    <w:rsid w:val="007F38D7"/>
    <w:rsid w:val="007F414A"/>
    <w:rsid w:val="007F467E"/>
    <w:rsid w:val="007F4DA5"/>
    <w:rsid w:val="007F55FA"/>
    <w:rsid w:val="007F6346"/>
    <w:rsid w:val="007F6696"/>
    <w:rsid w:val="00801BDD"/>
    <w:rsid w:val="008025CA"/>
    <w:rsid w:val="00802A46"/>
    <w:rsid w:val="008034B5"/>
    <w:rsid w:val="008043D6"/>
    <w:rsid w:val="0080532D"/>
    <w:rsid w:val="008064D6"/>
    <w:rsid w:val="00806AB5"/>
    <w:rsid w:val="00807207"/>
    <w:rsid w:val="0080798B"/>
    <w:rsid w:val="00810077"/>
    <w:rsid w:val="008101AE"/>
    <w:rsid w:val="00810486"/>
    <w:rsid w:val="0081075B"/>
    <w:rsid w:val="00810C63"/>
    <w:rsid w:val="00810FC4"/>
    <w:rsid w:val="008116E1"/>
    <w:rsid w:val="00811F22"/>
    <w:rsid w:val="00812F71"/>
    <w:rsid w:val="00814241"/>
    <w:rsid w:val="00814959"/>
    <w:rsid w:val="00815418"/>
    <w:rsid w:val="0081563E"/>
    <w:rsid w:val="00820A52"/>
    <w:rsid w:val="008215BA"/>
    <w:rsid w:val="008219ED"/>
    <w:rsid w:val="0082272A"/>
    <w:rsid w:val="008233AD"/>
    <w:rsid w:val="008233E7"/>
    <w:rsid w:val="00823662"/>
    <w:rsid w:val="00824DF4"/>
    <w:rsid w:val="00827050"/>
    <w:rsid w:val="0082726F"/>
    <w:rsid w:val="008273B7"/>
    <w:rsid w:val="00827B62"/>
    <w:rsid w:val="00830136"/>
    <w:rsid w:val="008302A7"/>
    <w:rsid w:val="0083030B"/>
    <w:rsid w:val="00830703"/>
    <w:rsid w:val="008318A4"/>
    <w:rsid w:val="008338B8"/>
    <w:rsid w:val="0083454A"/>
    <w:rsid w:val="008349A2"/>
    <w:rsid w:val="008352D8"/>
    <w:rsid w:val="0083583F"/>
    <w:rsid w:val="00840ABF"/>
    <w:rsid w:val="00840B32"/>
    <w:rsid w:val="00841C7C"/>
    <w:rsid w:val="0084224A"/>
    <w:rsid w:val="00842D4F"/>
    <w:rsid w:val="00842F94"/>
    <w:rsid w:val="00844515"/>
    <w:rsid w:val="00845360"/>
    <w:rsid w:val="00845F4B"/>
    <w:rsid w:val="0084613E"/>
    <w:rsid w:val="00846398"/>
    <w:rsid w:val="0084726C"/>
    <w:rsid w:val="00854D67"/>
    <w:rsid w:val="0085503E"/>
    <w:rsid w:val="008565FC"/>
    <w:rsid w:val="00856C20"/>
    <w:rsid w:val="00857AF8"/>
    <w:rsid w:val="00860165"/>
    <w:rsid w:val="008608AB"/>
    <w:rsid w:val="00861784"/>
    <w:rsid w:val="008619EA"/>
    <w:rsid w:val="00862007"/>
    <w:rsid w:val="008622F4"/>
    <w:rsid w:val="0086297C"/>
    <w:rsid w:val="008631FC"/>
    <w:rsid w:val="008650E4"/>
    <w:rsid w:val="0086570C"/>
    <w:rsid w:val="00865FD1"/>
    <w:rsid w:val="008668B5"/>
    <w:rsid w:val="00866D16"/>
    <w:rsid w:val="00867E3D"/>
    <w:rsid w:val="00871D0F"/>
    <w:rsid w:val="0087242E"/>
    <w:rsid w:val="00872A57"/>
    <w:rsid w:val="00872C47"/>
    <w:rsid w:val="00872F3C"/>
    <w:rsid w:val="008730CD"/>
    <w:rsid w:val="0087324B"/>
    <w:rsid w:val="00874307"/>
    <w:rsid w:val="00874C4B"/>
    <w:rsid w:val="00875171"/>
    <w:rsid w:val="00875B74"/>
    <w:rsid w:val="00875C42"/>
    <w:rsid w:val="0087641A"/>
    <w:rsid w:val="008772C4"/>
    <w:rsid w:val="00877844"/>
    <w:rsid w:val="00877A59"/>
    <w:rsid w:val="008803B8"/>
    <w:rsid w:val="0088154F"/>
    <w:rsid w:val="00883000"/>
    <w:rsid w:val="00883361"/>
    <w:rsid w:val="00883D29"/>
    <w:rsid w:val="008845DE"/>
    <w:rsid w:val="0088513D"/>
    <w:rsid w:val="00885DDA"/>
    <w:rsid w:val="008865D7"/>
    <w:rsid w:val="00886E88"/>
    <w:rsid w:val="00887137"/>
    <w:rsid w:val="008909A7"/>
    <w:rsid w:val="008910BB"/>
    <w:rsid w:val="00891C8E"/>
    <w:rsid w:val="0089210F"/>
    <w:rsid w:val="008922D9"/>
    <w:rsid w:val="008936D2"/>
    <w:rsid w:val="00893D5E"/>
    <w:rsid w:val="00894253"/>
    <w:rsid w:val="0089454C"/>
    <w:rsid w:val="00895AA0"/>
    <w:rsid w:val="008963D2"/>
    <w:rsid w:val="008976C0"/>
    <w:rsid w:val="00897F15"/>
    <w:rsid w:val="008A1642"/>
    <w:rsid w:val="008A2BF1"/>
    <w:rsid w:val="008A3662"/>
    <w:rsid w:val="008A4EA8"/>
    <w:rsid w:val="008A54B8"/>
    <w:rsid w:val="008A60FF"/>
    <w:rsid w:val="008A6626"/>
    <w:rsid w:val="008A6D31"/>
    <w:rsid w:val="008A7988"/>
    <w:rsid w:val="008A7BDE"/>
    <w:rsid w:val="008A7EC2"/>
    <w:rsid w:val="008A7ED1"/>
    <w:rsid w:val="008B04E2"/>
    <w:rsid w:val="008B2659"/>
    <w:rsid w:val="008B26E2"/>
    <w:rsid w:val="008B548A"/>
    <w:rsid w:val="008B56BA"/>
    <w:rsid w:val="008B580A"/>
    <w:rsid w:val="008B58FA"/>
    <w:rsid w:val="008B5A73"/>
    <w:rsid w:val="008B5B75"/>
    <w:rsid w:val="008B6368"/>
    <w:rsid w:val="008B63A4"/>
    <w:rsid w:val="008B6410"/>
    <w:rsid w:val="008B6FCA"/>
    <w:rsid w:val="008B7223"/>
    <w:rsid w:val="008B7CBE"/>
    <w:rsid w:val="008C0992"/>
    <w:rsid w:val="008C42CA"/>
    <w:rsid w:val="008C56FB"/>
    <w:rsid w:val="008C5BE0"/>
    <w:rsid w:val="008C7E3A"/>
    <w:rsid w:val="008C7F9E"/>
    <w:rsid w:val="008D023B"/>
    <w:rsid w:val="008D0E08"/>
    <w:rsid w:val="008D1FA6"/>
    <w:rsid w:val="008D247D"/>
    <w:rsid w:val="008D3E43"/>
    <w:rsid w:val="008D6462"/>
    <w:rsid w:val="008E18E2"/>
    <w:rsid w:val="008E25BE"/>
    <w:rsid w:val="008E5380"/>
    <w:rsid w:val="008E5883"/>
    <w:rsid w:val="008E59F1"/>
    <w:rsid w:val="008E604E"/>
    <w:rsid w:val="008E64C4"/>
    <w:rsid w:val="008E6E72"/>
    <w:rsid w:val="008E6E88"/>
    <w:rsid w:val="008E71D9"/>
    <w:rsid w:val="008E7534"/>
    <w:rsid w:val="008F06F3"/>
    <w:rsid w:val="008F07E0"/>
    <w:rsid w:val="008F10EC"/>
    <w:rsid w:val="008F1568"/>
    <w:rsid w:val="008F1CC8"/>
    <w:rsid w:val="008F2214"/>
    <w:rsid w:val="008F2218"/>
    <w:rsid w:val="008F2CB1"/>
    <w:rsid w:val="008F2CE0"/>
    <w:rsid w:val="008F306C"/>
    <w:rsid w:val="008F3129"/>
    <w:rsid w:val="008F328A"/>
    <w:rsid w:val="008F3F0A"/>
    <w:rsid w:val="008F3F7E"/>
    <w:rsid w:val="008F4388"/>
    <w:rsid w:val="008F5A8A"/>
    <w:rsid w:val="008F6E9A"/>
    <w:rsid w:val="008F6F4B"/>
    <w:rsid w:val="008F7979"/>
    <w:rsid w:val="00901294"/>
    <w:rsid w:val="009019E0"/>
    <w:rsid w:val="0090201D"/>
    <w:rsid w:val="0090241F"/>
    <w:rsid w:val="00903737"/>
    <w:rsid w:val="00903ECA"/>
    <w:rsid w:val="00903F90"/>
    <w:rsid w:val="00904CCC"/>
    <w:rsid w:val="00906300"/>
    <w:rsid w:val="00906DC9"/>
    <w:rsid w:val="009070E1"/>
    <w:rsid w:val="00907E3B"/>
    <w:rsid w:val="00910E77"/>
    <w:rsid w:val="00910EB5"/>
    <w:rsid w:val="00910F37"/>
    <w:rsid w:val="0091116E"/>
    <w:rsid w:val="0091139C"/>
    <w:rsid w:val="009114D9"/>
    <w:rsid w:val="009131E9"/>
    <w:rsid w:val="0091329A"/>
    <w:rsid w:val="00913B99"/>
    <w:rsid w:val="009140C1"/>
    <w:rsid w:val="00914D67"/>
    <w:rsid w:val="0091597F"/>
    <w:rsid w:val="00916057"/>
    <w:rsid w:val="00916A37"/>
    <w:rsid w:val="00920C81"/>
    <w:rsid w:val="009210B6"/>
    <w:rsid w:val="009227AE"/>
    <w:rsid w:val="009249CA"/>
    <w:rsid w:val="00925D1F"/>
    <w:rsid w:val="00925FAD"/>
    <w:rsid w:val="0092700F"/>
    <w:rsid w:val="009273F1"/>
    <w:rsid w:val="00930E7D"/>
    <w:rsid w:val="00931A17"/>
    <w:rsid w:val="00932180"/>
    <w:rsid w:val="00932739"/>
    <w:rsid w:val="009327B4"/>
    <w:rsid w:val="00932CED"/>
    <w:rsid w:val="00932DED"/>
    <w:rsid w:val="009334C5"/>
    <w:rsid w:val="00934272"/>
    <w:rsid w:val="0093508F"/>
    <w:rsid w:val="00935ECA"/>
    <w:rsid w:val="00936B88"/>
    <w:rsid w:val="00937A19"/>
    <w:rsid w:val="00940253"/>
    <w:rsid w:val="00942E08"/>
    <w:rsid w:val="00942F42"/>
    <w:rsid w:val="00944D86"/>
    <w:rsid w:val="00945401"/>
    <w:rsid w:val="0094550A"/>
    <w:rsid w:val="0094706B"/>
    <w:rsid w:val="009507EC"/>
    <w:rsid w:val="0095114B"/>
    <w:rsid w:val="00951917"/>
    <w:rsid w:val="00952517"/>
    <w:rsid w:val="00953FC0"/>
    <w:rsid w:val="00954534"/>
    <w:rsid w:val="00954DAC"/>
    <w:rsid w:val="00956BF7"/>
    <w:rsid w:val="00956CE1"/>
    <w:rsid w:val="009571E6"/>
    <w:rsid w:val="009572B8"/>
    <w:rsid w:val="0095792F"/>
    <w:rsid w:val="00957FB6"/>
    <w:rsid w:val="00960416"/>
    <w:rsid w:val="00960636"/>
    <w:rsid w:val="0096133B"/>
    <w:rsid w:val="00961757"/>
    <w:rsid w:val="0096316F"/>
    <w:rsid w:val="009647A5"/>
    <w:rsid w:val="00964E60"/>
    <w:rsid w:val="00965C4E"/>
    <w:rsid w:val="00966607"/>
    <w:rsid w:val="0097089B"/>
    <w:rsid w:val="00970A51"/>
    <w:rsid w:val="009728D1"/>
    <w:rsid w:val="009730C9"/>
    <w:rsid w:val="009750E0"/>
    <w:rsid w:val="009757AF"/>
    <w:rsid w:val="009762FD"/>
    <w:rsid w:val="00977B3D"/>
    <w:rsid w:val="00977E20"/>
    <w:rsid w:val="009803A8"/>
    <w:rsid w:val="0098043E"/>
    <w:rsid w:val="0098167D"/>
    <w:rsid w:val="009819EF"/>
    <w:rsid w:val="00982087"/>
    <w:rsid w:val="00982DC6"/>
    <w:rsid w:val="0098433B"/>
    <w:rsid w:val="00984732"/>
    <w:rsid w:val="0098633A"/>
    <w:rsid w:val="00987C67"/>
    <w:rsid w:val="00987D41"/>
    <w:rsid w:val="00990AF7"/>
    <w:rsid w:val="00991105"/>
    <w:rsid w:val="0099150D"/>
    <w:rsid w:val="0099184D"/>
    <w:rsid w:val="0099299E"/>
    <w:rsid w:val="00994E59"/>
    <w:rsid w:val="00995CB8"/>
    <w:rsid w:val="00996DAE"/>
    <w:rsid w:val="00997565"/>
    <w:rsid w:val="00997D54"/>
    <w:rsid w:val="009A0B95"/>
    <w:rsid w:val="009A0F83"/>
    <w:rsid w:val="009A1D11"/>
    <w:rsid w:val="009A2D36"/>
    <w:rsid w:val="009A313F"/>
    <w:rsid w:val="009A321B"/>
    <w:rsid w:val="009A3F47"/>
    <w:rsid w:val="009A5217"/>
    <w:rsid w:val="009A537E"/>
    <w:rsid w:val="009A541E"/>
    <w:rsid w:val="009A5593"/>
    <w:rsid w:val="009A56D3"/>
    <w:rsid w:val="009A5710"/>
    <w:rsid w:val="009A66D1"/>
    <w:rsid w:val="009B022E"/>
    <w:rsid w:val="009B063C"/>
    <w:rsid w:val="009B0A53"/>
    <w:rsid w:val="009B1AFE"/>
    <w:rsid w:val="009B3749"/>
    <w:rsid w:val="009B428C"/>
    <w:rsid w:val="009B570E"/>
    <w:rsid w:val="009B59A4"/>
    <w:rsid w:val="009B5B6F"/>
    <w:rsid w:val="009B6390"/>
    <w:rsid w:val="009B6680"/>
    <w:rsid w:val="009B70C4"/>
    <w:rsid w:val="009B7179"/>
    <w:rsid w:val="009C0DC4"/>
    <w:rsid w:val="009C2574"/>
    <w:rsid w:val="009C2682"/>
    <w:rsid w:val="009C2A26"/>
    <w:rsid w:val="009C2AB3"/>
    <w:rsid w:val="009C333B"/>
    <w:rsid w:val="009C3D7A"/>
    <w:rsid w:val="009C3DD8"/>
    <w:rsid w:val="009C73B5"/>
    <w:rsid w:val="009D09EB"/>
    <w:rsid w:val="009D1A6F"/>
    <w:rsid w:val="009D21E0"/>
    <w:rsid w:val="009D290A"/>
    <w:rsid w:val="009D2D1C"/>
    <w:rsid w:val="009D2EDA"/>
    <w:rsid w:val="009D3293"/>
    <w:rsid w:val="009D3695"/>
    <w:rsid w:val="009D4ADE"/>
    <w:rsid w:val="009D4EBD"/>
    <w:rsid w:val="009D75AD"/>
    <w:rsid w:val="009D7848"/>
    <w:rsid w:val="009D7A3E"/>
    <w:rsid w:val="009E02A2"/>
    <w:rsid w:val="009E0A01"/>
    <w:rsid w:val="009E0B95"/>
    <w:rsid w:val="009E184F"/>
    <w:rsid w:val="009E26B0"/>
    <w:rsid w:val="009E2D9F"/>
    <w:rsid w:val="009E47C0"/>
    <w:rsid w:val="009E4FD3"/>
    <w:rsid w:val="009E5C5F"/>
    <w:rsid w:val="009E5DEB"/>
    <w:rsid w:val="009E79B2"/>
    <w:rsid w:val="009F08FD"/>
    <w:rsid w:val="009F135D"/>
    <w:rsid w:val="009F1D8B"/>
    <w:rsid w:val="009F4E78"/>
    <w:rsid w:val="009F74D2"/>
    <w:rsid w:val="00A00E9E"/>
    <w:rsid w:val="00A01A9C"/>
    <w:rsid w:val="00A03218"/>
    <w:rsid w:val="00A039CD"/>
    <w:rsid w:val="00A051A0"/>
    <w:rsid w:val="00A06271"/>
    <w:rsid w:val="00A066AC"/>
    <w:rsid w:val="00A06DC9"/>
    <w:rsid w:val="00A07C71"/>
    <w:rsid w:val="00A11673"/>
    <w:rsid w:val="00A11EBC"/>
    <w:rsid w:val="00A13E31"/>
    <w:rsid w:val="00A147A0"/>
    <w:rsid w:val="00A1504B"/>
    <w:rsid w:val="00A154F3"/>
    <w:rsid w:val="00A160BB"/>
    <w:rsid w:val="00A16C46"/>
    <w:rsid w:val="00A16CB3"/>
    <w:rsid w:val="00A17478"/>
    <w:rsid w:val="00A209FC"/>
    <w:rsid w:val="00A2157B"/>
    <w:rsid w:val="00A218F6"/>
    <w:rsid w:val="00A23178"/>
    <w:rsid w:val="00A2321B"/>
    <w:rsid w:val="00A233E2"/>
    <w:rsid w:val="00A2392B"/>
    <w:rsid w:val="00A24636"/>
    <w:rsid w:val="00A253F0"/>
    <w:rsid w:val="00A2639F"/>
    <w:rsid w:val="00A26D4E"/>
    <w:rsid w:val="00A2700E"/>
    <w:rsid w:val="00A27541"/>
    <w:rsid w:val="00A30B44"/>
    <w:rsid w:val="00A314A8"/>
    <w:rsid w:val="00A32233"/>
    <w:rsid w:val="00A35955"/>
    <w:rsid w:val="00A35D14"/>
    <w:rsid w:val="00A3637B"/>
    <w:rsid w:val="00A36A85"/>
    <w:rsid w:val="00A37191"/>
    <w:rsid w:val="00A37497"/>
    <w:rsid w:val="00A37898"/>
    <w:rsid w:val="00A400B1"/>
    <w:rsid w:val="00A40625"/>
    <w:rsid w:val="00A41E22"/>
    <w:rsid w:val="00A4224C"/>
    <w:rsid w:val="00A42BB1"/>
    <w:rsid w:val="00A43FC4"/>
    <w:rsid w:val="00A44218"/>
    <w:rsid w:val="00A469C8"/>
    <w:rsid w:val="00A503A0"/>
    <w:rsid w:val="00A50F5B"/>
    <w:rsid w:val="00A51099"/>
    <w:rsid w:val="00A51D2D"/>
    <w:rsid w:val="00A524A6"/>
    <w:rsid w:val="00A5350C"/>
    <w:rsid w:val="00A53B31"/>
    <w:rsid w:val="00A53F7A"/>
    <w:rsid w:val="00A544AF"/>
    <w:rsid w:val="00A54BD2"/>
    <w:rsid w:val="00A55A3A"/>
    <w:rsid w:val="00A55D34"/>
    <w:rsid w:val="00A56E46"/>
    <w:rsid w:val="00A57E7A"/>
    <w:rsid w:val="00A57EE8"/>
    <w:rsid w:val="00A60101"/>
    <w:rsid w:val="00A6024F"/>
    <w:rsid w:val="00A60AEB"/>
    <w:rsid w:val="00A61397"/>
    <w:rsid w:val="00A61469"/>
    <w:rsid w:val="00A61D3B"/>
    <w:rsid w:val="00A628F8"/>
    <w:rsid w:val="00A62E4B"/>
    <w:rsid w:val="00A637E0"/>
    <w:rsid w:val="00A63833"/>
    <w:rsid w:val="00A64899"/>
    <w:rsid w:val="00A65A8C"/>
    <w:rsid w:val="00A66513"/>
    <w:rsid w:val="00A66704"/>
    <w:rsid w:val="00A66A29"/>
    <w:rsid w:val="00A679FC"/>
    <w:rsid w:val="00A708A4"/>
    <w:rsid w:val="00A70B98"/>
    <w:rsid w:val="00A713B8"/>
    <w:rsid w:val="00A73760"/>
    <w:rsid w:val="00A74804"/>
    <w:rsid w:val="00A7489D"/>
    <w:rsid w:val="00A753FA"/>
    <w:rsid w:val="00A76C33"/>
    <w:rsid w:val="00A773A0"/>
    <w:rsid w:val="00A777AC"/>
    <w:rsid w:val="00A80627"/>
    <w:rsid w:val="00A80840"/>
    <w:rsid w:val="00A82AAC"/>
    <w:rsid w:val="00A83195"/>
    <w:rsid w:val="00A838CA"/>
    <w:rsid w:val="00A84684"/>
    <w:rsid w:val="00A84B04"/>
    <w:rsid w:val="00A865A0"/>
    <w:rsid w:val="00A871C7"/>
    <w:rsid w:val="00A91535"/>
    <w:rsid w:val="00A92241"/>
    <w:rsid w:val="00A92C14"/>
    <w:rsid w:val="00A92F01"/>
    <w:rsid w:val="00A9388E"/>
    <w:rsid w:val="00A94918"/>
    <w:rsid w:val="00A952F1"/>
    <w:rsid w:val="00A95826"/>
    <w:rsid w:val="00A95C94"/>
    <w:rsid w:val="00A97AC9"/>
    <w:rsid w:val="00AA0F2B"/>
    <w:rsid w:val="00AA1842"/>
    <w:rsid w:val="00AA2446"/>
    <w:rsid w:val="00AA2F74"/>
    <w:rsid w:val="00AA3ED0"/>
    <w:rsid w:val="00AA450F"/>
    <w:rsid w:val="00AA53F7"/>
    <w:rsid w:val="00AA618B"/>
    <w:rsid w:val="00AA6A3A"/>
    <w:rsid w:val="00AA6A91"/>
    <w:rsid w:val="00AA6AE9"/>
    <w:rsid w:val="00AA74F7"/>
    <w:rsid w:val="00AA7D27"/>
    <w:rsid w:val="00AB01F5"/>
    <w:rsid w:val="00AB02E4"/>
    <w:rsid w:val="00AB0535"/>
    <w:rsid w:val="00AB0E84"/>
    <w:rsid w:val="00AB1B8E"/>
    <w:rsid w:val="00AB290A"/>
    <w:rsid w:val="00AB2C68"/>
    <w:rsid w:val="00AB3319"/>
    <w:rsid w:val="00AB3C83"/>
    <w:rsid w:val="00AB458F"/>
    <w:rsid w:val="00AB47EA"/>
    <w:rsid w:val="00AB4A6A"/>
    <w:rsid w:val="00AB5580"/>
    <w:rsid w:val="00AB71AA"/>
    <w:rsid w:val="00AB7B55"/>
    <w:rsid w:val="00AC17B4"/>
    <w:rsid w:val="00AC21A2"/>
    <w:rsid w:val="00AC2D90"/>
    <w:rsid w:val="00AC3275"/>
    <w:rsid w:val="00AC375F"/>
    <w:rsid w:val="00AC3E99"/>
    <w:rsid w:val="00AC4BA1"/>
    <w:rsid w:val="00AC500E"/>
    <w:rsid w:val="00AC53BA"/>
    <w:rsid w:val="00AC6067"/>
    <w:rsid w:val="00AC725B"/>
    <w:rsid w:val="00AC756A"/>
    <w:rsid w:val="00AD160E"/>
    <w:rsid w:val="00AD1F6D"/>
    <w:rsid w:val="00AD2A25"/>
    <w:rsid w:val="00AD2F2E"/>
    <w:rsid w:val="00AD2FC6"/>
    <w:rsid w:val="00AD384E"/>
    <w:rsid w:val="00AD3B22"/>
    <w:rsid w:val="00AD505E"/>
    <w:rsid w:val="00AD5898"/>
    <w:rsid w:val="00AD609C"/>
    <w:rsid w:val="00AD63F7"/>
    <w:rsid w:val="00AD7986"/>
    <w:rsid w:val="00AE01AF"/>
    <w:rsid w:val="00AE02A8"/>
    <w:rsid w:val="00AE0597"/>
    <w:rsid w:val="00AE087A"/>
    <w:rsid w:val="00AE1C9F"/>
    <w:rsid w:val="00AE1E7E"/>
    <w:rsid w:val="00AE252A"/>
    <w:rsid w:val="00AE25BD"/>
    <w:rsid w:val="00AE4417"/>
    <w:rsid w:val="00AE50A6"/>
    <w:rsid w:val="00AE6057"/>
    <w:rsid w:val="00AE6854"/>
    <w:rsid w:val="00AE6F31"/>
    <w:rsid w:val="00AE73C2"/>
    <w:rsid w:val="00AE7C72"/>
    <w:rsid w:val="00AF081B"/>
    <w:rsid w:val="00AF4E4B"/>
    <w:rsid w:val="00AF6154"/>
    <w:rsid w:val="00AF62A1"/>
    <w:rsid w:val="00AF6349"/>
    <w:rsid w:val="00B00B04"/>
    <w:rsid w:val="00B01304"/>
    <w:rsid w:val="00B01D2B"/>
    <w:rsid w:val="00B021F9"/>
    <w:rsid w:val="00B0246E"/>
    <w:rsid w:val="00B0279F"/>
    <w:rsid w:val="00B02A63"/>
    <w:rsid w:val="00B02FA5"/>
    <w:rsid w:val="00B039C3"/>
    <w:rsid w:val="00B044C1"/>
    <w:rsid w:val="00B047A4"/>
    <w:rsid w:val="00B0549A"/>
    <w:rsid w:val="00B05AB8"/>
    <w:rsid w:val="00B07263"/>
    <w:rsid w:val="00B07F38"/>
    <w:rsid w:val="00B10BC2"/>
    <w:rsid w:val="00B114A9"/>
    <w:rsid w:val="00B11DC1"/>
    <w:rsid w:val="00B11F54"/>
    <w:rsid w:val="00B13E6F"/>
    <w:rsid w:val="00B14645"/>
    <w:rsid w:val="00B147A8"/>
    <w:rsid w:val="00B150E9"/>
    <w:rsid w:val="00B153DD"/>
    <w:rsid w:val="00B15679"/>
    <w:rsid w:val="00B17CD7"/>
    <w:rsid w:val="00B208FF"/>
    <w:rsid w:val="00B21A28"/>
    <w:rsid w:val="00B2231D"/>
    <w:rsid w:val="00B25350"/>
    <w:rsid w:val="00B25618"/>
    <w:rsid w:val="00B2588A"/>
    <w:rsid w:val="00B26B1D"/>
    <w:rsid w:val="00B26F07"/>
    <w:rsid w:val="00B2710D"/>
    <w:rsid w:val="00B27CBA"/>
    <w:rsid w:val="00B27FE2"/>
    <w:rsid w:val="00B3123A"/>
    <w:rsid w:val="00B33078"/>
    <w:rsid w:val="00B33E45"/>
    <w:rsid w:val="00B345F2"/>
    <w:rsid w:val="00B35268"/>
    <w:rsid w:val="00B370F4"/>
    <w:rsid w:val="00B37294"/>
    <w:rsid w:val="00B37A3C"/>
    <w:rsid w:val="00B37B45"/>
    <w:rsid w:val="00B37F3E"/>
    <w:rsid w:val="00B40ABD"/>
    <w:rsid w:val="00B41335"/>
    <w:rsid w:val="00B416A3"/>
    <w:rsid w:val="00B416C5"/>
    <w:rsid w:val="00B417ED"/>
    <w:rsid w:val="00B420A0"/>
    <w:rsid w:val="00B435FA"/>
    <w:rsid w:val="00B43726"/>
    <w:rsid w:val="00B43EF3"/>
    <w:rsid w:val="00B44880"/>
    <w:rsid w:val="00B45240"/>
    <w:rsid w:val="00B46A60"/>
    <w:rsid w:val="00B47096"/>
    <w:rsid w:val="00B505A1"/>
    <w:rsid w:val="00B51F07"/>
    <w:rsid w:val="00B522B7"/>
    <w:rsid w:val="00B542E9"/>
    <w:rsid w:val="00B54B5F"/>
    <w:rsid w:val="00B54EB3"/>
    <w:rsid w:val="00B552E8"/>
    <w:rsid w:val="00B56E80"/>
    <w:rsid w:val="00B571F5"/>
    <w:rsid w:val="00B606A0"/>
    <w:rsid w:val="00B6080B"/>
    <w:rsid w:val="00B611F5"/>
    <w:rsid w:val="00B6165C"/>
    <w:rsid w:val="00B62F8B"/>
    <w:rsid w:val="00B6325C"/>
    <w:rsid w:val="00B63720"/>
    <w:rsid w:val="00B6402E"/>
    <w:rsid w:val="00B64749"/>
    <w:rsid w:val="00B657FD"/>
    <w:rsid w:val="00B66AA3"/>
    <w:rsid w:val="00B66D82"/>
    <w:rsid w:val="00B66F75"/>
    <w:rsid w:val="00B67613"/>
    <w:rsid w:val="00B70144"/>
    <w:rsid w:val="00B70388"/>
    <w:rsid w:val="00B70722"/>
    <w:rsid w:val="00B71699"/>
    <w:rsid w:val="00B71C15"/>
    <w:rsid w:val="00B71D7D"/>
    <w:rsid w:val="00B725BE"/>
    <w:rsid w:val="00B73336"/>
    <w:rsid w:val="00B7371D"/>
    <w:rsid w:val="00B73A06"/>
    <w:rsid w:val="00B73BB1"/>
    <w:rsid w:val="00B755EB"/>
    <w:rsid w:val="00B75DAE"/>
    <w:rsid w:val="00B76707"/>
    <w:rsid w:val="00B77A7F"/>
    <w:rsid w:val="00B77BC9"/>
    <w:rsid w:val="00B803F9"/>
    <w:rsid w:val="00B8146F"/>
    <w:rsid w:val="00B81B12"/>
    <w:rsid w:val="00B820F0"/>
    <w:rsid w:val="00B82222"/>
    <w:rsid w:val="00B822C1"/>
    <w:rsid w:val="00B82BB2"/>
    <w:rsid w:val="00B82C0B"/>
    <w:rsid w:val="00B83772"/>
    <w:rsid w:val="00B837A8"/>
    <w:rsid w:val="00B837C9"/>
    <w:rsid w:val="00B83A18"/>
    <w:rsid w:val="00B83D12"/>
    <w:rsid w:val="00B86770"/>
    <w:rsid w:val="00B86CB8"/>
    <w:rsid w:val="00B870FE"/>
    <w:rsid w:val="00B87158"/>
    <w:rsid w:val="00B9008C"/>
    <w:rsid w:val="00B92F91"/>
    <w:rsid w:val="00B936C5"/>
    <w:rsid w:val="00B93F79"/>
    <w:rsid w:val="00B94E44"/>
    <w:rsid w:val="00B95EBC"/>
    <w:rsid w:val="00B965FC"/>
    <w:rsid w:val="00B975C0"/>
    <w:rsid w:val="00BA0393"/>
    <w:rsid w:val="00BA0537"/>
    <w:rsid w:val="00BA0C43"/>
    <w:rsid w:val="00BA1859"/>
    <w:rsid w:val="00BA20E1"/>
    <w:rsid w:val="00BA3312"/>
    <w:rsid w:val="00BA495D"/>
    <w:rsid w:val="00BA515F"/>
    <w:rsid w:val="00BA6CF6"/>
    <w:rsid w:val="00BA7F31"/>
    <w:rsid w:val="00BB0A98"/>
    <w:rsid w:val="00BB1F22"/>
    <w:rsid w:val="00BB3967"/>
    <w:rsid w:val="00BB47BC"/>
    <w:rsid w:val="00BB5E52"/>
    <w:rsid w:val="00BB6344"/>
    <w:rsid w:val="00BB748F"/>
    <w:rsid w:val="00BC07B4"/>
    <w:rsid w:val="00BC1B9B"/>
    <w:rsid w:val="00BC3992"/>
    <w:rsid w:val="00BC3EB4"/>
    <w:rsid w:val="00BC3F3A"/>
    <w:rsid w:val="00BC5C86"/>
    <w:rsid w:val="00BC6104"/>
    <w:rsid w:val="00BC6E4A"/>
    <w:rsid w:val="00BC6EF8"/>
    <w:rsid w:val="00BD000E"/>
    <w:rsid w:val="00BD09F4"/>
    <w:rsid w:val="00BD0BC3"/>
    <w:rsid w:val="00BD0EC3"/>
    <w:rsid w:val="00BD2287"/>
    <w:rsid w:val="00BD30AA"/>
    <w:rsid w:val="00BD3E0C"/>
    <w:rsid w:val="00BD4224"/>
    <w:rsid w:val="00BD5489"/>
    <w:rsid w:val="00BD58B1"/>
    <w:rsid w:val="00BD5AA2"/>
    <w:rsid w:val="00BD5AA8"/>
    <w:rsid w:val="00BD6D6A"/>
    <w:rsid w:val="00BD72F6"/>
    <w:rsid w:val="00BE028A"/>
    <w:rsid w:val="00BE0329"/>
    <w:rsid w:val="00BE0BCD"/>
    <w:rsid w:val="00BE1489"/>
    <w:rsid w:val="00BE14AB"/>
    <w:rsid w:val="00BE2665"/>
    <w:rsid w:val="00BE296F"/>
    <w:rsid w:val="00BE369C"/>
    <w:rsid w:val="00BE36D0"/>
    <w:rsid w:val="00BE49ED"/>
    <w:rsid w:val="00BE58CA"/>
    <w:rsid w:val="00BE67C9"/>
    <w:rsid w:val="00BE687F"/>
    <w:rsid w:val="00BF0AD0"/>
    <w:rsid w:val="00BF1146"/>
    <w:rsid w:val="00BF13D4"/>
    <w:rsid w:val="00BF2A35"/>
    <w:rsid w:val="00BF45C0"/>
    <w:rsid w:val="00BF5BFA"/>
    <w:rsid w:val="00BF707B"/>
    <w:rsid w:val="00BF71A3"/>
    <w:rsid w:val="00BF7528"/>
    <w:rsid w:val="00BF7D0D"/>
    <w:rsid w:val="00C008F0"/>
    <w:rsid w:val="00C00B1A"/>
    <w:rsid w:val="00C00F1C"/>
    <w:rsid w:val="00C01C9F"/>
    <w:rsid w:val="00C04CC7"/>
    <w:rsid w:val="00C05538"/>
    <w:rsid w:val="00C05862"/>
    <w:rsid w:val="00C06142"/>
    <w:rsid w:val="00C100C0"/>
    <w:rsid w:val="00C11A38"/>
    <w:rsid w:val="00C12D92"/>
    <w:rsid w:val="00C13E05"/>
    <w:rsid w:val="00C158E9"/>
    <w:rsid w:val="00C15AD7"/>
    <w:rsid w:val="00C179DD"/>
    <w:rsid w:val="00C21A6F"/>
    <w:rsid w:val="00C2218D"/>
    <w:rsid w:val="00C225A6"/>
    <w:rsid w:val="00C23CCD"/>
    <w:rsid w:val="00C23DFC"/>
    <w:rsid w:val="00C24A6D"/>
    <w:rsid w:val="00C25CCF"/>
    <w:rsid w:val="00C26F03"/>
    <w:rsid w:val="00C2707B"/>
    <w:rsid w:val="00C27A3B"/>
    <w:rsid w:val="00C27E01"/>
    <w:rsid w:val="00C30B92"/>
    <w:rsid w:val="00C30DC3"/>
    <w:rsid w:val="00C30EAB"/>
    <w:rsid w:val="00C31D29"/>
    <w:rsid w:val="00C31E99"/>
    <w:rsid w:val="00C33591"/>
    <w:rsid w:val="00C33D8D"/>
    <w:rsid w:val="00C341A7"/>
    <w:rsid w:val="00C36448"/>
    <w:rsid w:val="00C36820"/>
    <w:rsid w:val="00C4049E"/>
    <w:rsid w:val="00C40B8A"/>
    <w:rsid w:val="00C427C3"/>
    <w:rsid w:val="00C4289E"/>
    <w:rsid w:val="00C44243"/>
    <w:rsid w:val="00C445E0"/>
    <w:rsid w:val="00C44E63"/>
    <w:rsid w:val="00C450BD"/>
    <w:rsid w:val="00C4632A"/>
    <w:rsid w:val="00C46780"/>
    <w:rsid w:val="00C47BDB"/>
    <w:rsid w:val="00C47CB8"/>
    <w:rsid w:val="00C47D02"/>
    <w:rsid w:val="00C47D89"/>
    <w:rsid w:val="00C50B05"/>
    <w:rsid w:val="00C5111E"/>
    <w:rsid w:val="00C51484"/>
    <w:rsid w:val="00C52F4A"/>
    <w:rsid w:val="00C52F9A"/>
    <w:rsid w:val="00C533E0"/>
    <w:rsid w:val="00C54630"/>
    <w:rsid w:val="00C550E5"/>
    <w:rsid w:val="00C5673B"/>
    <w:rsid w:val="00C56BCF"/>
    <w:rsid w:val="00C572CD"/>
    <w:rsid w:val="00C60A85"/>
    <w:rsid w:val="00C61EC9"/>
    <w:rsid w:val="00C62F25"/>
    <w:rsid w:val="00C63894"/>
    <w:rsid w:val="00C6407A"/>
    <w:rsid w:val="00C6445F"/>
    <w:rsid w:val="00C6459E"/>
    <w:rsid w:val="00C64A37"/>
    <w:rsid w:val="00C64B64"/>
    <w:rsid w:val="00C6586E"/>
    <w:rsid w:val="00C65C2C"/>
    <w:rsid w:val="00C661F1"/>
    <w:rsid w:val="00C67003"/>
    <w:rsid w:val="00C672DD"/>
    <w:rsid w:val="00C6780C"/>
    <w:rsid w:val="00C70DE0"/>
    <w:rsid w:val="00C71880"/>
    <w:rsid w:val="00C71BAA"/>
    <w:rsid w:val="00C71EDE"/>
    <w:rsid w:val="00C7228C"/>
    <w:rsid w:val="00C7458B"/>
    <w:rsid w:val="00C74ED4"/>
    <w:rsid w:val="00C7582E"/>
    <w:rsid w:val="00C7616D"/>
    <w:rsid w:val="00C76B77"/>
    <w:rsid w:val="00C77B9F"/>
    <w:rsid w:val="00C802EF"/>
    <w:rsid w:val="00C81439"/>
    <w:rsid w:val="00C8182A"/>
    <w:rsid w:val="00C81AC3"/>
    <w:rsid w:val="00C828ED"/>
    <w:rsid w:val="00C82F28"/>
    <w:rsid w:val="00C82F86"/>
    <w:rsid w:val="00C835CA"/>
    <w:rsid w:val="00C84014"/>
    <w:rsid w:val="00C84926"/>
    <w:rsid w:val="00C8553F"/>
    <w:rsid w:val="00C857D2"/>
    <w:rsid w:val="00C85FD6"/>
    <w:rsid w:val="00C865C3"/>
    <w:rsid w:val="00C869BF"/>
    <w:rsid w:val="00C86A58"/>
    <w:rsid w:val="00C86E0B"/>
    <w:rsid w:val="00C86E30"/>
    <w:rsid w:val="00C900A1"/>
    <w:rsid w:val="00C909A0"/>
    <w:rsid w:val="00C91F98"/>
    <w:rsid w:val="00C934C3"/>
    <w:rsid w:val="00C938FD"/>
    <w:rsid w:val="00C93941"/>
    <w:rsid w:val="00C93A91"/>
    <w:rsid w:val="00C942AC"/>
    <w:rsid w:val="00C9519E"/>
    <w:rsid w:val="00C95459"/>
    <w:rsid w:val="00C95567"/>
    <w:rsid w:val="00C96181"/>
    <w:rsid w:val="00C97C1C"/>
    <w:rsid w:val="00CA0108"/>
    <w:rsid w:val="00CA07D3"/>
    <w:rsid w:val="00CA104D"/>
    <w:rsid w:val="00CA17D8"/>
    <w:rsid w:val="00CA1BE6"/>
    <w:rsid w:val="00CA1EDC"/>
    <w:rsid w:val="00CA2B2C"/>
    <w:rsid w:val="00CA41BB"/>
    <w:rsid w:val="00CA4BF7"/>
    <w:rsid w:val="00CA52EE"/>
    <w:rsid w:val="00CA5777"/>
    <w:rsid w:val="00CA5841"/>
    <w:rsid w:val="00CA5B8E"/>
    <w:rsid w:val="00CA5C5B"/>
    <w:rsid w:val="00CA6852"/>
    <w:rsid w:val="00CA68B6"/>
    <w:rsid w:val="00CA6B4C"/>
    <w:rsid w:val="00CB03DF"/>
    <w:rsid w:val="00CB04D3"/>
    <w:rsid w:val="00CB1A5B"/>
    <w:rsid w:val="00CB1BD8"/>
    <w:rsid w:val="00CB1CC2"/>
    <w:rsid w:val="00CB2403"/>
    <w:rsid w:val="00CB3345"/>
    <w:rsid w:val="00CB3EF4"/>
    <w:rsid w:val="00CB4D8D"/>
    <w:rsid w:val="00CB612E"/>
    <w:rsid w:val="00CB6572"/>
    <w:rsid w:val="00CB70DE"/>
    <w:rsid w:val="00CB7A31"/>
    <w:rsid w:val="00CB7C2F"/>
    <w:rsid w:val="00CC01CE"/>
    <w:rsid w:val="00CC092B"/>
    <w:rsid w:val="00CC114A"/>
    <w:rsid w:val="00CC1A38"/>
    <w:rsid w:val="00CC1B27"/>
    <w:rsid w:val="00CC2D1F"/>
    <w:rsid w:val="00CC3E1A"/>
    <w:rsid w:val="00CC4884"/>
    <w:rsid w:val="00CC560B"/>
    <w:rsid w:val="00CC654A"/>
    <w:rsid w:val="00CC72CA"/>
    <w:rsid w:val="00CD0AA0"/>
    <w:rsid w:val="00CD12EB"/>
    <w:rsid w:val="00CD1CD5"/>
    <w:rsid w:val="00CD24C9"/>
    <w:rsid w:val="00CD2E3D"/>
    <w:rsid w:val="00CD2E6D"/>
    <w:rsid w:val="00CD2EB4"/>
    <w:rsid w:val="00CD3181"/>
    <w:rsid w:val="00CD3197"/>
    <w:rsid w:val="00CD335E"/>
    <w:rsid w:val="00CD39D7"/>
    <w:rsid w:val="00CD5078"/>
    <w:rsid w:val="00CD510F"/>
    <w:rsid w:val="00CD57BB"/>
    <w:rsid w:val="00CD657C"/>
    <w:rsid w:val="00CD6962"/>
    <w:rsid w:val="00CD6A3F"/>
    <w:rsid w:val="00CE1659"/>
    <w:rsid w:val="00CE1BF9"/>
    <w:rsid w:val="00CE30F2"/>
    <w:rsid w:val="00CE39F3"/>
    <w:rsid w:val="00CE3E58"/>
    <w:rsid w:val="00CE56A4"/>
    <w:rsid w:val="00CE5F5A"/>
    <w:rsid w:val="00CE679A"/>
    <w:rsid w:val="00CE6A29"/>
    <w:rsid w:val="00CE6E4B"/>
    <w:rsid w:val="00CE6FC4"/>
    <w:rsid w:val="00CE755E"/>
    <w:rsid w:val="00CF1C17"/>
    <w:rsid w:val="00CF273D"/>
    <w:rsid w:val="00CF2893"/>
    <w:rsid w:val="00CF4567"/>
    <w:rsid w:val="00CF4C67"/>
    <w:rsid w:val="00CF50E8"/>
    <w:rsid w:val="00CF6EB5"/>
    <w:rsid w:val="00CF7150"/>
    <w:rsid w:val="00CF7BF1"/>
    <w:rsid w:val="00D006D8"/>
    <w:rsid w:val="00D01470"/>
    <w:rsid w:val="00D02001"/>
    <w:rsid w:val="00D0202E"/>
    <w:rsid w:val="00D02325"/>
    <w:rsid w:val="00D03602"/>
    <w:rsid w:val="00D0402A"/>
    <w:rsid w:val="00D0756B"/>
    <w:rsid w:val="00D07946"/>
    <w:rsid w:val="00D0794E"/>
    <w:rsid w:val="00D1171C"/>
    <w:rsid w:val="00D11DA6"/>
    <w:rsid w:val="00D11EC3"/>
    <w:rsid w:val="00D15515"/>
    <w:rsid w:val="00D16098"/>
    <w:rsid w:val="00D17622"/>
    <w:rsid w:val="00D177E6"/>
    <w:rsid w:val="00D20A44"/>
    <w:rsid w:val="00D22081"/>
    <w:rsid w:val="00D2249E"/>
    <w:rsid w:val="00D226F1"/>
    <w:rsid w:val="00D22BAE"/>
    <w:rsid w:val="00D234F5"/>
    <w:rsid w:val="00D2362F"/>
    <w:rsid w:val="00D2372B"/>
    <w:rsid w:val="00D23B16"/>
    <w:rsid w:val="00D23B1A"/>
    <w:rsid w:val="00D26038"/>
    <w:rsid w:val="00D276E0"/>
    <w:rsid w:val="00D30746"/>
    <w:rsid w:val="00D30A29"/>
    <w:rsid w:val="00D31DAF"/>
    <w:rsid w:val="00D3206E"/>
    <w:rsid w:val="00D32073"/>
    <w:rsid w:val="00D32694"/>
    <w:rsid w:val="00D326D6"/>
    <w:rsid w:val="00D33A2C"/>
    <w:rsid w:val="00D33A90"/>
    <w:rsid w:val="00D35E23"/>
    <w:rsid w:val="00D36170"/>
    <w:rsid w:val="00D366D7"/>
    <w:rsid w:val="00D36B15"/>
    <w:rsid w:val="00D36C91"/>
    <w:rsid w:val="00D37330"/>
    <w:rsid w:val="00D4250C"/>
    <w:rsid w:val="00D42729"/>
    <w:rsid w:val="00D433E9"/>
    <w:rsid w:val="00D4364A"/>
    <w:rsid w:val="00D43C86"/>
    <w:rsid w:val="00D43DEE"/>
    <w:rsid w:val="00D45B19"/>
    <w:rsid w:val="00D4621D"/>
    <w:rsid w:val="00D467C2"/>
    <w:rsid w:val="00D46EDE"/>
    <w:rsid w:val="00D46FA3"/>
    <w:rsid w:val="00D503AD"/>
    <w:rsid w:val="00D50B47"/>
    <w:rsid w:val="00D513FF"/>
    <w:rsid w:val="00D51EB3"/>
    <w:rsid w:val="00D51EBF"/>
    <w:rsid w:val="00D5313E"/>
    <w:rsid w:val="00D54013"/>
    <w:rsid w:val="00D54286"/>
    <w:rsid w:val="00D5436C"/>
    <w:rsid w:val="00D56054"/>
    <w:rsid w:val="00D56313"/>
    <w:rsid w:val="00D565CF"/>
    <w:rsid w:val="00D571B0"/>
    <w:rsid w:val="00D603D7"/>
    <w:rsid w:val="00D61EA5"/>
    <w:rsid w:val="00D63305"/>
    <w:rsid w:val="00D64CE3"/>
    <w:rsid w:val="00D64EBC"/>
    <w:rsid w:val="00D6501B"/>
    <w:rsid w:val="00D65857"/>
    <w:rsid w:val="00D6603B"/>
    <w:rsid w:val="00D6606E"/>
    <w:rsid w:val="00D66C7B"/>
    <w:rsid w:val="00D67431"/>
    <w:rsid w:val="00D67F1D"/>
    <w:rsid w:val="00D700EE"/>
    <w:rsid w:val="00D70AFE"/>
    <w:rsid w:val="00D71AEB"/>
    <w:rsid w:val="00D74036"/>
    <w:rsid w:val="00D74215"/>
    <w:rsid w:val="00D74844"/>
    <w:rsid w:val="00D75229"/>
    <w:rsid w:val="00D75431"/>
    <w:rsid w:val="00D76357"/>
    <w:rsid w:val="00D764D2"/>
    <w:rsid w:val="00D766FE"/>
    <w:rsid w:val="00D8186C"/>
    <w:rsid w:val="00D81C2F"/>
    <w:rsid w:val="00D849BE"/>
    <w:rsid w:val="00D84B40"/>
    <w:rsid w:val="00D84EE5"/>
    <w:rsid w:val="00D85B55"/>
    <w:rsid w:val="00D868AF"/>
    <w:rsid w:val="00D87735"/>
    <w:rsid w:val="00D87901"/>
    <w:rsid w:val="00D879C9"/>
    <w:rsid w:val="00D9065F"/>
    <w:rsid w:val="00D90803"/>
    <w:rsid w:val="00D909A1"/>
    <w:rsid w:val="00D90B17"/>
    <w:rsid w:val="00D91496"/>
    <w:rsid w:val="00D91564"/>
    <w:rsid w:val="00D9182D"/>
    <w:rsid w:val="00D93602"/>
    <w:rsid w:val="00D94B1E"/>
    <w:rsid w:val="00D94C0E"/>
    <w:rsid w:val="00D94DD6"/>
    <w:rsid w:val="00D9500D"/>
    <w:rsid w:val="00D954B0"/>
    <w:rsid w:val="00D95DE1"/>
    <w:rsid w:val="00D961A7"/>
    <w:rsid w:val="00D97BAB"/>
    <w:rsid w:val="00DA033F"/>
    <w:rsid w:val="00DA081E"/>
    <w:rsid w:val="00DA11D4"/>
    <w:rsid w:val="00DA1FE6"/>
    <w:rsid w:val="00DA2CF8"/>
    <w:rsid w:val="00DA3851"/>
    <w:rsid w:val="00DA3F87"/>
    <w:rsid w:val="00DA4847"/>
    <w:rsid w:val="00DA5632"/>
    <w:rsid w:val="00DA60B2"/>
    <w:rsid w:val="00DA7CE0"/>
    <w:rsid w:val="00DB16AA"/>
    <w:rsid w:val="00DB2CBC"/>
    <w:rsid w:val="00DB42F1"/>
    <w:rsid w:val="00DB5C01"/>
    <w:rsid w:val="00DB61CE"/>
    <w:rsid w:val="00DB7885"/>
    <w:rsid w:val="00DB79DE"/>
    <w:rsid w:val="00DB7C04"/>
    <w:rsid w:val="00DB7E33"/>
    <w:rsid w:val="00DC0052"/>
    <w:rsid w:val="00DC0488"/>
    <w:rsid w:val="00DC29BF"/>
    <w:rsid w:val="00DC2A36"/>
    <w:rsid w:val="00DC2A9D"/>
    <w:rsid w:val="00DC2DF4"/>
    <w:rsid w:val="00DC30B6"/>
    <w:rsid w:val="00DC3732"/>
    <w:rsid w:val="00DC41C1"/>
    <w:rsid w:val="00DC48E4"/>
    <w:rsid w:val="00DC4DC4"/>
    <w:rsid w:val="00DC523D"/>
    <w:rsid w:val="00DC6313"/>
    <w:rsid w:val="00DC72DA"/>
    <w:rsid w:val="00DD0A7B"/>
    <w:rsid w:val="00DD0CD2"/>
    <w:rsid w:val="00DD1526"/>
    <w:rsid w:val="00DD1AF6"/>
    <w:rsid w:val="00DD1B93"/>
    <w:rsid w:val="00DD1F8D"/>
    <w:rsid w:val="00DD225B"/>
    <w:rsid w:val="00DD27D8"/>
    <w:rsid w:val="00DD2907"/>
    <w:rsid w:val="00DD2B64"/>
    <w:rsid w:val="00DD3C55"/>
    <w:rsid w:val="00DD4A47"/>
    <w:rsid w:val="00DD567D"/>
    <w:rsid w:val="00DD57D9"/>
    <w:rsid w:val="00DD59A7"/>
    <w:rsid w:val="00DD64D4"/>
    <w:rsid w:val="00DD67D3"/>
    <w:rsid w:val="00DD6E09"/>
    <w:rsid w:val="00DD6EA7"/>
    <w:rsid w:val="00DE00C5"/>
    <w:rsid w:val="00DE0F17"/>
    <w:rsid w:val="00DE15DE"/>
    <w:rsid w:val="00DE1781"/>
    <w:rsid w:val="00DE210E"/>
    <w:rsid w:val="00DE60F1"/>
    <w:rsid w:val="00DE6EF4"/>
    <w:rsid w:val="00DE7260"/>
    <w:rsid w:val="00DE7313"/>
    <w:rsid w:val="00DE78B5"/>
    <w:rsid w:val="00DF017A"/>
    <w:rsid w:val="00DF14A4"/>
    <w:rsid w:val="00DF162D"/>
    <w:rsid w:val="00DF24DF"/>
    <w:rsid w:val="00DF255F"/>
    <w:rsid w:val="00DF266B"/>
    <w:rsid w:val="00DF2E47"/>
    <w:rsid w:val="00DF3234"/>
    <w:rsid w:val="00DF4C20"/>
    <w:rsid w:val="00DF58A5"/>
    <w:rsid w:val="00DF5CB3"/>
    <w:rsid w:val="00DF65FD"/>
    <w:rsid w:val="00DF69B1"/>
    <w:rsid w:val="00DF7101"/>
    <w:rsid w:val="00DF769C"/>
    <w:rsid w:val="00DF7858"/>
    <w:rsid w:val="00DF7FC1"/>
    <w:rsid w:val="00E004AE"/>
    <w:rsid w:val="00E0105C"/>
    <w:rsid w:val="00E01B7E"/>
    <w:rsid w:val="00E01D59"/>
    <w:rsid w:val="00E032F4"/>
    <w:rsid w:val="00E0332E"/>
    <w:rsid w:val="00E03C0A"/>
    <w:rsid w:val="00E0406A"/>
    <w:rsid w:val="00E045A3"/>
    <w:rsid w:val="00E05434"/>
    <w:rsid w:val="00E05CC5"/>
    <w:rsid w:val="00E05D6C"/>
    <w:rsid w:val="00E06707"/>
    <w:rsid w:val="00E06788"/>
    <w:rsid w:val="00E06858"/>
    <w:rsid w:val="00E06D35"/>
    <w:rsid w:val="00E071B2"/>
    <w:rsid w:val="00E074E0"/>
    <w:rsid w:val="00E0772D"/>
    <w:rsid w:val="00E07926"/>
    <w:rsid w:val="00E07A1B"/>
    <w:rsid w:val="00E10473"/>
    <w:rsid w:val="00E1092C"/>
    <w:rsid w:val="00E10D22"/>
    <w:rsid w:val="00E115C4"/>
    <w:rsid w:val="00E118B7"/>
    <w:rsid w:val="00E11A70"/>
    <w:rsid w:val="00E11AAF"/>
    <w:rsid w:val="00E14BD8"/>
    <w:rsid w:val="00E152E9"/>
    <w:rsid w:val="00E15B91"/>
    <w:rsid w:val="00E16270"/>
    <w:rsid w:val="00E175FE"/>
    <w:rsid w:val="00E20DB6"/>
    <w:rsid w:val="00E21258"/>
    <w:rsid w:val="00E232BD"/>
    <w:rsid w:val="00E252DC"/>
    <w:rsid w:val="00E25589"/>
    <w:rsid w:val="00E258D8"/>
    <w:rsid w:val="00E26587"/>
    <w:rsid w:val="00E26C1A"/>
    <w:rsid w:val="00E275E5"/>
    <w:rsid w:val="00E27E6C"/>
    <w:rsid w:val="00E27F43"/>
    <w:rsid w:val="00E3016B"/>
    <w:rsid w:val="00E305F2"/>
    <w:rsid w:val="00E3074C"/>
    <w:rsid w:val="00E3159E"/>
    <w:rsid w:val="00E318B5"/>
    <w:rsid w:val="00E318BA"/>
    <w:rsid w:val="00E321AA"/>
    <w:rsid w:val="00E321D6"/>
    <w:rsid w:val="00E32937"/>
    <w:rsid w:val="00E3449F"/>
    <w:rsid w:val="00E3607B"/>
    <w:rsid w:val="00E36E6F"/>
    <w:rsid w:val="00E37274"/>
    <w:rsid w:val="00E4027D"/>
    <w:rsid w:val="00E405A3"/>
    <w:rsid w:val="00E4065D"/>
    <w:rsid w:val="00E40DBC"/>
    <w:rsid w:val="00E412AB"/>
    <w:rsid w:val="00E43A45"/>
    <w:rsid w:val="00E43C12"/>
    <w:rsid w:val="00E45855"/>
    <w:rsid w:val="00E468C7"/>
    <w:rsid w:val="00E4788E"/>
    <w:rsid w:val="00E47B37"/>
    <w:rsid w:val="00E51544"/>
    <w:rsid w:val="00E529E1"/>
    <w:rsid w:val="00E53A6C"/>
    <w:rsid w:val="00E53A86"/>
    <w:rsid w:val="00E53CA0"/>
    <w:rsid w:val="00E53E5C"/>
    <w:rsid w:val="00E54801"/>
    <w:rsid w:val="00E54B90"/>
    <w:rsid w:val="00E54C01"/>
    <w:rsid w:val="00E551F9"/>
    <w:rsid w:val="00E55943"/>
    <w:rsid w:val="00E56CAF"/>
    <w:rsid w:val="00E57736"/>
    <w:rsid w:val="00E60337"/>
    <w:rsid w:val="00E60B49"/>
    <w:rsid w:val="00E62BA4"/>
    <w:rsid w:val="00E638C2"/>
    <w:rsid w:val="00E64299"/>
    <w:rsid w:val="00E647AF"/>
    <w:rsid w:val="00E64BF6"/>
    <w:rsid w:val="00E65A33"/>
    <w:rsid w:val="00E660EB"/>
    <w:rsid w:val="00E668C9"/>
    <w:rsid w:val="00E70891"/>
    <w:rsid w:val="00E71A9F"/>
    <w:rsid w:val="00E72F75"/>
    <w:rsid w:val="00E73CDA"/>
    <w:rsid w:val="00E73D01"/>
    <w:rsid w:val="00E74053"/>
    <w:rsid w:val="00E75CD9"/>
    <w:rsid w:val="00E760E8"/>
    <w:rsid w:val="00E76F30"/>
    <w:rsid w:val="00E8002C"/>
    <w:rsid w:val="00E81980"/>
    <w:rsid w:val="00E81AE7"/>
    <w:rsid w:val="00E81B20"/>
    <w:rsid w:val="00E81C10"/>
    <w:rsid w:val="00E82167"/>
    <w:rsid w:val="00E82862"/>
    <w:rsid w:val="00E83656"/>
    <w:rsid w:val="00E83AC8"/>
    <w:rsid w:val="00E843E3"/>
    <w:rsid w:val="00E8454F"/>
    <w:rsid w:val="00E85EA9"/>
    <w:rsid w:val="00E861CD"/>
    <w:rsid w:val="00E869C0"/>
    <w:rsid w:val="00E86A41"/>
    <w:rsid w:val="00E87E71"/>
    <w:rsid w:val="00E90E99"/>
    <w:rsid w:val="00E91BF1"/>
    <w:rsid w:val="00E9206E"/>
    <w:rsid w:val="00E92831"/>
    <w:rsid w:val="00E92EB3"/>
    <w:rsid w:val="00E92FBC"/>
    <w:rsid w:val="00E94A0D"/>
    <w:rsid w:val="00E94E51"/>
    <w:rsid w:val="00E953BB"/>
    <w:rsid w:val="00E95460"/>
    <w:rsid w:val="00E954E6"/>
    <w:rsid w:val="00E962E4"/>
    <w:rsid w:val="00E96CFD"/>
    <w:rsid w:val="00EA00C4"/>
    <w:rsid w:val="00EA0A54"/>
    <w:rsid w:val="00EA1A93"/>
    <w:rsid w:val="00EA219D"/>
    <w:rsid w:val="00EA24B5"/>
    <w:rsid w:val="00EA2B0D"/>
    <w:rsid w:val="00EA2CD4"/>
    <w:rsid w:val="00EA2E09"/>
    <w:rsid w:val="00EA4152"/>
    <w:rsid w:val="00EA42AF"/>
    <w:rsid w:val="00EA4A3E"/>
    <w:rsid w:val="00EA5296"/>
    <w:rsid w:val="00EA5AA5"/>
    <w:rsid w:val="00EA5D5D"/>
    <w:rsid w:val="00EA5E1F"/>
    <w:rsid w:val="00EA5E6F"/>
    <w:rsid w:val="00EA64E7"/>
    <w:rsid w:val="00EA7058"/>
    <w:rsid w:val="00EA722F"/>
    <w:rsid w:val="00EA733E"/>
    <w:rsid w:val="00EA7D4B"/>
    <w:rsid w:val="00EB098F"/>
    <w:rsid w:val="00EB0A24"/>
    <w:rsid w:val="00EB0B77"/>
    <w:rsid w:val="00EB0FAF"/>
    <w:rsid w:val="00EB15B5"/>
    <w:rsid w:val="00EB1731"/>
    <w:rsid w:val="00EB1D67"/>
    <w:rsid w:val="00EB1E31"/>
    <w:rsid w:val="00EB210D"/>
    <w:rsid w:val="00EB222D"/>
    <w:rsid w:val="00EB25C4"/>
    <w:rsid w:val="00EB3072"/>
    <w:rsid w:val="00EB430F"/>
    <w:rsid w:val="00EB494D"/>
    <w:rsid w:val="00EB4BB1"/>
    <w:rsid w:val="00EB4C13"/>
    <w:rsid w:val="00EB4C4B"/>
    <w:rsid w:val="00EB6956"/>
    <w:rsid w:val="00EB7468"/>
    <w:rsid w:val="00EB7528"/>
    <w:rsid w:val="00EC0CFC"/>
    <w:rsid w:val="00EC23EF"/>
    <w:rsid w:val="00EC2972"/>
    <w:rsid w:val="00EC2FC9"/>
    <w:rsid w:val="00EC3480"/>
    <w:rsid w:val="00EC36D6"/>
    <w:rsid w:val="00EC3C2A"/>
    <w:rsid w:val="00EC4092"/>
    <w:rsid w:val="00EC4452"/>
    <w:rsid w:val="00EC4CA1"/>
    <w:rsid w:val="00EC503B"/>
    <w:rsid w:val="00EC55E6"/>
    <w:rsid w:val="00EC5ED1"/>
    <w:rsid w:val="00EC6ED5"/>
    <w:rsid w:val="00ED0F5A"/>
    <w:rsid w:val="00ED123B"/>
    <w:rsid w:val="00ED207D"/>
    <w:rsid w:val="00ED25A5"/>
    <w:rsid w:val="00ED3E4D"/>
    <w:rsid w:val="00ED51EC"/>
    <w:rsid w:val="00ED539F"/>
    <w:rsid w:val="00ED6D26"/>
    <w:rsid w:val="00ED6E22"/>
    <w:rsid w:val="00EE0E53"/>
    <w:rsid w:val="00EE2D7C"/>
    <w:rsid w:val="00EE2FB5"/>
    <w:rsid w:val="00EE4182"/>
    <w:rsid w:val="00EE5BA2"/>
    <w:rsid w:val="00EE63AF"/>
    <w:rsid w:val="00EE6C54"/>
    <w:rsid w:val="00EE6DC8"/>
    <w:rsid w:val="00EE741D"/>
    <w:rsid w:val="00EF1927"/>
    <w:rsid w:val="00EF1AED"/>
    <w:rsid w:val="00EF1F6E"/>
    <w:rsid w:val="00EF20E4"/>
    <w:rsid w:val="00EF4672"/>
    <w:rsid w:val="00EF5766"/>
    <w:rsid w:val="00EF5989"/>
    <w:rsid w:val="00EF741C"/>
    <w:rsid w:val="00EF79D9"/>
    <w:rsid w:val="00EF7EA4"/>
    <w:rsid w:val="00F00A9A"/>
    <w:rsid w:val="00F01CD0"/>
    <w:rsid w:val="00F02560"/>
    <w:rsid w:val="00F02D02"/>
    <w:rsid w:val="00F03149"/>
    <w:rsid w:val="00F0338C"/>
    <w:rsid w:val="00F03CE4"/>
    <w:rsid w:val="00F0450F"/>
    <w:rsid w:val="00F05A3D"/>
    <w:rsid w:val="00F05D2C"/>
    <w:rsid w:val="00F0607B"/>
    <w:rsid w:val="00F0617D"/>
    <w:rsid w:val="00F06E78"/>
    <w:rsid w:val="00F07CF7"/>
    <w:rsid w:val="00F119DC"/>
    <w:rsid w:val="00F11F1E"/>
    <w:rsid w:val="00F125CC"/>
    <w:rsid w:val="00F12629"/>
    <w:rsid w:val="00F139C2"/>
    <w:rsid w:val="00F14029"/>
    <w:rsid w:val="00F14E79"/>
    <w:rsid w:val="00F1637A"/>
    <w:rsid w:val="00F16961"/>
    <w:rsid w:val="00F16B21"/>
    <w:rsid w:val="00F17169"/>
    <w:rsid w:val="00F176F7"/>
    <w:rsid w:val="00F21A85"/>
    <w:rsid w:val="00F23165"/>
    <w:rsid w:val="00F232A5"/>
    <w:rsid w:val="00F2414D"/>
    <w:rsid w:val="00F24A18"/>
    <w:rsid w:val="00F24B10"/>
    <w:rsid w:val="00F24F4F"/>
    <w:rsid w:val="00F26F33"/>
    <w:rsid w:val="00F277C0"/>
    <w:rsid w:val="00F27ACF"/>
    <w:rsid w:val="00F30336"/>
    <w:rsid w:val="00F31912"/>
    <w:rsid w:val="00F31A41"/>
    <w:rsid w:val="00F322A0"/>
    <w:rsid w:val="00F326FE"/>
    <w:rsid w:val="00F330C2"/>
    <w:rsid w:val="00F335BA"/>
    <w:rsid w:val="00F35120"/>
    <w:rsid w:val="00F36273"/>
    <w:rsid w:val="00F36BDF"/>
    <w:rsid w:val="00F40019"/>
    <w:rsid w:val="00F4018E"/>
    <w:rsid w:val="00F403EC"/>
    <w:rsid w:val="00F40C98"/>
    <w:rsid w:val="00F4117B"/>
    <w:rsid w:val="00F4479A"/>
    <w:rsid w:val="00F451EB"/>
    <w:rsid w:val="00F45594"/>
    <w:rsid w:val="00F46AB4"/>
    <w:rsid w:val="00F514C5"/>
    <w:rsid w:val="00F516AB"/>
    <w:rsid w:val="00F52DC0"/>
    <w:rsid w:val="00F53627"/>
    <w:rsid w:val="00F545C5"/>
    <w:rsid w:val="00F61274"/>
    <w:rsid w:val="00F614F8"/>
    <w:rsid w:val="00F6156F"/>
    <w:rsid w:val="00F61ECD"/>
    <w:rsid w:val="00F62C48"/>
    <w:rsid w:val="00F645B2"/>
    <w:rsid w:val="00F6551B"/>
    <w:rsid w:val="00F65734"/>
    <w:rsid w:val="00F65ABB"/>
    <w:rsid w:val="00F6606D"/>
    <w:rsid w:val="00F67C24"/>
    <w:rsid w:val="00F67E2A"/>
    <w:rsid w:val="00F7021F"/>
    <w:rsid w:val="00F74123"/>
    <w:rsid w:val="00F75AA7"/>
    <w:rsid w:val="00F75DCB"/>
    <w:rsid w:val="00F75F89"/>
    <w:rsid w:val="00F7699D"/>
    <w:rsid w:val="00F76DD2"/>
    <w:rsid w:val="00F81751"/>
    <w:rsid w:val="00F825E2"/>
    <w:rsid w:val="00F826EB"/>
    <w:rsid w:val="00F8311C"/>
    <w:rsid w:val="00F869EA"/>
    <w:rsid w:val="00F90FDF"/>
    <w:rsid w:val="00F912A2"/>
    <w:rsid w:val="00F91B46"/>
    <w:rsid w:val="00F91E13"/>
    <w:rsid w:val="00F93D63"/>
    <w:rsid w:val="00F93D6E"/>
    <w:rsid w:val="00F93E51"/>
    <w:rsid w:val="00F93F97"/>
    <w:rsid w:val="00F94696"/>
    <w:rsid w:val="00F95394"/>
    <w:rsid w:val="00F95396"/>
    <w:rsid w:val="00F95A25"/>
    <w:rsid w:val="00F95F8C"/>
    <w:rsid w:val="00F9656F"/>
    <w:rsid w:val="00F9693D"/>
    <w:rsid w:val="00F96B5A"/>
    <w:rsid w:val="00FA019F"/>
    <w:rsid w:val="00FA0683"/>
    <w:rsid w:val="00FA103B"/>
    <w:rsid w:val="00FA2719"/>
    <w:rsid w:val="00FA2FD1"/>
    <w:rsid w:val="00FA3A1C"/>
    <w:rsid w:val="00FA5E29"/>
    <w:rsid w:val="00FA72E7"/>
    <w:rsid w:val="00FA7851"/>
    <w:rsid w:val="00FA7EA6"/>
    <w:rsid w:val="00FB016A"/>
    <w:rsid w:val="00FB050B"/>
    <w:rsid w:val="00FB0B91"/>
    <w:rsid w:val="00FB1279"/>
    <w:rsid w:val="00FB1715"/>
    <w:rsid w:val="00FB2E18"/>
    <w:rsid w:val="00FB3BE5"/>
    <w:rsid w:val="00FB5867"/>
    <w:rsid w:val="00FB5CCD"/>
    <w:rsid w:val="00FB5D0C"/>
    <w:rsid w:val="00FB6154"/>
    <w:rsid w:val="00FB642B"/>
    <w:rsid w:val="00FB68B6"/>
    <w:rsid w:val="00FB7F3C"/>
    <w:rsid w:val="00FB7F6B"/>
    <w:rsid w:val="00FC0791"/>
    <w:rsid w:val="00FC1992"/>
    <w:rsid w:val="00FC3441"/>
    <w:rsid w:val="00FC5A30"/>
    <w:rsid w:val="00FD125C"/>
    <w:rsid w:val="00FD1650"/>
    <w:rsid w:val="00FD214A"/>
    <w:rsid w:val="00FD24CD"/>
    <w:rsid w:val="00FD3387"/>
    <w:rsid w:val="00FD3B0C"/>
    <w:rsid w:val="00FD3EFA"/>
    <w:rsid w:val="00FD50AF"/>
    <w:rsid w:val="00FD6370"/>
    <w:rsid w:val="00FD6A05"/>
    <w:rsid w:val="00FD6DC8"/>
    <w:rsid w:val="00FD7588"/>
    <w:rsid w:val="00FD7667"/>
    <w:rsid w:val="00FD7802"/>
    <w:rsid w:val="00FD7AF6"/>
    <w:rsid w:val="00FE01D3"/>
    <w:rsid w:val="00FE0D7C"/>
    <w:rsid w:val="00FE1081"/>
    <w:rsid w:val="00FE111C"/>
    <w:rsid w:val="00FE2B72"/>
    <w:rsid w:val="00FE6763"/>
    <w:rsid w:val="00FE6869"/>
    <w:rsid w:val="00FE6C02"/>
    <w:rsid w:val="00FF0E54"/>
    <w:rsid w:val="00FF1B1C"/>
    <w:rsid w:val="00FF1F60"/>
    <w:rsid w:val="00FF27B5"/>
    <w:rsid w:val="00FF282A"/>
    <w:rsid w:val="00FF354C"/>
    <w:rsid w:val="00FF411C"/>
    <w:rsid w:val="00FF4169"/>
    <w:rsid w:val="00FF53F9"/>
    <w:rsid w:val="00FF560F"/>
    <w:rsid w:val="00FF65F8"/>
    <w:rsid w:val="00FF6E8F"/>
    <w:rsid w:val="00FF6EC7"/>
    <w:rsid w:val="00FF7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5:docId w15:val="{6529EF7F-336B-43E2-93D9-C7295531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A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0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1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1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1BE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743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A1BE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571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571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0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1A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81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C10"/>
  </w:style>
  <w:style w:type="paragraph" w:styleId="Footer">
    <w:name w:val="footer"/>
    <w:basedOn w:val="Normal"/>
    <w:link w:val="FooterChar"/>
    <w:uiPriority w:val="99"/>
    <w:unhideWhenUsed/>
    <w:rsid w:val="00E81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C10"/>
  </w:style>
  <w:style w:type="paragraph" w:styleId="BalloonText">
    <w:name w:val="Balloon Text"/>
    <w:basedOn w:val="Normal"/>
    <w:link w:val="BalloonTextChar"/>
    <w:uiPriority w:val="99"/>
    <w:semiHidden/>
    <w:unhideWhenUsed/>
    <w:rsid w:val="00E81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C1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6785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78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85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20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8A7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Left">
    <w:name w:val="Footer Left"/>
    <w:basedOn w:val="Footer"/>
    <w:uiPriority w:val="35"/>
    <w:qFormat/>
    <w:rsid w:val="00AE25BD"/>
    <w:pPr>
      <w:pBdr>
        <w:top w:val="dashed" w:sz="4" w:space="18" w:color="7F7F7F" w:themeColor="text1" w:themeTint="80"/>
      </w:pBdr>
      <w:tabs>
        <w:tab w:val="clear" w:pos="4513"/>
        <w:tab w:val="clear" w:pos="9026"/>
        <w:tab w:val="center" w:pos="4320"/>
        <w:tab w:val="right" w:pos="8640"/>
      </w:tabs>
      <w:spacing w:after="200"/>
      <w:contextualSpacing/>
    </w:pPr>
    <w:rPr>
      <w:rFonts w:eastAsiaTheme="minorHAnsi" w:cs="Times New Roman"/>
      <w:color w:val="7F7F7F" w:themeColor="text1" w:themeTint="80"/>
      <w:sz w:val="20"/>
      <w:szCs w:val="18"/>
      <w:lang w:val="en-US" w:eastAsia="ja-JP"/>
    </w:rPr>
  </w:style>
  <w:style w:type="table" w:styleId="LightShading-Accent3">
    <w:name w:val="Light Shading Accent 3"/>
    <w:basedOn w:val="TableNormal"/>
    <w:uiPriority w:val="60"/>
    <w:rsid w:val="0027156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7156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715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27156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27156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27156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27156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TOC2">
    <w:name w:val="toc 2"/>
    <w:basedOn w:val="Normal"/>
    <w:next w:val="Normal"/>
    <w:autoRedefine/>
    <w:uiPriority w:val="39"/>
    <w:unhideWhenUsed/>
    <w:qFormat/>
    <w:rsid w:val="00222E9D"/>
    <w:pPr>
      <w:spacing w:after="100"/>
      <w:ind w:left="220"/>
    </w:pPr>
  </w:style>
  <w:style w:type="paragraph" w:styleId="Caption">
    <w:name w:val="caption"/>
    <w:basedOn w:val="Normal"/>
    <w:next w:val="Normal"/>
    <w:unhideWhenUsed/>
    <w:qFormat/>
    <w:rsid w:val="00DC41C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051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051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C4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4D07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A1FBE"/>
    <w:pPr>
      <w:spacing w:after="100"/>
      <w:ind w:left="440"/>
    </w:pPr>
  </w:style>
  <w:style w:type="table" w:styleId="MediumShading1-Accent2">
    <w:name w:val="Medium Shading 1 Accent 2"/>
    <w:basedOn w:val="TableNormal"/>
    <w:uiPriority w:val="63"/>
    <w:rsid w:val="001F4A1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4077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74F5A"/>
  </w:style>
  <w:style w:type="character" w:customStyle="1" w:styleId="DateChar">
    <w:name w:val="Date Char"/>
    <w:basedOn w:val="DefaultParagraphFont"/>
    <w:link w:val="Date"/>
    <w:uiPriority w:val="99"/>
    <w:semiHidden/>
    <w:rsid w:val="00774F5A"/>
  </w:style>
  <w:style w:type="paragraph" w:styleId="NoSpacing">
    <w:name w:val="No Spacing"/>
    <w:uiPriority w:val="1"/>
    <w:qFormat/>
    <w:rsid w:val="002B5922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874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CA1B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A1B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571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571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t">
    <w:name w:val="st"/>
    <w:basedOn w:val="DefaultParagraphFont"/>
    <w:rsid w:val="005E61E8"/>
  </w:style>
  <w:style w:type="character" w:styleId="Emphasis">
    <w:name w:val="Emphasis"/>
    <w:basedOn w:val="DefaultParagraphFont"/>
    <w:uiPriority w:val="20"/>
    <w:qFormat/>
    <w:rsid w:val="002519D8"/>
    <w:rPr>
      <w:b/>
      <w:bCs/>
      <w:i w:val="0"/>
      <w:iCs w:val="0"/>
    </w:rPr>
  </w:style>
  <w:style w:type="character" w:customStyle="1" w:styleId="st1">
    <w:name w:val="st1"/>
    <w:basedOn w:val="DefaultParagraphFont"/>
    <w:rsid w:val="002519D8"/>
  </w:style>
  <w:style w:type="paragraph" w:customStyle="1" w:styleId="m2538246521173887357msolistparagraph">
    <w:name w:val="m_2538246521173887357msolistparagraph"/>
    <w:basedOn w:val="Normal"/>
    <w:rsid w:val="00503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9920">
          <w:marLeft w:val="0"/>
          <w:marRight w:val="0"/>
          <w:marTop w:val="12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754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wavex-repo\docs\03-templates\specification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718D05-7294-4C76-8C2D-B8E50551A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specification-template</Template>
  <TotalTime>3</TotalTime>
  <Pages>17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</cp:lastModifiedBy>
  <cp:revision>2</cp:revision>
  <cp:lastPrinted>2013-11-12T09:47:00Z</cp:lastPrinted>
  <dcterms:created xsi:type="dcterms:W3CDTF">2017-09-01T06:54:00Z</dcterms:created>
  <dcterms:modified xsi:type="dcterms:W3CDTF">2017-09-13T05:49:00Z</dcterms:modified>
</cp:coreProperties>
</file>